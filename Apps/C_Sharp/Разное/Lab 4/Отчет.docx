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51" w:rsidRPr="00A75AEB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Федеральное государственное автономное</w:t>
      </w:r>
    </w:p>
    <w:p w:rsidR="00B91251" w:rsidRPr="00A75AEB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:rsidR="00B91251" w:rsidRPr="00A75AEB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профессионального образования</w:t>
      </w:r>
    </w:p>
    <w:p w:rsidR="00B91251" w:rsidRPr="00A75AEB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:rsidR="00B91251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B91251" w:rsidRPr="0071233B" w:rsidRDefault="00B91251" w:rsidP="00B91251">
      <w:pPr>
        <w:widowControl w:val="0"/>
        <w:autoSpaceDE w:val="0"/>
        <w:autoSpaceDN w:val="0"/>
        <w:jc w:val="center"/>
      </w:pPr>
      <w:r>
        <w:rPr>
          <w:sz w:val="28"/>
          <w:szCs w:val="28"/>
        </w:rPr>
        <w:t>Институт Космических и Информационных Технологий</w:t>
      </w:r>
    </w:p>
    <w:p w:rsidR="00B91251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B91251" w:rsidRPr="00993BDD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93BDD">
        <w:rPr>
          <w:sz w:val="28"/>
          <w:szCs w:val="28"/>
        </w:rPr>
        <w:t xml:space="preserve">Кафедра “Системы </w:t>
      </w:r>
      <w:r>
        <w:rPr>
          <w:sz w:val="28"/>
          <w:szCs w:val="28"/>
        </w:rPr>
        <w:t>искусственного интеллекта</w:t>
      </w:r>
      <w:r w:rsidRPr="00993BDD">
        <w:rPr>
          <w:sz w:val="28"/>
          <w:szCs w:val="28"/>
        </w:rPr>
        <w:t>”</w:t>
      </w:r>
    </w:p>
    <w:p w:rsidR="00B91251" w:rsidRDefault="00B91251" w:rsidP="00B91251">
      <w:pPr>
        <w:widowControl w:val="0"/>
        <w:autoSpaceDE w:val="0"/>
        <w:autoSpaceDN w:val="0"/>
        <w:ind w:left="5624"/>
        <w:rPr>
          <w:sz w:val="28"/>
          <w:szCs w:val="28"/>
        </w:rPr>
      </w:pPr>
    </w:p>
    <w:p w:rsidR="00B91251" w:rsidRPr="00714D4C" w:rsidRDefault="00B91251" w:rsidP="00B91251">
      <w:pPr>
        <w:widowControl w:val="0"/>
        <w:autoSpaceDE w:val="0"/>
        <w:autoSpaceDN w:val="0"/>
        <w:ind w:left="5624"/>
        <w:rPr>
          <w:sz w:val="28"/>
          <w:szCs w:val="28"/>
        </w:rPr>
      </w:pPr>
    </w:p>
    <w:p w:rsidR="00B91251" w:rsidRPr="007F08B4" w:rsidRDefault="00B91251" w:rsidP="00B91251">
      <w:pPr>
        <w:widowControl w:val="0"/>
        <w:autoSpaceDE w:val="0"/>
        <w:autoSpaceDN w:val="0"/>
        <w:ind w:left="6372"/>
        <w:rPr>
          <w:sz w:val="28"/>
          <w:szCs w:val="28"/>
        </w:rPr>
      </w:pPr>
      <w:r w:rsidRPr="00A75AEB">
        <w:rPr>
          <w:sz w:val="28"/>
          <w:szCs w:val="28"/>
        </w:rPr>
        <w:t xml:space="preserve">УТВЕРЖДАЮ                      </w:t>
      </w:r>
    </w:p>
    <w:p w:rsidR="00B91251" w:rsidRPr="00A75AEB" w:rsidRDefault="00B91251" w:rsidP="00B91251">
      <w:pPr>
        <w:widowControl w:val="0"/>
        <w:autoSpaceDE w:val="0"/>
        <w:autoSpaceDN w:val="0"/>
        <w:ind w:left="6372"/>
        <w:rPr>
          <w:sz w:val="28"/>
          <w:szCs w:val="28"/>
        </w:rPr>
      </w:pPr>
      <w:r w:rsidRPr="00A75AEB">
        <w:rPr>
          <w:sz w:val="28"/>
          <w:szCs w:val="28"/>
        </w:rPr>
        <w:t>Заведующий кафедрой</w:t>
      </w:r>
    </w:p>
    <w:p w:rsidR="00B91251" w:rsidRPr="00A75AEB" w:rsidRDefault="00B91251" w:rsidP="00B91251">
      <w:pPr>
        <w:widowControl w:val="0"/>
        <w:autoSpaceDE w:val="0"/>
        <w:autoSpaceDN w:val="0"/>
        <w:ind w:left="6372"/>
        <w:rPr>
          <w:sz w:val="28"/>
          <w:szCs w:val="28"/>
        </w:rPr>
      </w:pPr>
      <w:r w:rsidRPr="00A75AEB">
        <w:rPr>
          <w:sz w:val="28"/>
          <w:szCs w:val="28"/>
        </w:rPr>
        <w:t>_____  _____________</w:t>
      </w:r>
    </w:p>
    <w:p w:rsidR="00B91251" w:rsidRPr="00BD1483" w:rsidRDefault="00B91251" w:rsidP="00B91251">
      <w:pPr>
        <w:widowControl w:val="0"/>
        <w:autoSpaceDE w:val="0"/>
        <w:autoSpaceDN w:val="0"/>
        <w:ind w:left="6372"/>
      </w:pPr>
      <w:r w:rsidRPr="00BD1483">
        <w:t xml:space="preserve"> подпись    инициалы, фамилия </w:t>
      </w:r>
    </w:p>
    <w:p w:rsidR="00B91251" w:rsidRPr="00BD1483" w:rsidRDefault="00B91251" w:rsidP="00B91251">
      <w:pPr>
        <w:widowControl w:val="0"/>
        <w:autoSpaceDE w:val="0"/>
        <w:autoSpaceDN w:val="0"/>
        <w:ind w:left="6372"/>
      </w:pPr>
      <w:r w:rsidRPr="00BD1483">
        <w:t xml:space="preserve">« _____»   _______  </w:t>
      </w:r>
      <w:r w:rsidRPr="00A75AEB">
        <w:rPr>
          <w:sz w:val="28"/>
          <w:szCs w:val="28"/>
        </w:rPr>
        <w:t xml:space="preserve">20 </w:t>
      </w:r>
      <w:r w:rsidRPr="00BD1483">
        <w:t xml:space="preserve">___ </w:t>
      </w:r>
      <w:r w:rsidRPr="00A75AEB">
        <w:rPr>
          <w:sz w:val="28"/>
          <w:szCs w:val="28"/>
        </w:rPr>
        <w:t>г.</w:t>
      </w:r>
    </w:p>
    <w:p w:rsidR="00B91251" w:rsidRPr="00A75AEB" w:rsidRDefault="00B91251" w:rsidP="00B91251">
      <w:pPr>
        <w:widowControl w:val="0"/>
        <w:autoSpaceDE w:val="0"/>
        <w:autoSpaceDN w:val="0"/>
        <w:jc w:val="right"/>
        <w:rPr>
          <w:sz w:val="16"/>
          <w:szCs w:val="16"/>
        </w:rPr>
      </w:pPr>
    </w:p>
    <w:p w:rsidR="00B91251" w:rsidRPr="00A75AEB" w:rsidRDefault="00B91251" w:rsidP="00B91251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B91251" w:rsidRPr="00A75AEB" w:rsidRDefault="00B91251" w:rsidP="00B91251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B91251" w:rsidRPr="00A75AEB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</w:p>
    <w:p w:rsidR="00B91251" w:rsidRPr="00714D4C" w:rsidRDefault="00B91251" w:rsidP="00B91251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B91251" w:rsidRPr="00714D4C" w:rsidRDefault="00B91251" w:rsidP="00B91251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B91251" w:rsidRPr="00714D4C" w:rsidRDefault="00B91251" w:rsidP="00B91251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B91251" w:rsidRPr="00B91251" w:rsidRDefault="00B91251" w:rsidP="00B91251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</w:t>
      </w:r>
      <w:r w:rsidRPr="00A75AEB">
        <w:rPr>
          <w:b/>
          <w:sz w:val="32"/>
          <w:szCs w:val="32"/>
        </w:rPr>
        <w:t xml:space="preserve">О </w:t>
      </w:r>
      <w:r>
        <w:rPr>
          <w:b/>
          <w:sz w:val="32"/>
          <w:szCs w:val="32"/>
        </w:rPr>
        <w:t>ЛАБОРАТОРНОЙ РАБОТЕ №</w:t>
      </w:r>
      <w:r w:rsidRPr="00B91251">
        <w:rPr>
          <w:b/>
          <w:sz w:val="32"/>
          <w:szCs w:val="32"/>
        </w:rPr>
        <w:t>4</w:t>
      </w:r>
    </w:p>
    <w:p w:rsidR="00B91251" w:rsidRPr="002D68E3" w:rsidRDefault="00B91251" w:rsidP="00B91251">
      <w:pPr>
        <w:widowControl w:val="0"/>
        <w:autoSpaceDE w:val="0"/>
        <w:autoSpaceDN w:val="0"/>
        <w:jc w:val="center"/>
      </w:pPr>
    </w:p>
    <w:p w:rsidR="00B91251" w:rsidRPr="00B91251" w:rsidRDefault="00B91251" w:rsidP="00B91251">
      <w:pPr>
        <w:widowControl w:val="0"/>
        <w:autoSpaceDE w:val="0"/>
        <w:autoSpaceDN w:val="0"/>
        <w:jc w:val="center"/>
        <w:rPr>
          <w:bCs/>
          <w:sz w:val="28"/>
          <w:szCs w:val="28"/>
        </w:rPr>
      </w:pPr>
      <w:r w:rsidRPr="00B91251">
        <w:rPr>
          <w:bCs/>
          <w:sz w:val="28"/>
          <w:szCs w:val="28"/>
        </w:rPr>
        <w:t xml:space="preserve">Удаление невидимых поверхностей с помощью алгоритма </w:t>
      </w:r>
      <w:r w:rsidRPr="00B91251">
        <w:rPr>
          <w:bCs/>
          <w:sz w:val="28"/>
          <w:szCs w:val="28"/>
          <w:lang w:val="en-US"/>
        </w:rPr>
        <w:t>Z</w:t>
      </w:r>
      <w:r w:rsidRPr="00B91251">
        <w:rPr>
          <w:bCs/>
          <w:sz w:val="28"/>
          <w:szCs w:val="28"/>
        </w:rPr>
        <w:t>-буфер</w:t>
      </w:r>
    </w:p>
    <w:p w:rsidR="00B91251" w:rsidRPr="00B91251" w:rsidRDefault="00B91251" w:rsidP="00B91251">
      <w:pPr>
        <w:widowControl w:val="0"/>
        <w:autoSpaceDE w:val="0"/>
        <w:autoSpaceDN w:val="0"/>
        <w:jc w:val="center"/>
        <w:rPr>
          <w:bCs/>
          <w:sz w:val="28"/>
          <w:szCs w:val="28"/>
        </w:rPr>
      </w:pPr>
    </w:p>
    <w:p w:rsidR="00B91251" w:rsidRPr="008D3AE0" w:rsidRDefault="00B91251" w:rsidP="00B91251">
      <w:pPr>
        <w:widowControl w:val="0"/>
        <w:autoSpaceDE w:val="0"/>
        <w:autoSpaceDN w:val="0"/>
        <w:rPr>
          <w:sz w:val="28"/>
          <w:szCs w:val="28"/>
        </w:rPr>
      </w:pPr>
    </w:p>
    <w:p w:rsidR="00B91251" w:rsidRPr="008D3AE0" w:rsidRDefault="00B91251" w:rsidP="00B91251">
      <w:pPr>
        <w:widowControl w:val="0"/>
        <w:autoSpaceDE w:val="0"/>
        <w:autoSpaceDN w:val="0"/>
        <w:rPr>
          <w:sz w:val="28"/>
          <w:szCs w:val="28"/>
        </w:rPr>
      </w:pPr>
    </w:p>
    <w:p w:rsidR="00B91251" w:rsidRPr="008D3AE0" w:rsidRDefault="00B91251" w:rsidP="00B91251">
      <w:pPr>
        <w:widowControl w:val="0"/>
        <w:autoSpaceDE w:val="0"/>
        <w:autoSpaceDN w:val="0"/>
        <w:rPr>
          <w:sz w:val="28"/>
          <w:szCs w:val="28"/>
        </w:rPr>
      </w:pPr>
    </w:p>
    <w:p w:rsidR="00B91251" w:rsidRPr="008D3AE0" w:rsidRDefault="00B91251" w:rsidP="00B91251">
      <w:pPr>
        <w:widowControl w:val="0"/>
        <w:autoSpaceDE w:val="0"/>
        <w:autoSpaceDN w:val="0"/>
        <w:rPr>
          <w:sz w:val="28"/>
          <w:szCs w:val="28"/>
        </w:rPr>
      </w:pPr>
    </w:p>
    <w:p w:rsidR="00B91251" w:rsidRPr="008D3AE0" w:rsidRDefault="00B91251" w:rsidP="00B91251">
      <w:pPr>
        <w:widowControl w:val="0"/>
        <w:autoSpaceDE w:val="0"/>
        <w:autoSpaceDN w:val="0"/>
        <w:rPr>
          <w:sz w:val="28"/>
          <w:szCs w:val="28"/>
        </w:rPr>
      </w:pPr>
    </w:p>
    <w:p w:rsidR="00B91251" w:rsidRPr="008D3AE0" w:rsidRDefault="00B91251" w:rsidP="00B91251">
      <w:pPr>
        <w:widowControl w:val="0"/>
        <w:autoSpaceDE w:val="0"/>
        <w:autoSpaceDN w:val="0"/>
        <w:rPr>
          <w:sz w:val="28"/>
          <w:szCs w:val="28"/>
        </w:rPr>
      </w:pPr>
    </w:p>
    <w:p w:rsidR="00B91251" w:rsidRPr="008D3AE0" w:rsidRDefault="00B91251" w:rsidP="00B91251">
      <w:pPr>
        <w:widowControl w:val="0"/>
        <w:autoSpaceDE w:val="0"/>
        <w:autoSpaceDN w:val="0"/>
        <w:rPr>
          <w:sz w:val="28"/>
          <w:szCs w:val="28"/>
        </w:rPr>
      </w:pPr>
      <w:r w:rsidRPr="00A75AEB">
        <w:rPr>
          <w:sz w:val="28"/>
          <w:szCs w:val="28"/>
        </w:rPr>
        <w:t xml:space="preserve">Студент,     </w:t>
      </w:r>
      <w:r w:rsidRPr="008D3A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714D4C">
        <w:rPr>
          <w:sz w:val="28"/>
          <w:szCs w:val="28"/>
        </w:rPr>
        <w:tab/>
      </w:r>
      <w:r>
        <w:rPr>
          <w:sz w:val="28"/>
          <w:szCs w:val="28"/>
        </w:rPr>
        <w:t xml:space="preserve">КИ 08-05     </w:t>
      </w:r>
      <w:r w:rsidRPr="00244D00">
        <w:rPr>
          <w:sz w:val="28"/>
          <w:szCs w:val="28"/>
        </w:rPr>
        <w:t>__</w:t>
      </w:r>
      <w:r>
        <w:rPr>
          <w:sz w:val="28"/>
          <w:szCs w:val="28"/>
        </w:rPr>
        <w:t>__________________         О.В. Дрозд</w:t>
      </w:r>
    </w:p>
    <w:p w:rsidR="00B91251" w:rsidRPr="00BD1483" w:rsidRDefault="00B91251" w:rsidP="00B91251">
      <w:pPr>
        <w:widowControl w:val="0"/>
        <w:autoSpaceDE w:val="0"/>
        <w:autoSpaceDN w:val="0"/>
      </w:pPr>
      <w:r w:rsidRPr="00A75AEB">
        <w:rPr>
          <w:color w:val="FF0000"/>
        </w:rPr>
        <w:t xml:space="preserve">                                  </w:t>
      </w:r>
      <w:r w:rsidRPr="007F08B4">
        <w:rPr>
          <w:color w:val="FF0000"/>
        </w:rPr>
        <w:tab/>
      </w:r>
      <w:r w:rsidRPr="00BD1483">
        <w:t xml:space="preserve">номер группы         </w:t>
      </w:r>
      <w:r>
        <w:t xml:space="preserve">  </w:t>
      </w:r>
      <w:r>
        <w:tab/>
        <w:t xml:space="preserve"> </w:t>
      </w:r>
      <w:r w:rsidRPr="00BD1483">
        <w:t>подпис</w:t>
      </w:r>
      <w:r>
        <w:t xml:space="preserve">ь, дата                  </w:t>
      </w:r>
      <w:r>
        <w:tab/>
      </w:r>
      <w:r w:rsidRPr="007F08B4">
        <w:t xml:space="preserve">       </w:t>
      </w:r>
      <w:r>
        <w:t xml:space="preserve">      </w:t>
      </w:r>
      <w:r w:rsidRPr="00BD1483">
        <w:t>инициалы, фамилия</w:t>
      </w:r>
    </w:p>
    <w:p w:rsidR="00B91251" w:rsidRPr="00A75AEB" w:rsidRDefault="00B91251" w:rsidP="00B91251">
      <w:pPr>
        <w:widowControl w:val="0"/>
        <w:autoSpaceDE w:val="0"/>
        <w:autoSpaceDN w:val="0"/>
        <w:rPr>
          <w:sz w:val="28"/>
          <w:szCs w:val="28"/>
        </w:rPr>
      </w:pPr>
      <w:r w:rsidRPr="00A75AEB">
        <w:rPr>
          <w:sz w:val="28"/>
        </w:rPr>
        <w:t>Преподаватель</w:t>
      </w:r>
      <w:r w:rsidRPr="00A75AEB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__________________</w:t>
      </w:r>
      <w:r w:rsidRPr="008F543E">
        <w:rPr>
          <w:sz w:val="28"/>
          <w:szCs w:val="28"/>
        </w:rPr>
        <w:t>__</w:t>
      </w:r>
      <w:r>
        <w:rPr>
          <w:sz w:val="28"/>
          <w:szCs w:val="28"/>
        </w:rPr>
        <w:t xml:space="preserve">         Э.И. Сиротин</w:t>
      </w:r>
    </w:p>
    <w:p w:rsidR="00B91251" w:rsidRPr="00BD1483" w:rsidRDefault="00B91251" w:rsidP="00B91251">
      <w:pPr>
        <w:widowControl w:val="0"/>
        <w:autoSpaceDE w:val="0"/>
        <w:autoSpaceDN w:val="0"/>
      </w:pPr>
      <w:r w:rsidRPr="0071233B">
        <w:rPr>
          <w:sz w:val="28"/>
          <w:szCs w:val="28"/>
        </w:rPr>
        <w:t xml:space="preserve"> </w:t>
      </w:r>
      <w:r w:rsidRPr="00A75AEB">
        <w:rPr>
          <w:sz w:val="28"/>
          <w:szCs w:val="28"/>
        </w:rPr>
        <w:t xml:space="preserve">                     </w:t>
      </w:r>
      <w:r w:rsidRPr="008D3AE0">
        <w:rPr>
          <w:sz w:val="28"/>
          <w:szCs w:val="28"/>
        </w:rPr>
        <w:t xml:space="preserve"> </w:t>
      </w:r>
      <w:r w:rsidRPr="00A75AEB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D1483">
        <w:t>подпись,</w:t>
      </w:r>
      <w:r>
        <w:t xml:space="preserve"> дата                   </w:t>
      </w:r>
      <w:r w:rsidRPr="007F08B4">
        <w:t xml:space="preserve">       </w:t>
      </w:r>
      <w:r>
        <w:t xml:space="preserve">      </w:t>
      </w:r>
      <w:r w:rsidRPr="00BD1483">
        <w:t>инициалы, фамилия</w:t>
      </w:r>
    </w:p>
    <w:p w:rsidR="00B91251" w:rsidRPr="00BD1483" w:rsidRDefault="00B91251" w:rsidP="00B91251">
      <w:pPr>
        <w:widowControl w:val="0"/>
        <w:autoSpaceDE w:val="0"/>
        <w:autoSpaceDN w:val="0"/>
      </w:pPr>
    </w:p>
    <w:p w:rsidR="00B91251" w:rsidRPr="0071233B" w:rsidRDefault="00B91251" w:rsidP="00B91251">
      <w:pPr>
        <w:widowControl w:val="0"/>
        <w:autoSpaceDE w:val="0"/>
        <w:autoSpaceDN w:val="0"/>
        <w:jc w:val="center"/>
        <w:rPr>
          <w:sz w:val="28"/>
        </w:rPr>
      </w:pPr>
    </w:p>
    <w:p w:rsidR="00B91251" w:rsidRPr="0071233B" w:rsidRDefault="00B91251" w:rsidP="00B91251">
      <w:pPr>
        <w:widowControl w:val="0"/>
        <w:autoSpaceDE w:val="0"/>
        <w:autoSpaceDN w:val="0"/>
        <w:jc w:val="center"/>
        <w:rPr>
          <w:sz w:val="28"/>
        </w:rPr>
      </w:pPr>
    </w:p>
    <w:p w:rsidR="00B91251" w:rsidRPr="008D3AE0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B91251" w:rsidRPr="007F08B4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B91251" w:rsidRPr="007F08B4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B91251" w:rsidRPr="007F08B4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B91251" w:rsidRPr="00244D00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B91251" w:rsidRPr="00244D00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B91251" w:rsidRPr="00244D00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B91251" w:rsidRPr="008D3AE0" w:rsidRDefault="00B91251" w:rsidP="00B91251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Красноярск 20</w:t>
      </w:r>
      <w:r w:rsidRPr="008D3AE0">
        <w:rPr>
          <w:sz w:val="28"/>
          <w:szCs w:val="28"/>
        </w:rPr>
        <w:t>11</w:t>
      </w:r>
    </w:p>
    <w:p w:rsidR="00B91251" w:rsidRPr="00960B25" w:rsidRDefault="00B91251" w:rsidP="00B91251">
      <w:pPr>
        <w:jc w:val="both"/>
        <w:rPr>
          <w:sz w:val="28"/>
          <w:szCs w:val="28"/>
        </w:rPr>
      </w:pPr>
      <w:r w:rsidRPr="00B91251">
        <w:rPr>
          <w:b/>
          <w:sz w:val="28"/>
          <w:szCs w:val="28"/>
        </w:rPr>
        <w:lastRenderedPageBreak/>
        <w:t>Цель:</w:t>
      </w:r>
      <w:r w:rsidRPr="00B91251">
        <w:rPr>
          <w:sz w:val="28"/>
          <w:szCs w:val="28"/>
        </w:rPr>
        <w:t xml:space="preserve"> </w:t>
      </w:r>
    </w:p>
    <w:p w:rsidR="00B91251" w:rsidRPr="00B91251" w:rsidRDefault="00B91251" w:rsidP="00B91251">
      <w:pPr>
        <w:ind w:firstLine="708"/>
        <w:jc w:val="both"/>
        <w:rPr>
          <w:sz w:val="28"/>
          <w:szCs w:val="28"/>
        </w:rPr>
      </w:pPr>
      <w:r w:rsidRPr="00B91251">
        <w:rPr>
          <w:sz w:val="28"/>
          <w:szCs w:val="28"/>
        </w:rPr>
        <w:t>Научиться строить параметрически заданные полигональные поверх</w:t>
      </w:r>
      <w:r w:rsidR="00007025">
        <w:rPr>
          <w:sz w:val="28"/>
          <w:szCs w:val="28"/>
        </w:rPr>
        <w:softHyphen/>
      </w:r>
      <w:r w:rsidRPr="00B91251">
        <w:rPr>
          <w:sz w:val="28"/>
          <w:szCs w:val="28"/>
        </w:rPr>
        <w:t>ностные модели простейших трехмерных объектов, и осуществлять их визу</w:t>
      </w:r>
      <w:r w:rsidR="00007025">
        <w:rPr>
          <w:sz w:val="28"/>
          <w:szCs w:val="28"/>
        </w:rPr>
        <w:softHyphen/>
      </w:r>
      <w:r w:rsidRPr="00B91251">
        <w:rPr>
          <w:sz w:val="28"/>
          <w:szCs w:val="28"/>
        </w:rPr>
        <w:t xml:space="preserve">ализацию с удалением невидимых поверхностей с помощью алгоритма </w:t>
      </w:r>
      <w:r w:rsidRPr="00B91251">
        <w:rPr>
          <w:sz w:val="28"/>
          <w:szCs w:val="28"/>
          <w:lang w:val="en-US"/>
        </w:rPr>
        <w:t>Z</w:t>
      </w:r>
      <w:r w:rsidRPr="00B91251">
        <w:rPr>
          <w:sz w:val="28"/>
          <w:szCs w:val="28"/>
        </w:rPr>
        <w:t>-бу</w:t>
      </w:r>
      <w:r w:rsidR="00007025">
        <w:rPr>
          <w:sz w:val="28"/>
          <w:szCs w:val="28"/>
        </w:rPr>
        <w:softHyphen/>
      </w:r>
      <w:r w:rsidRPr="00B91251">
        <w:rPr>
          <w:sz w:val="28"/>
          <w:szCs w:val="28"/>
        </w:rPr>
        <w:t xml:space="preserve">фер.  </w:t>
      </w:r>
    </w:p>
    <w:p w:rsidR="00B91251" w:rsidRPr="00B91251" w:rsidRDefault="00B91251" w:rsidP="00B91251">
      <w:pPr>
        <w:jc w:val="both"/>
        <w:rPr>
          <w:b/>
          <w:sz w:val="28"/>
          <w:szCs w:val="28"/>
        </w:rPr>
      </w:pPr>
    </w:p>
    <w:p w:rsidR="00B91251" w:rsidRPr="00960B25" w:rsidRDefault="00B91251" w:rsidP="00B91251">
      <w:pPr>
        <w:jc w:val="both"/>
        <w:rPr>
          <w:b/>
          <w:sz w:val="28"/>
          <w:szCs w:val="28"/>
        </w:rPr>
      </w:pPr>
      <w:r w:rsidRPr="00B91251">
        <w:rPr>
          <w:b/>
          <w:sz w:val="28"/>
          <w:szCs w:val="28"/>
        </w:rPr>
        <w:t>Задача:</w:t>
      </w:r>
    </w:p>
    <w:p w:rsidR="00B91251" w:rsidRPr="00007025" w:rsidRDefault="00B91251" w:rsidP="00B91251">
      <w:pPr>
        <w:ind w:firstLine="708"/>
        <w:jc w:val="both"/>
        <w:rPr>
          <w:sz w:val="28"/>
          <w:szCs w:val="28"/>
        </w:rPr>
      </w:pPr>
      <w:r w:rsidRPr="00B91251">
        <w:rPr>
          <w:sz w:val="28"/>
          <w:szCs w:val="28"/>
        </w:rPr>
        <w:t xml:space="preserve"> На основе исходных параметров построить полигональную поверх</w:t>
      </w:r>
      <w:r w:rsidR="00007025">
        <w:rPr>
          <w:sz w:val="28"/>
          <w:szCs w:val="28"/>
        </w:rPr>
        <w:softHyphen/>
      </w:r>
      <w:r w:rsidRPr="00B91251">
        <w:rPr>
          <w:sz w:val="28"/>
          <w:szCs w:val="28"/>
        </w:rPr>
        <w:t>ностную модель трехмерного объекта, и визуализировать полученную сцену, используя параллельное и перспективное проецирования и удаление невиди</w:t>
      </w:r>
      <w:r w:rsidR="00007025">
        <w:rPr>
          <w:sz w:val="28"/>
          <w:szCs w:val="28"/>
        </w:rPr>
        <w:softHyphen/>
      </w:r>
      <w:r w:rsidRPr="00B91251">
        <w:rPr>
          <w:sz w:val="28"/>
          <w:szCs w:val="28"/>
        </w:rPr>
        <w:t xml:space="preserve">мых поверхностей с помощью алгоритма </w:t>
      </w:r>
      <w:r w:rsidRPr="00B91251">
        <w:rPr>
          <w:sz w:val="28"/>
          <w:szCs w:val="28"/>
          <w:lang w:val="en-US"/>
        </w:rPr>
        <w:t>Z</w:t>
      </w:r>
      <w:r w:rsidRPr="00B91251">
        <w:rPr>
          <w:sz w:val="28"/>
          <w:szCs w:val="28"/>
        </w:rPr>
        <w:t>-буфер.</w:t>
      </w:r>
    </w:p>
    <w:p w:rsidR="00B91251" w:rsidRDefault="00B91251" w:rsidP="00B91251">
      <w:pPr>
        <w:jc w:val="both"/>
        <w:rPr>
          <w:sz w:val="28"/>
          <w:szCs w:val="28"/>
        </w:rPr>
      </w:pPr>
    </w:p>
    <w:p w:rsidR="00B91251" w:rsidRDefault="00B91251" w:rsidP="00B91251">
      <w:pPr>
        <w:jc w:val="both"/>
        <w:rPr>
          <w:b/>
          <w:sz w:val="28"/>
          <w:szCs w:val="28"/>
        </w:rPr>
      </w:pPr>
      <w:r w:rsidRPr="00B91251">
        <w:rPr>
          <w:b/>
          <w:sz w:val="28"/>
          <w:szCs w:val="28"/>
        </w:rPr>
        <w:t>Вариант задания:</w:t>
      </w:r>
    </w:p>
    <w:p w:rsidR="00B91251" w:rsidRDefault="00B91251" w:rsidP="00B9125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</w:t>
      </w:r>
      <w:r w:rsidRPr="00B91251">
        <w:rPr>
          <w:sz w:val="28"/>
          <w:szCs w:val="28"/>
        </w:rPr>
        <w:t xml:space="preserve">еобходимо взять трехмерную сцену из лабораторной работы №3, и визуализировать ее, используя алгоритм удаления невидимых поверхностей </w:t>
      </w:r>
      <w:r w:rsidRPr="00B91251">
        <w:rPr>
          <w:sz w:val="28"/>
          <w:szCs w:val="28"/>
          <w:lang w:val="en-US"/>
        </w:rPr>
        <w:t>z</w:t>
      </w:r>
      <w:r w:rsidRPr="00B91251">
        <w:rPr>
          <w:sz w:val="28"/>
          <w:szCs w:val="28"/>
        </w:rPr>
        <w:t>-буфер.</w:t>
      </w:r>
    </w:p>
    <w:p w:rsidR="00B91251" w:rsidRPr="008F543E" w:rsidRDefault="00B91251" w:rsidP="00B91251">
      <w:pPr>
        <w:ind w:firstLine="708"/>
        <w:rPr>
          <w:sz w:val="28"/>
          <w:szCs w:val="28"/>
        </w:rPr>
      </w:pPr>
      <w:r w:rsidRPr="008F543E">
        <w:rPr>
          <w:sz w:val="28"/>
          <w:szCs w:val="28"/>
        </w:rPr>
        <w:t xml:space="preserve">Объектом является цилиндр, аппроксимируемый правильной </w:t>
      </w:r>
      <w:r w:rsidRPr="008F543E">
        <w:rPr>
          <w:i/>
          <w:sz w:val="28"/>
          <w:szCs w:val="28"/>
        </w:rPr>
        <w:t>n</w:t>
      </w:r>
      <w:r w:rsidRPr="008F543E">
        <w:rPr>
          <w:sz w:val="28"/>
          <w:szCs w:val="28"/>
        </w:rPr>
        <w:t>-</w:t>
      </w:r>
      <w:r>
        <w:rPr>
          <w:sz w:val="28"/>
          <w:szCs w:val="28"/>
        </w:rPr>
        <w:t>гранной призмой</w:t>
      </w:r>
      <w:r w:rsidRPr="008F543E">
        <w:rPr>
          <w:sz w:val="28"/>
          <w:szCs w:val="28"/>
        </w:rPr>
        <w:t xml:space="preserve">. Основания цилиндра параллельны плоскости </w:t>
      </w:r>
      <w:r w:rsidRPr="008F543E">
        <w:rPr>
          <w:i/>
          <w:sz w:val="28"/>
          <w:szCs w:val="28"/>
        </w:rPr>
        <w:t>xy</w:t>
      </w:r>
      <w:r w:rsidRPr="008F543E">
        <w:rPr>
          <w:sz w:val="28"/>
          <w:szCs w:val="28"/>
        </w:rPr>
        <w:t xml:space="preserve">. Нижнее основание лежит в плоскости </w:t>
      </w:r>
      <w:r w:rsidRPr="008F543E">
        <w:rPr>
          <w:i/>
          <w:sz w:val="28"/>
          <w:szCs w:val="28"/>
        </w:rPr>
        <w:t>xy</w:t>
      </w:r>
      <w:r w:rsidRPr="008F543E">
        <w:rPr>
          <w:sz w:val="28"/>
          <w:szCs w:val="28"/>
        </w:rPr>
        <w:t xml:space="preserve">. Центр нижнего основания совпадает с точкой </w:t>
      </w:r>
      <w:r w:rsidRPr="008F543E">
        <w:rPr>
          <w:i/>
          <w:sz w:val="28"/>
          <w:szCs w:val="28"/>
        </w:rPr>
        <w:t>О</w:t>
      </w:r>
      <w:r w:rsidRPr="008F543E">
        <w:rPr>
          <w:sz w:val="28"/>
          <w:szCs w:val="28"/>
        </w:rPr>
        <w:t xml:space="preserve"> начала мировой системы координат. Число граней призмы </w:t>
      </w:r>
      <w:r w:rsidRPr="008F543E">
        <w:rPr>
          <w:i/>
          <w:sz w:val="28"/>
          <w:szCs w:val="28"/>
        </w:rPr>
        <w:t>n</w:t>
      </w:r>
      <w:r w:rsidRPr="008F543E">
        <w:rPr>
          <w:sz w:val="28"/>
          <w:szCs w:val="28"/>
        </w:rPr>
        <w:t>, радиус описанной во</w:t>
      </w:r>
      <w:r w:rsidR="00007025">
        <w:rPr>
          <w:sz w:val="28"/>
          <w:szCs w:val="28"/>
        </w:rPr>
        <w:softHyphen/>
      </w:r>
      <w:r w:rsidRPr="008F543E">
        <w:rPr>
          <w:sz w:val="28"/>
          <w:szCs w:val="28"/>
        </w:rPr>
        <w:t xml:space="preserve">круг основания окружности </w:t>
      </w:r>
      <w:r w:rsidRPr="008F543E">
        <w:rPr>
          <w:i/>
          <w:sz w:val="28"/>
          <w:szCs w:val="28"/>
        </w:rPr>
        <w:t>r</w:t>
      </w:r>
      <w:r w:rsidRPr="008F543E">
        <w:rPr>
          <w:sz w:val="28"/>
          <w:szCs w:val="28"/>
        </w:rPr>
        <w:t xml:space="preserve">, высота призмы </w:t>
      </w:r>
      <w:r w:rsidRPr="008F543E">
        <w:rPr>
          <w:i/>
          <w:sz w:val="28"/>
          <w:szCs w:val="28"/>
        </w:rPr>
        <w:t>h</w:t>
      </w:r>
      <w:r w:rsidRPr="008F543E">
        <w:rPr>
          <w:sz w:val="28"/>
          <w:szCs w:val="28"/>
        </w:rPr>
        <w:t>, координаты точки наблюде</w:t>
      </w:r>
      <w:r w:rsidR="00007025">
        <w:rPr>
          <w:sz w:val="28"/>
          <w:szCs w:val="28"/>
        </w:rPr>
        <w:softHyphen/>
      </w:r>
      <w:r w:rsidRPr="008F543E">
        <w:rPr>
          <w:sz w:val="28"/>
          <w:szCs w:val="28"/>
        </w:rPr>
        <w:t xml:space="preserve">ния </w:t>
      </w:r>
      <w:r w:rsidRPr="008F543E">
        <w:rPr>
          <w:i/>
          <w:sz w:val="28"/>
          <w:szCs w:val="28"/>
        </w:rPr>
        <w:t>E</w:t>
      </w:r>
      <w:r w:rsidRPr="008F543E">
        <w:rPr>
          <w:sz w:val="28"/>
          <w:szCs w:val="28"/>
        </w:rPr>
        <w:t xml:space="preserve"> и расстояние до экрана </w:t>
      </w:r>
      <w:r w:rsidRPr="008F543E">
        <w:rPr>
          <w:i/>
          <w:sz w:val="28"/>
          <w:szCs w:val="28"/>
          <w:lang w:val="en-US"/>
        </w:rPr>
        <w:t>d</w:t>
      </w:r>
      <w:r w:rsidRPr="008F543E">
        <w:rPr>
          <w:sz w:val="28"/>
          <w:szCs w:val="28"/>
        </w:rPr>
        <w:t xml:space="preserve"> задаются пользователем. Вектор наблюдения </w:t>
      </w:r>
      <w:r w:rsidRPr="00B91251">
        <w:rPr>
          <w:position w:val="-6"/>
          <w:sz w:val="28"/>
          <w:szCs w:val="28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8" o:title=""/>
          </v:shape>
          <o:OLEObject Type="Embed" ProgID="Equation.DSMT4" ShapeID="_x0000_i1025" DrawAspect="Content" ObjectID="_1365684424" r:id="rId9"/>
        </w:object>
      </w:r>
      <w:r w:rsidRPr="008F543E">
        <w:rPr>
          <w:sz w:val="28"/>
          <w:szCs w:val="28"/>
        </w:rPr>
        <w:t xml:space="preserve">направлен в точку </w:t>
      </w:r>
      <w:r w:rsidRPr="008F543E">
        <w:rPr>
          <w:i/>
          <w:sz w:val="28"/>
          <w:szCs w:val="28"/>
        </w:rPr>
        <w:t>О</w:t>
      </w:r>
      <w:r w:rsidRPr="008F543E">
        <w:rPr>
          <w:sz w:val="28"/>
          <w:szCs w:val="28"/>
        </w:rPr>
        <w:t>. Необходимо построить параллельную и перспектив</w:t>
      </w:r>
      <w:r w:rsidR="00007025">
        <w:rPr>
          <w:sz w:val="28"/>
          <w:szCs w:val="28"/>
        </w:rPr>
        <w:softHyphen/>
      </w:r>
      <w:r w:rsidRPr="008F543E">
        <w:rPr>
          <w:sz w:val="28"/>
          <w:szCs w:val="28"/>
        </w:rPr>
        <w:t>ную проекции данной сцены.</w:t>
      </w:r>
    </w:p>
    <w:p w:rsidR="00B91251" w:rsidRDefault="00B91251" w:rsidP="00B91251">
      <w:pPr>
        <w:rPr>
          <w:b/>
          <w:sz w:val="28"/>
          <w:szCs w:val="28"/>
        </w:rPr>
      </w:pPr>
    </w:p>
    <w:p w:rsidR="00B91251" w:rsidRPr="008F543E" w:rsidRDefault="0069636E" w:rsidP="00B9125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05225" cy="3543300"/>
            <wp:effectExtent l="0" t="0" r="9525" b="0"/>
            <wp:docPr id="2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51" w:rsidRDefault="00B91251" w:rsidP="00B91251">
      <w:pPr>
        <w:rPr>
          <w:b/>
          <w:sz w:val="28"/>
          <w:szCs w:val="28"/>
        </w:rPr>
      </w:pPr>
    </w:p>
    <w:p w:rsidR="00B91251" w:rsidRDefault="00B91251" w:rsidP="00B91251">
      <w:pPr>
        <w:rPr>
          <w:b/>
          <w:sz w:val="28"/>
          <w:szCs w:val="28"/>
        </w:rPr>
      </w:pPr>
    </w:p>
    <w:p w:rsidR="00B91251" w:rsidRDefault="00B91251" w:rsidP="001B3D1A">
      <w:pPr>
        <w:jc w:val="center"/>
        <w:rPr>
          <w:b/>
          <w:sz w:val="28"/>
          <w:szCs w:val="28"/>
        </w:rPr>
      </w:pPr>
      <w:r w:rsidRPr="00B91251">
        <w:rPr>
          <w:b/>
          <w:sz w:val="28"/>
          <w:szCs w:val="28"/>
        </w:rPr>
        <w:lastRenderedPageBreak/>
        <w:t>Теоретически е сведения:</w:t>
      </w:r>
    </w:p>
    <w:p w:rsidR="00B91251" w:rsidRDefault="00B91251" w:rsidP="001B3D1A">
      <w:pPr>
        <w:jc w:val="center"/>
        <w:rPr>
          <w:sz w:val="28"/>
          <w:szCs w:val="28"/>
        </w:rPr>
      </w:pPr>
    </w:p>
    <w:p w:rsidR="00B93DC5" w:rsidRPr="00B93DC5" w:rsidRDefault="00B93DC5" w:rsidP="001B3D1A">
      <w:pPr>
        <w:jc w:val="center"/>
        <w:rPr>
          <w:b/>
          <w:sz w:val="28"/>
          <w:szCs w:val="28"/>
        </w:rPr>
      </w:pPr>
      <w:r w:rsidRPr="00B93DC5">
        <w:rPr>
          <w:b/>
          <w:sz w:val="28"/>
          <w:szCs w:val="28"/>
        </w:rPr>
        <w:t>Закраска произвольного треугольника, (алгоритм 1)</w:t>
      </w:r>
    </w:p>
    <w:p w:rsidR="00B93DC5" w:rsidRPr="00B93DC5" w:rsidRDefault="00B93DC5" w:rsidP="00B93DC5">
      <w:pPr>
        <w:rPr>
          <w:sz w:val="28"/>
          <w:szCs w:val="28"/>
        </w:rPr>
      </w:pPr>
    </w:p>
    <w:p w:rsidR="00B93DC5" w:rsidRPr="00B93DC5" w:rsidRDefault="00B93DC5" w:rsidP="00B93DC5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>Рассмотрим изображение треугольника на экране. Оно представляет собой множество точек, упорядоченных по вертикали и горизонтали</w:t>
      </w:r>
      <w:r>
        <w:rPr>
          <w:sz w:val="28"/>
          <w:szCs w:val="28"/>
        </w:rPr>
        <w:t xml:space="preserve"> рис. 1</w:t>
      </w:r>
      <w:r w:rsidRPr="00B93DC5">
        <w:rPr>
          <w:sz w:val="28"/>
          <w:szCs w:val="28"/>
        </w:rPr>
        <w:t xml:space="preserve">. </w: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69636E" w:rsidP="00B93DC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2515870" cy="1605280"/>
                <wp:effectExtent l="0" t="0" r="3175" b="0"/>
                <wp:docPr id="1154" name="Полотно 6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98" name="Oval 661"/>
                        <wps:cNvSpPr>
                          <a:spLocks noChangeArrowheads="1"/>
                        </wps:cNvSpPr>
                        <wps:spPr bwMode="auto">
                          <a:xfrm>
                            <a:off x="915634" y="315111"/>
                            <a:ext cx="112968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Oval 662"/>
                        <wps:cNvSpPr>
                          <a:spLocks noChangeArrowheads="1"/>
                        </wps:cNvSpPr>
                        <wps:spPr bwMode="auto">
                          <a:xfrm>
                            <a:off x="1028602" y="315111"/>
                            <a:ext cx="115516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Oval 663"/>
                        <wps:cNvSpPr>
                          <a:spLocks noChangeArrowheads="1"/>
                        </wps:cNvSpPr>
                        <wps:spPr bwMode="auto">
                          <a:xfrm>
                            <a:off x="1144118" y="315111"/>
                            <a:ext cx="114667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Oval 664"/>
                        <wps:cNvSpPr>
                          <a:spLocks noChangeArrowheads="1"/>
                        </wps:cNvSpPr>
                        <wps:spPr bwMode="auto">
                          <a:xfrm>
                            <a:off x="1028602" y="315111"/>
                            <a:ext cx="115516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Oval 665"/>
                        <wps:cNvSpPr>
                          <a:spLocks noChangeArrowheads="1"/>
                        </wps:cNvSpPr>
                        <wps:spPr bwMode="auto">
                          <a:xfrm>
                            <a:off x="1144118" y="315111"/>
                            <a:ext cx="114667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" name="Oval 666"/>
                        <wps:cNvSpPr>
                          <a:spLocks noChangeArrowheads="1"/>
                        </wps:cNvSpPr>
                        <wps:spPr bwMode="auto">
                          <a:xfrm>
                            <a:off x="1028602" y="202146"/>
                            <a:ext cx="115516" cy="1129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Oval 667"/>
                        <wps:cNvSpPr>
                          <a:spLocks noChangeArrowheads="1"/>
                        </wps:cNvSpPr>
                        <wps:spPr bwMode="auto">
                          <a:xfrm>
                            <a:off x="800967" y="315111"/>
                            <a:ext cx="114667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" name="Oval 668"/>
                        <wps:cNvSpPr>
                          <a:spLocks noChangeArrowheads="1"/>
                        </wps:cNvSpPr>
                        <wps:spPr bwMode="auto">
                          <a:xfrm>
                            <a:off x="915634" y="430623"/>
                            <a:ext cx="112968" cy="1129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Oval 669"/>
                        <wps:cNvSpPr>
                          <a:spLocks noChangeArrowheads="1"/>
                        </wps:cNvSpPr>
                        <wps:spPr bwMode="auto">
                          <a:xfrm>
                            <a:off x="1028602" y="430623"/>
                            <a:ext cx="115516" cy="1129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Oval 670"/>
                        <wps:cNvSpPr>
                          <a:spLocks noChangeArrowheads="1"/>
                        </wps:cNvSpPr>
                        <wps:spPr bwMode="auto">
                          <a:xfrm>
                            <a:off x="1144118" y="430623"/>
                            <a:ext cx="114667" cy="1129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Oval 671"/>
                        <wps:cNvSpPr>
                          <a:spLocks noChangeArrowheads="1"/>
                        </wps:cNvSpPr>
                        <wps:spPr bwMode="auto">
                          <a:xfrm>
                            <a:off x="1028602" y="430623"/>
                            <a:ext cx="115516" cy="1129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" name="Oval 672"/>
                        <wps:cNvSpPr>
                          <a:spLocks noChangeArrowheads="1"/>
                        </wps:cNvSpPr>
                        <wps:spPr bwMode="auto">
                          <a:xfrm>
                            <a:off x="1144118" y="430623"/>
                            <a:ext cx="114667" cy="1129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" name="Oval 673"/>
                        <wps:cNvSpPr>
                          <a:spLocks noChangeArrowheads="1"/>
                        </wps:cNvSpPr>
                        <wps:spPr bwMode="auto">
                          <a:xfrm>
                            <a:off x="800967" y="430623"/>
                            <a:ext cx="114667" cy="1129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Oval 674"/>
                        <wps:cNvSpPr>
                          <a:spLocks noChangeArrowheads="1"/>
                        </wps:cNvSpPr>
                        <wps:spPr bwMode="auto">
                          <a:xfrm>
                            <a:off x="1258784" y="430623"/>
                            <a:ext cx="113817" cy="1129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Oval 675"/>
                        <wps:cNvSpPr>
                          <a:spLocks noChangeArrowheads="1"/>
                        </wps:cNvSpPr>
                        <wps:spPr bwMode="auto">
                          <a:xfrm>
                            <a:off x="687150" y="430623"/>
                            <a:ext cx="113817" cy="1129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" name="Oval 676"/>
                        <wps:cNvSpPr>
                          <a:spLocks noChangeArrowheads="1"/>
                        </wps:cNvSpPr>
                        <wps:spPr bwMode="auto">
                          <a:xfrm>
                            <a:off x="572484" y="430623"/>
                            <a:ext cx="114667" cy="1129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Oval 677"/>
                        <wps:cNvSpPr>
                          <a:spLocks noChangeArrowheads="1"/>
                        </wps:cNvSpPr>
                        <wps:spPr bwMode="auto">
                          <a:xfrm>
                            <a:off x="915634" y="543587"/>
                            <a:ext cx="112968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Oval 678"/>
                        <wps:cNvSpPr>
                          <a:spLocks noChangeArrowheads="1"/>
                        </wps:cNvSpPr>
                        <wps:spPr bwMode="auto">
                          <a:xfrm>
                            <a:off x="1028602" y="543587"/>
                            <a:ext cx="115516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Oval 679"/>
                        <wps:cNvSpPr>
                          <a:spLocks noChangeArrowheads="1"/>
                        </wps:cNvSpPr>
                        <wps:spPr bwMode="auto">
                          <a:xfrm>
                            <a:off x="1144118" y="543587"/>
                            <a:ext cx="114667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" name="Oval 680"/>
                        <wps:cNvSpPr>
                          <a:spLocks noChangeArrowheads="1"/>
                        </wps:cNvSpPr>
                        <wps:spPr bwMode="auto">
                          <a:xfrm>
                            <a:off x="1028602" y="543587"/>
                            <a:ext cx="115516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Oval 681"/>
                        <wps:cNvSpPr>
                          <a:spLocks noChangeArrowheads="1"/>
                        </wps:cNvSpPr>
                        <wps:spPr bwMode="auto">
                          <a:xfrm>
                            <a:off x="1144118" y="543587"/>
                            <a:ext cx="114667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Oval 682"/>
                        <wps:cNvSpPr>
                          <a:spLocks noChangeArrowheads="1"/>
                        </wps:cNvSpPr>
                        <wps:spPr bwMode="auto">
                          <a:xfrm>
                            <a:off x="800967" y="543587"/>
                            <a:ext cx="114667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Oval 683"/>
                        <wps:cNvSpPr>
                          <a:spLocks noChangeArrowheads="1"/>
                        </wps:cNvSpPr>
                        <wps:spPr bwMode="auto">
                          <a:xfrm>
                            <a:off x="1258784" y="543587"/>
                            <a:ext cx="113817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Oval 684"/>
                        <wps:cNvSpPr>
                          <a:spLocks noChangeArrowheads="1"/>
                        </wps:cNvSpPr>
                        <wps:spPr bwMode="auto">
                          <a:xfrm>
                            <a:off x="687150" y="543587"/>
                            <a:ext cx="113817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Oval 685"/>
                        <wps:cNvSpPr>
                          <a:spLocks noChangeArrowheads="1"/>
                        </wps:cNvSpPr>
                        <wps:spPr bwMode="auto">
                          <a:xfrm>
                            <a:off x="572484" y="543587"/>
                            <a:ext cx="114667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Oval 686"/>
                        <wps:cNvSpPr>
                          <a:spLocks noChangeArrowheads="1"/>
                        </wps:cNvSpPr>
                        <wps:spPr bwMode="auto">
                          <a:xfrm>
                            <a:off x="1372602" y="543587"/>
                            <a:ext cx="114667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Oval 687"/>
                        <wps:cNvSpPr>
                          <a:spLocks noChangeArrowheads="1"/>
                        </wps:cNvSpPr>
                        <wps:spPr bwMode="auto">
                          <a:xfrm>
                            <a:off x="457817" y="543587"/>
                            <a:ext cx="114667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Oval 688"/>
                        <wps:cNvSpPr>
                          <a:spLocks noChangeArrowheads="1"/>
                        </wps:cNvSpPr>
                        <wps:spPr bwMode="auto">
                          <a:xfrm>
                            <a:off x="344000" y="543587"/>
                            <a:ext cx="113817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Oval 689"/>
                        <wps:cNvSpPr>
                          <a:spLocks noChangeArrowheads="1"/>
                        </wps:cNvSpPr>
                        <wps:spPr bwMode="auto">
                          <a:xfrm>
                            <a:off x="915634" y="659099"/>
                            <a:ext cx="112968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Oval 690"/>
                        <wps:cNvSpPr>
                          <a:spLocks noChangeArrowheads="1"/>
                        </wps:cNvSpPr>
                        <wps:spPr bwMode="auto">
                          <a:xfrm>
                            <a:off x="1028602" y="659099"/>
                            <a:ext cx="115516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Oval 691"/>
                        <wps:cNvSpPr>
                          <a:spLocks noChangeArrowheads="1"/>
                        </wps:cNvSpPr>
                        <wps:spPr bwMode="auto">
                          <a:xfrm>
                            <a:off x="1144118" y="659099"/>
                            <a:ext cx="11466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Oval 692"/>
                        <wps:cNvSpPr>
                          <a:spLocks noChangeArrowheads="1"/>
                        </wps:cNvSpPr>
                        <wps:spPr bwMode="auto">
                          <a:xfrm>
                            <a:off x="1028602" y="659099"/>
                            <a:ext cx="115516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Oval 693"/>
                        <wps:cNvSpPr>
                          <a:spLocks noChangeArrowheads="1"/>
                        </wps:cNvSpPr>
                        <wps:spPr bwMode="auto">
                          <a:xfrm>
                            <a:off x="1144118" y="659099"/>
                            <a:ext cx="11466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Oval 694"/>
                        <wps:cNvSpPr>
                          <a:spLocks noChangeArrowheads="1"/>
                        </wps:cNvSpPr>
                        <wps:spPr bwMode="auto">
                          <a:xfrm>
                            <a:off x="800967" y="659099"/>
                            <a:ext cx="11466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Oval 695"/>
                        <wps:cNvSpPr>
                          <a:spLocks noChangeArrowheads="1"/>
                        </wps:cNvSpPr>
                        <wps:spPr bwMode="auto">
                          <a:xfrm>
                            <a:off x="1258784" y="659099"/>
                            <a:ext cx="11381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Oval 696"/>
                        <wps:cNvSpPr>
                          <a:spLocks noChangeArrowheads="1"/>
                        </wps:cNvSpPr>
                        <wps:spPr bwMode="auto">
                          <a:xfrm>
                            <a:off x="687150" y="659099"/>
                            <a:ext cx="11381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Oval 697"/>
                        <wps:cNvSpPr>
                          <a:spLocks noChangeArrowheads="1"/>
                        </wps:cNvSpPr>
                        <wps:spPr bwMode="auto">
                          <a:xfrm>
                            <a:off x="572484" y="659099"/>
                            <a:ext cx="11466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Oval 698"/>
                        <wps:cNvSpPr>
                          <a:spLocks noChangeArrowheads="1"/>
                        </wps:cNvSpPr>
                        <wps:spPr bwMode="auto">
                          <a:xfrm>
                            <a:off x="1372602" y="659099"/>
                            <a:ext cx="11466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Oval 699"/>
                        <wps:cNvSpPr>
                          <a:spLocks noChangeArrowheads="1"/>
                        </wps:cNvSpPr>
                        <wps:spPr bwMode="auto">
                          <a:xfrm>
                            <a:off x="457817" y="659099"/>
                            <a:ext cx="11466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Oval 700"/>
                        <wps:cNvSpPr>
                          <a:spLocks noChangeArrowheads="1"/>
                        </wps:cNvSpPr>
                        <wps:spPr bwMode="auto">
                          <a:xfrm>
                            <a:off x="344000" y="659099"/>
                            <a:ext cx="11381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Oval 701"/>
                        <wps:cNvSpPr>
                          <a:spLocks noChangeArrowheads="1"/>
                        </wps:cNvSpPr>
                        <wps:spPr bwMode="auto">
                          <a:xfrm>
                            <a:off x="230183" y="659099"/>
                            <a:ext cx="11381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Oval 702"/>
                        <wps:cNvSpPr>
                          <a:spLocks noChangeArrowheads="1"/>
                        </wps:cNvSpPr>
                        <wps:spPr bwMode="auto">
                          <a:xfrm>
                            <a:off x="1487268" y="659099"/>
                            <a:ext cx="11381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Oval 703"/>
                        <wps:cNvSpPr>
                          <a:spLocks noChangeArrowheads="1"/>
                        </wps:cNvSpPr>
                        <wps:spPr bwMode="auto">
                          <a:xfrm>
                            <a:off x="915634" y="773762"/>
                            <a:ext cx="112968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Oval 704"/>
                        <wps:cNvSpPr>
                          <a:spLocks noChangeArrowheads="1"/>
                        </wps:cNvSpPr>
                        <wps:spPr bwMode="auto">
                          <a:xfrm>
                            <a:off x="1028602" y="773762"/>
                            <a:ext cx="115516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Oval 705"/>
                        <wps:cNvSpPr>
                          <a:spLocks noChangeArrowheads="1"/>
                        </wps:cNvSpPr>
                        <wps:spPr bwMode="auto">
                          <a:xfrm>
                            <a:off x="1144118" y="773762"/>
                            <a:ext cx="11466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Oval 706"/>
                        <wps:cNvSpPr>
                          <a:spLocks noChangeArrowheads="1"/>
                        </wps:cNvSpPr>
                        <wps:spPr bwMode="auto">
                          <a:xfrm>
                            <a:off x="1028602" y="773762"/>
                            <a:ext cx="115516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Oval 707"/>
                        <wps:cNvSpPr>
                          <a:spLocks noChangeArrowheads="1"/>
                        </wps:cNvSpPr>
                        <wps:spPr bwMode="auto">
                          <a:xfrm>
                            <a:off x="1144118" y="773762"/>
                            <a:ext cx="11466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Oval 708"/>
                        <wps:cNvSpPr>
                          <a:spLocks noChangeArrowheads="1"/>
                        </wps:cNvSpPr>
                        <wps:spPr bwMode="auto">
                          <a:xfrm>
                            <a:off x="800967" y="773762"/>
                            <a:ext cx="11466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Oval 709"/>
                        <wps:cNvSpPr>
                          <a:spLocks noChangeArrowheads="1"/>
                        </wps:cNvSpPr>
                        <wps:spPr bwMode="auto">
                          <a:xfrm>
                            <a:off x="1258784" y="773762"/>
                            <a:ext cx="11381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Oval 710"/>
                        <wps:cNvSpPr>
                          <a:spLocks noChangeArrowheads="1"/>
                        </wps:cNvSpPr>
                        <wps:spPr bwMode="auto">
                          <a:xfrm>
                            <a:off x="687150" y="773762"/>
                            <a:ext cx="11381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Oval 711"/>
                        <wps:cNvSpPr>
                          <a:spLocks noChangeArrowheads="1"/>
                        </wps:cNvSpPr>
                        <wps:spPr bwMode="auto">
                          <a:xfrm>
                            <a:off x="572484" y="773762"/>
                            <a:ext cx="11466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Oval 712"/>
                        <wps:cNvSpPr>
                          <a:spLocks noChangeArrowheads="1"/>
                        </wps:cNvSpPr>
                        <wps:spPr bwMode="auto">
                          <a:xfrm>
                            <a:off x="1372602" y="773762"/>
                            <a:ext cx="11466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Oval 713"/>
                        <wps:cNvSpPr>
                          <a:spLocks noChangeArrowheads="1"/>
                        </wps:cNvSpPr>
                        <wps:spPr bwMode="auto">
                          <a:xfrm>
                            <a:off x="457817" y="773762"/>
                            <a:ext cx="11466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Oval 714"/>
                        <wps:cNvSpPr>
                          <a:spLocks noChangeArrowheads="1"/>
                        </wps:cNvSpPr>
                        <wps:spPr bwMode="auto">
                          <a:xfrm>
                            <a:off x="1487268" y="773762"/>
                            <a:ext cx="11381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Oval 715"/>
                        <wps:cNvSpPr>
                          <a:spLocks noChangeArrowheads="1"/>
                        </wps:cNvSpPr>
                        <wps:spPr bwMode="auto">
                          <a:xfrm>
                            <a:off x="1601085" y="773762"/>
                            <a:ext cx="11381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Oval 716"/>
                        <wps:cNvSpPr>
                          <a:spLocks noChangeArrowheads="1"/>
                        </wps:cNvSpPr>
                        <wps:spPr bwMode="auto">
                          <a:xfrm>
                            <a:off x="1028602" y="887575"/>
                            <a:ext cx="115516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Oval 717"/>
                        <wps:cNvSpPr>
                          <a:spLocks noChangeArrowheads="1"/>
                        </wps:cNvSpPr>
                        <wps:spPr bwMode="auto">
                          <a:xfrm>
                            <a:off x="1144118" y="887575"/>
                            <a:ext cx="11466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Oval 718"/>
                        <wps:cNvSpPr>
                          <a:spLocks noChangeArrowheads="1"/>
                        </wps:cNvSpPr>
                        <wps:spPr bwMode="auto">
                          <a:xfrm>
                            <a:off x="1258784" y="887575"/>
                            <a:ext cx="11381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Oval 719"/>
                        <wps:cNvSpPr>
                          <a:spLocks noChangeArrowheads="1"/>
                        </wps:cNvSpPr>
                        <wps:spPr bwMode="auto">
                          <a:xfrm>
                            <a:off x="1144118" y="887575"/>
                            <a:ext cx="11466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Oval 720"/>
                        <wps:cNvSpPr>
                          <a:spLocks noChangeArrowheads="1"/>
                        </wps:cNvSpPr>
                        <wps:spPr bwMode="auto">
                          <a:xfrm>
                            <a:off x="1258784" y="887575"/>
                            <a:ext cx="11381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Oval 721"/>
                        <wps:cNvSpPr>
                          <a:spLocks noChangeArrowheads="1"/>
                        </wps:cNvSpPr>
                        <wps:spPr bwMode="auto">
                          <a:xfrm>
                            <a:off x="915634" y="887575"/>
                            <a:ext cx="112968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Oval 722"/>
                        <wps:cNvSpPr>
                          <a:spLocks noChangeArrowheads="1"/>
                        </wps:cNvSpPr>
                        <wps:spPr bwMode="auto">
                          <a:xfrm>
                            <a:off x="1372602" y="887575"/>
                            <a:ext cx="11466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Oval 723"/>
                        <wps:cNvSpPr>
                          <a:spLocks noChangeArrowheads="1"/>
                        </wps:cNvSpPr>
                        <wps:spPr bwMode="auto">
                          <a:xfrm>
                            <a:off x="800967" y="887575"/>
                            <a:ext cx="11466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Oval 724"/>
                        <wps:cNvSpPr>
                          <a:spLocks noChangeArrowheads="1"/>
                        </wps:cNvSpPr>
                        <wps:spPr bwMode="auto">
                          <a:xfrm>
                            <a:off x="1487268" y="887575"/>
                            <a:ext cx="11381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Oval 725"/>
                        <wps:cNvSpPr>
                          <a:spLocks noChangeArrowheads="1"/>
                        </wps:cNvSpPr>
                        <wps:spPr bwMode="auto">
                          <a:xfrm>
                            <a:off x="1601085" y="887575"/>
                            <a:ext cx="11381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Oval 726"/>
                        <wps:cNvSpPr>
                          <a:spLocks noChangeArrowheads="1"/>
                        </wps:cNvSpPr>
                        <wps:spPr bwMode="auto">
                          <a:xfrm>
                            <a:off x="1714903" y="887575"/>
                            <a:ext cx="114667" cy="113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Oval 727"/>
                        <wps:cNvSpPr>
                          <a:spLocks noChangeArrowheads="1"/>
                        </wps:cNvSpPr>
                        <wps:spPr bwMode="auto">
                          <a:xfrm>
                            <a:off x="1144118" y="1001389"/>
                            <a:ext cx="11466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Oval 728"/>
                        <wps:cNvSpPr>
                          <a:spLocks noChangeArrowheads="1"/>
                        </wps:cNvSpPr>
                        <wps:spPr bwMode="auto">
                          <a:xfrm>
                            <a:off x="1258784" y="1001389"/>
                            <a:ext cx="11381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Oval 729"/>
                        <wps:cNvSpPr>
                          <a:spLocks noChangeArrowheads="1"/>
                        </wps:cNvSpPr>
                        <wps:spPr bwMode="auto">
                          <a:xfrm>
                            <a:off x="1372602" y="1001389"/>
                            <a:ext cx="11466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Oval 730"/>
                        <wps:cNvSpPr>
                          <a:spLocks noChangeArrowheads="1"/>
                        </wps:cNvSpPr>
                        <wps:spPr bwMode="auto">
                          <a:xfrm>
                            <a:off x="1487268" y="1001389"/>
                            <a:ext cx="11381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Oval 731"/>
                        <wps:cNvSpPr>
                          <a:spLocks noChangeArrowheads="1"/>
                        </wps:cNvSpPr>
                        <wps:spPr bwMode="auto">
                          <a:xfrm>
                            <a:off x="1601085" y="1001389"/>
                            <a:ext cx="11381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Oval 732"/>
                        <wps:cNvSpPr>
                          <a:spLocks noChangeArrowheads="1"/>
                        </wps:cNvSpPr>
                        <wps:spPr bwMode="auto">
                          <a:xfrm>
                            <a:off x="1714903" y="1001389"/>
                            <a:ext cx="11466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" name="Oval 733"/>
                        <wps:cNvSpPr>
                          <a:spLocks noChangeArrowheads="1"/>
                        </wps:cNvSpPr>
                        <wps:spPr bwMode="auto">
                          <a:xfrm>
                            <a:off x="1829569" y="1001389"/>
                            <a:ext cx="11466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" name="Oval 734"/>
                        <wps:cNvSpPr>
                          <a:spLocks noChangeArrowheads="1"/>
                        </wps:cNvSpPr>
                        <wps:spPr bwMode="auto">
                          <a:xfrm>
                            <a:off x="1487268" y="1116052"/>
                            <a:ext cx="11381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" name="Oval 735"/>
                        <wps:cNvSpPr>
                          <a:spLocks noChangeArrowheads="1"/>
                        </wps:cNvSpPr>
                        <wps:spPr bwMode="auto">
                          <a:xfrm>
                            <a:off x="1601085" y="1116052"/>
                            <a:ext cx="11381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Oval 736"/>
                        <wps:cNvSpPr>
                          <a:spLocks noChangeArrowheads="1"/>
                        </wps:cNvSpPr>
                        <wps:spPr bwMode="auto">
                          <a:xfrm>
                            <a:off x="1714903" y="1116052"/>
                            <a:ext cx="11466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Oval 737"/>
                        <wps:cNvSpPr>
                          <a:spLocks noChangeArrowheads="1"/>
                        </wps:cNvSpPr>
                        <wps:spPr bwMode="auto">
                          <a:xfrm>
                            <a:off x="1829569" y="1116052"/>
                            <a:ext cx="114667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Oval 738"/>
                        <wps:cNvSpPr>
                          <a:spLocks noChangeArrowheads="1"/>
                        </wps:cNvSpPr>
                        <wps:spPr bwMode="auto">
                          <a:xfrm>
                            <a:off x="1944236" y="1116052"/>
                            <a:ext cx="112968" cy="1146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" name="Oval 739"/>
                        <wps:cNvSpPr>
                          <a:spLocks noChangeArrowheads="1"/>
                        </wps:cNvSpPr>
                        <wps:spPr bwMode="auto">
                          <a:xfrm>
                            <a:off x="1829569" y="1230715"/>
                            <a:ext cx="114667" cy="1129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" name="Oval 740"/>
                        <wps:cNvSpPr>
                          <a:spLocks noChangeArrowheads="1"/>
                        </wps:cNvSpPr>
                        <wps:spPr bwMode="auto">
                          <a:xfrm>
                            <a:off x="1944236" y="1230715"/>
                            <a:ext cx="112968" cy="1129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" name="Oval 741"/>
                        <wps:cNvSpPr>
                          <a:spLocks noChangeArrowheads="1"/>
                        </wps:cNvSpPr>
                        <wps:spPr bwMode="auto">
                          <a:xfrm>
                            <a:off x="2057204" y="1230715"/>
                            <a:ext cx="115516" cy="1129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Oval 742"/>
                        <wps:cNvSpPr>
                          <a:spLocks noChangeArrowheads="1"/>
                        </wps:cNvSpPr>
                        <wps:spPr bwMode="auto">
                          <a:xfrm>
                            <a:off x="2057204" y="1343679"/>
                            <a:ext cx="115516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" name="Oval 743"/>
                        <wps:cNvSpPr>
                          <a:spLocks noChangeArrowheads="1"/>
                        </wps:cNvSpPr>
                        <wps:spPr bwMode="auto">
                          <a:xfrm>
                            <a:off x="2172720" y="1343679"/>
                            <a:ext cx="112968" cy="1155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938567" y="0"/>
                            <a:ext cx="228484" cy="22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3E2" w:rsidRPr="003D0F64" w:rsidRDefault="006453E2" w:rsidP="00B93D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3587"/>
                            <a:ext cx="230183" cy="23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3E2" w:rsidRPr="003D0F64" w:rsidRDefault="006453E2" w:rsidP="00B93D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2285687" y="1375954"/>
                            <a:ext cx="230183" cy="229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3E2" w:rsidRPr="003D0F64" w:rsidRDefault="006453E2" w:rsidP="00B93D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" name="Freeform 747"/>
                        <wps:cNvSpPr>
                          <a:spLocks/>
                        </wps:cNvSpPr>
                        <wps:spPr bwMode="auto">
                          <a:xfrm>
                            <a:off x="252267" y="248861"/>
                            <a:ext cx="1977362" cy="1161068"/>
                          </a:xfrm>
                          <a:custGeom>
                            <a:avLst/>
                            <a:gdLst>
                              <a:gd name="T0" fmla="*/ 0 w 3114"/>
                              <a:gd name="T1" fmla="*/ 729 h 1828"/>
                              <a:gd name="T2" fmla="*/ 1320 w 3114"/>
                              <a:gd name="T3" fmla="*/ 0 h 1828"/>
                              <a:gd name="T4" fmla="*/ 3114 w 3114"/>
                              <a:gd name="T5" fmla="*/ 1828 h 1828"/>
                              <a:gd name="T6" fmla="*/ 0 w 3114"/>
                              <a:gd name="T7" fmla="*/ 729 h 1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14" h="1828">
                                <a:moveTo>
                                  <a:pt x="0" y="729"/>
                                </a:moveTo>
                                <a:lnTo>
                                  <a:pt x="1320" y="0"/>
                                </a:lnTo>
                                <a:lnTo>
                                  <a:pt x="3114" y="1828"/>
                                </a:lnTo>
                                <a:lnTo>
                                  <a:pt x="0" y="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59" o:spid="_x0000_s1026" editas="canvas" style="width:198.1pt;height:126.4pt;mso-position-horizontal-relative:char;mso-position-vertical-relative:line" coordsize="25158,16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">
                <v:shape id="_x0000_s1027" type="#_x0000_t75" style="position:absolute;width:25158;height:16052;visibility:visible;mso-wrap-style:square">
                  <v:fill o:detectmouseclick="t"/>
                  <v:path o:connecttype="none"/>
                </v:shape>
                <v:oval id="Oval 661" o:spid="_x0000_s1028" style="position:absolute;left:9156;top:3151;width:113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kFcUA&#10;AADdAAAADwAAAGRycy9kb3ducmV2LnhtbESPQWvDMAyF74P9B6PBLmN1OmjpsrplBFp6bZZDj2qs&#10;JWGxHGy3Sf79dBjsJvGe3vu03U+uV3cKsfNsYLnIQBHX3nbcGKi+Dq8bUDEhW+w9k4GZIux3jw9b&#10;zK0f+Uz3MjVKQjjmaKBNaci1jnVLDuPCD8SiffvgMMkaGm0DjhLuev2WZWvtsGNpaHGgoqX6p7w5&#10;A+FlmIv5VByWVz6Wq3FjL+vKGvP8NH1+gEo0pX/z3/XJCn72Lrj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2CQVxQAAAN0AAAAPAAAAAAAAAAAAAAAAAJgCAABkcnMv&#10;ZG93bnJldi54bWxQSwUGAAAAAAQABAD1AAAAigMAAAAA&#10;" fillcolor="black"/>
                <v:oval id="Oval 662" o:spid="_x0000_s1029" style="position:absolute;left:10286;top:3151;width:1155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BjsEA&#10;AADdAAAADwAAAGRycy9kb3ducmV2LnhtbERPTYvCMBC9L/gfwgheFk0VVrQaRQqKV7se9jjbjG2x&#10;mZQk2vbfG2Fhb/N4n7Pd96YRT3K+tqxgPktAEBdW11wquH4fpysQPiBrbCyTgoE87Hejjy2m2nZ8&#10;oWceShFD2KeooAqhTaX0RUUG/cy2xJG7WWcwROhKqR12Mdw0cpEkS2mw5thQYUtZRcU9fxgF7rMd&#10;suGcHee/fMq/upX+WV61UpNxf9iACNSHf/Gf+6zj/GS9hvc38QS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UgY7BAAAA3QAAAA8AAAAAAAAAAAAAAAAAmAIAAGRycy9kb3du&#10;cmV2LnhtbFBLBQYAAAAABAAEAPUAAACGAwAAAAA=&#10;" fillcolor="black"/>
                <v:oval id="Oval 663" o:spid="_x0000_s1030" style="position:absolute;left:11441;top:3151;width:1146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yCcQA&#10;AADdAAAADwAAAGRycy9kb3ducmV2LnhtbESPQWvDMAyF74P+B6PCLmN1Mlgpad0yAi29LuuhRy1W&#10;k7BYDrbbJP9+Ogx2k3hP733aHSbXqweF2Hk2kK8yUMS1tx03Bi5fx9cNqJiQLfaeycBMEQ77xdMO&#10;C+tH/qRHlRolIRwLNNCmNBRax7olh3HlB2LRbj44TLKGRtuAo4S7Xr9l2Vo77FgaWhyobKn+qe7O&#10;QHgZ5nI+l8f8m0/V+7ix1/XFGvO8nD62oBJN6d/8d322gp9n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FsgnEAAAA3QAAAA8AAAAAAAAAAAAAAAAAmAIAAGRycy9k&#10;b3ducmV2LnhtbFBLBQYAAAAABAAEAPUAAACJAwAAAAA=&#10;" fillcolor="black"/>
                <v:oval id="Oval 664" o:spid="_x0000_s1031" style="position:absolute;left:10286;top:3151;width:1155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kXksEA&#10;AADdAAAADwAAAGRycy9kb3ducmV2LnhtbERPTYvCMBC9C/6HMIIX0bQLilSjSMHF63Y97HG2Gdti&#10;MylJtO2/NwvC3ubxPmd/HEwrnuR8Y1lBukpAEJdWN1wpuH6fl1sQPiBrbC2TgpE8HA/TyR4zbXv+&#10;omcRKhFD2GeooA6hy6T0ZU0G/cp2xJG7WWcwROgqqR32Mdy08iNJNtJgw7Ghxo7ymsp78TAK3KIb&#10;8/GSn9Nf/izW/Vb/bK5aqflsOO1ABBrCv/jtvug4P01S+PsmniA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JF5LBAAAA3QAAAA8AAAAAAAAAAAAAAAAAmAIAAGRycy9kb3du&#10;cmV2LnhtbFBLBQYAAAAABAAEAPUAAACGAwAAAAA=&#10;" fillcolor="black"/>
                <v:oval id="Oval 665" o:spid="_x0000_s1032" style="position:absolute;left:11441;top:3151;width:1146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uJ5cEA&#10;AADdAAAADwAAAGRycy9kb3ducmV2LnhtbERPTYvCMBC9C/6HMMJeZE0rKNI1ylJQvFo9eJxtZtuy&#10;zaQk0bb/fiMI3ubxPme7H0wrHuR8Y1lBukhAEJdWN1wpuF4OnxsQPiBrbC2TgpE87HfTyRYzbXs+&#10;06MIlYgh7DNUUIfQZVL6siaDfmE74sj9WmcwROgqqR32Mdy0cpkka2mw4dhQY0d5TeVfcTcK3Lwb&#10;8/GUH9IfPharfqNv66tW6mM2fH+BCDSEt/jlPuk4P02W8Pwmni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bieXBAAAA3QAAAA8AAAAAAAAAAAAAAAAAmAIAAGRycy9kb3du&#10;cmV2LnhtbFBLBQYAAAAABAAEAPUAAACGAwAAAAA=&#10;" fillcolor="black"/>
                <v:oval id="Oval 666" o:spid="_x0000_s1033" style="position:absolute;left:10286;top:2021;width:115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csfsIA&#10;AADdAAAADwAAAGRycy9kb3ducmV2LnhtbERPTYvCMBC9L/gfwgheFk3rsiLVKFJw8bpdDx7HZmyL&#10;zaQkWdv+eyMs7G0e73O2+8G04kHON5YVpIsEBHFpdcOVgvPPcb4G4QOyxtYyKRjJw343edtipm3P&#10;3/QoQiViCPsMFdQhdJmUvqzJoF/YjjhyN+sMhghdJbXDPoabVi6TZCUNNhwbauwor6m8F79GgXvv&#10;xnw85cf0yl/FZ7/Wl9VZKzWbDocNiEBD+Bf/uU86zk+TD3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lyx+wgAAAN0AAAAPAAAAAAAAAAAAAAAAAJgCAABkcnMvZG93&#10;bnJldi54bWxQSwUGAAAAAAQABAD1AAAAhwMAAAAA&#10;" fillcolor="black"/>
                <v:oval id="Oval 667" o:spid="_x0000_s1034" style="position:absolute;left:8009;top:3151;width:1147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0CsIA&#10;AADd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+TD3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rQKwgAAAN0AAAAPAAAAAAAAAAAAAAAAAJgCAABkcnMvZG93&#10;bnJldi54bWxQSwUGAAAAAAQABAD1AAAAhwMAAAAA&#10;" fillcolor="black"/>
                <v:oval id="Oval 668" o:spid="_x0000_s1035" style="position:absolute;left:9156;top:4306;width:1130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RkcEA&#10;AADdAAAADwAAAGRycy9kb3ducmV2LnhtbERPTYvCMBC9C/6HMIIXWdMKilSjSMHF63Y9eJxtxrbY&#10;TEqSte2/3wjC3ubxPmd/HEwrnuR8Y1lBukxAEJdWN1wpuH6fP7YgfEDW2FomBSN5OB6mkz1m2vb8&#10;Rc8iVCKGsM9QQR1Cl0npy5oM+qXtiCN3t85giNBVUjvsY7hp5SpJNtJgw7Ghxo7ymspH8WsUuEU3&#10;5uMlP6c//Fms+62+ba5aqflsOO1ABBrCv/jtvug4P03W8PomniA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yEZHBAAAA3QAAAA8AAAAAAAAAAAAAAAAAmAIAAGRycy9kb3du&#10;cmV2LnhtbFBLBQYAAAAABAAEAPUAAACGAwAAAAA=&#10;" fillcolor="black"/>
                <v:oval id="Oval 669" o:spid="_x0000_s1036" style="position:absolute;left:10286;top:4306;width:1155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P5sEA&#10;AADdAAAADwAAAGRycy9kb3ducmV2LnhtbERPTYvCMBC9L/gfwgheFk27sEWqUaTg4tWuhz3ONmNb&#10;bCYlibb990ZY2Ns83uds96PpxIOcby0rSFcJCOLK6pZrBZfv43INwgdkjZ1lUjCRh/1u9rbFXNuB&#10;z/QoQy1iCPscFTQh9LmUvmrIoF/ZnjhyV+sMhghdLbXDIYabTn4kSSYNthwbGuypaKi6lXejwL33&#10;UzGdimP6y1/l57DWP9lFK7WYj4cNiEBj+Bf/uU86zk+TDF7fxBP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gj+bBAAAA3QAAAA8AAAAAAAAAAAAAAAAAmAIAAGRycy9kb3du&#10;cmV2LnhtbFBLBQYAAAAABAAEAPUAAACGAwAAAAA=&#10;" fillcolor="black"/>
                <v:oval id="Oval 670" o:spid="_x0000_s1037" style="position:absolute;left:11441;top:4306;width:1146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wqfcIA&#10;AADdAAAADwAAAGRycy9kb3ducmV2LnhtbERPTYvCMBC9L/gfwgh7WTStsCpdo0hB8WrXg8exGduy&#10;zaQk0bb/fiMs7G0e73M2u8G04knON5YVpPMEBHFpdcOVgsv3YbYG4QOyxtYyKRjJw247edtgpm3P&#10;Z3oWoRIxhH2GCuoQukxKX9Zk0M9tRxy5u3UGQ4SuktphH8NNKxdJspQGG44NNXaU11T+FA+jwH10&#10;Yz6e8kN642Px2a/1dXnRSr1Ph/0XiEBD+Bf/uU86zk+TFby+iS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rCp9wgAAAN0AAAAPAAAAAAAAAAAAAAAAAJgCAABkcnMvZG93&#10;bnJldi54bWxQSwUGAAAAAAQABAD1AAAAhwMAAAAA&#10;" fillcolor="black"/>
                <v:oval id="Oval 671" o:spid="_x0000_s1038" style="position:absolute;left:10286;top:4306;width:1155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O+D8QA&#10;AADdAAAADwAAAGRycy9kb3ducmV2LnhtbESPQWvDMAyF74P+B6PCLmN1Mlgpad0yAi29LuuhRy1W&#10;k7BYDrbbJP9+Ogx2k3hP733aHSbXqweF2Hk2kK8yUMS1tx03Bi5fx9cNqJiQLfaeycBMEQ77xdMO&#10;C+tH/qRHlRolIRwLNNCmNBRax7olh3HlB2LRbj44TLKGRtuAo4S7Xr9l2Vo77FgaWhyobKn+qe7O&#10;QHgZ5nI+l8f8m0/V+7ix1/XFGvO8nD62oBJN6d/8d322gp9ngiv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zvg/EAAAA3QAAAA8AAAAAAAAAAAAAAAAAmAIAAGRycy9k&#10;b3ducmV2LnhtbFBLBQYAAAAABAAEAPUAAACJAwAAAAA=&#10;" fillcolor="black"/>
                <v:oval id="Oval 672" o:spid="_x0000_s1039" style="position:absolute;left:11441;top:4306;width:1146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blMIA&#10;AADdAAAADwAAAGRycy9kb3ducmV2LnhtbERPTYvCMBC9L/gfwgh7Wda0wopWo0hB8WrXg8exmW2L&#10;zaQk0bb/fiMs7G0e73M2u8G04knON5YVpLMEBHFpdcOVgsv34XMJwgdkja1lUjCSh9128rbBTNue&#10;z/QsQiViCPsMFdQhdJmUvqzJoJ/ZjjhyP9YZDBG6SmqHfQw3rZwnyUIabDg21NhRXlN5Lx5Ggfvo&#10;xnw85Yf0xsfiq1/q6+KilXqfDvs1iEBD+Bf/uU86zk+TFby+iS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fxuUwgAAAN0AAAAPAAAAAAAAAAAAAAAAAJgCAABkcnMvZG93&#10;bnJldi54bWxQSwUGAAAAAAQABAD1AAAAhwMAAAAA&#10;" fillcolor="black"/>
                <v:oval id="Oval 673" o:spid="_x0000_s1040" style="position:absolute;left:8009;top:4306;width:1147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wk1MQA&#10;AADdAAAADwAAAGRycy9kb3ducmV2LnhtbESPQWvDMAyF74P+B6PCLmN1Mlgpad0yAi29LuuhRy1W&#10;k7BYDrbbJP9+Ogx2k3hP733aHSbXqweF2Hk2kK8yUMS1tx03Bi5fx9cNqJiQLfaeycBMEQ77xdMO&#10;C+tH/qRHlRolIRwLNNCmNBRax7olh3HlB2LRbj44TLKGRtuAo4S7Xr9l2Vo77FgaWhyobKn+qe7O&#10;QHgZ5nI+l8f8m0/V+7ix1/XFGvO8nD62oBJN6d/8d322gp/n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cJNTEAAAA3QAAAA8AAAAAAAAAAAAAAAAAmAIAAGRycy9k&#10;b3ducmV2LnhtbFBLBQYAAAAABAAEAPUAAACJAwAAAAA=&#10;" fillcolor="black"/>
                <v:oval id="Oval 674" o:spid="_x0000_s1041" style="position:absolute;left:12587;top:4306;width:1139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CBT8IA&#10;AADdAAAADwAAAGRycy9kb3ducmV2LnhtbERPwYrCMBC9C/sPYRa8yJoqKKVrlKWgeN3qwePYjG2x&#10;mZQka9u/NwuC7zTDm/fevM1uMK14kPONZQWLeQKCuLS64UrB+bT/SkH4gKyxtUwKRvKw235MNphp&#10;2/MvPYpQiWjCPkMFdQhdJqUvazLo57YjjtzNOoMhrq6S2mEfzU0rl0mylgYbjgk1dpTXVN6LP6PA&#10;zboxH4/5fnHlQ7HqU31Zn7VS08/h5xtEoCG8j1/qo47vR8B/mziC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0IFPwgAAAN0AAAAPAAAAAAAAAAAAAAAAAJgCAABkcnMvZG93&#10;bnJldi54bWxQSwUGAAAAAAQABAD1AAAAhwMAAAAA&#10;" fillcolor="black"/>
                <v:oval id="Oval 675" o:spid="_x0000_s1042" style="position:absolute;left:6871;top:4306;width:1138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fOMEA&#10;AADdAAAADwAAAGRycy9kb3ducmV2LnhtbERPTYvCMBC9C/6HMMJeZE0rKNI1ylJQvFo9eJxtZtuy&#10;zaQk0bb/fiMI3ubxPme7H0wrHuR8Y1lBukhAEJdWN1wpuF4OnxsQPiBrbC2TgpE87HfTyRYzbXs+&#10;06MIlYgh7DNUUIfQZVL6siaDfmE74sj9WmcwROgqqR32Mdy0cpkka2mw4dhQY0d5TeVfcTcK3Lwb&#10;8/GUH9IfPharfqNv66tW6mM2fH+BCDSEt/jlPuk4P02X8Pwmni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CHzjBAAAA3QAAAA8AAAAAAAAAAAAAAAAAmAIAAGRycy9kb3du&#10;cmV2LnhtbFBLBQYAAAAABAAEAPUAAACGAwAAAAA=&#10;" fillcolor="black"/>
                <v:oval id="Oval 676" o:spid="_x0000_s1043" style="position:absolute;left:5724;top:4306;width:1147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66o8IA&#10;AADdAAAADwAAAGRycy9kb3ducmV2LnhtbERPTYvCMBC9L/gfwgheFk3rsiLVKFJw8bpdDx7HZmyL&#10;zaQkWdv+eyMs7G0e73O2+8G04kHON5YVpIsEBHFpdcOVgvPPcb4G4QOyxtYyKRjJw343edtipm3P&#10;3/QoQiViCPsMFdQhdJmUvqzJoF/YjjhyN+sMhghdJbXDPoabVi6TZCUNNhwbauwor6m8F79GgXvv&#10;xnw85cf0yl/FZ7/Wl9VZKzWbDocNiEBD+Bf/uU86zk/TD3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rqjwgAAAN0AAAAPAAAAAAAAAAAAAAAAAJgCAABkcnMvZG93&#10;bnJldi54bWxQSwUGAAAAAAQABAD1AAAAhwMAAAAA&#10;" fillcolor="black"/>
                <v:oval id="Oval 677" o:spid="_x0000_s1044" style="position:absolute;left:9156;top:5435;width:113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ci18IA&#10;AADd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/TD3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pyLXwgAAAN0AAAAPAAAAAAAAAAAAAAAAAJgCAABkcnMvZG93&#10;bnJldi54bWxQSwUGAAAAAAQABAD1AAAAhwMAAAAA&#10;" fillcolor="black"/>
                <v:oval id="Oval 678" o:spid="_x0000_s1045" style="position:absolute;left:10286;top:5435;width:1155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HTMEA&#10;AADdAAAADwAAAGRycy9kb3ducmV2LnhtbERPTYvCMBC9C/6HMIIXWdMKinSNshRcvFo9eJxtZtuy&#10;zaQkWdv+eyMI3ubxPmd3GEwr7uR8Y1lBukxAEJdWN1wpuF6OH1sQPiBrbC2TgpE8HPbTyQ4zbXs+&#10;070IlYgh7DNUUIfQZVL6siaDfmk74sj9WmcwROgqqR32Mdy0cpUkG2mw4dhQY0d5TeVf8W8UuEU3&#10;5uMpP6Y//F2s+62+ba5aqfls+PoEEWgIb/HLfdJxfpqu4flNPEH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rh0zBAAAA3QAAAA8AAAAAAAAAAAAAAAAAmAIAAGRycy9kb3du&#10;cmV2LnhtbFBLBQYAAAAABAAEAPUAAACGAwAAAAA=&#10;" fillcolor="black"/>
                <v:oval id="Oval 679" o:spid="_x0000_s1046" style="position:absolute;left:11441;top:5435;width:1146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kZO8EA&#10;AADdAAAADwAAAGRycy9kb3ducmV2LnhtbERPTYvCMBC9L/gfwgheFk27sEWqUaTg4tWuhz3ONmNb&#10;bCYlibb990ZY2Ns83uds96PpxIOcby0rSFcJCOLK6pZrBZfv43INwgdkjZ1lUjCRh/1u9rbFXNuB&#10;z/QoQy1iCPscFTQh9LmUvmrIoF/ZnjhyV+sMhghdLbXDIYabTn4kSSYNthwbGuypaKi6lXejwL33&#10;UzGdimP6y1/l57DWP9lFK7WYj4cNiEBj+Bf/uU86zk/TDF7fxBP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5GTvBAAAA3QAAAA8AAAAAAAAAAAAAAAAAmAIAAGRycy9kb3du&#10;cmV2LnhtbFBLBQYAAAAABAAEAPUAAACGAwAAAAA=&#10;" fillcolor="black"/>
                <v:oval id="Oval 680" o:spid="_x0000_s1047" style="position:absolute;left:10286;top:5435;width:1155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W8oMIA&#10;AADdAAAADwAAAGRycy9kb3ducmV2LnhtbERPTYvCMBC9L/gfwgh7WTStsCpdo0hB8WrXg8exGduy&#10;zaQk0bb/fiMs7G0e73M2u8G04knON5YVpPMEBHFpdcOVgsv3YbYG4QOyxtYyKRjJw247edtgpm3P&#10;Z3oWoRIxhH2GCuoQukxKX9Zk0M9tRxy5u3UGQ4SuktphH8NNKxdJspQGG44NNXaU11T+FA+jwH10&#10;Yz6e8kN642Px2a/1dXnRSr1Ph/0XiEBD+Bf/uU86zk/TFby+iS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dbygwgAAAN0AAAAPAAAAAAAAAAAAAAAAAJgCAABkcnMvZG93&#10;bnJldi54bWxQSwUGAAAAAAQABAD1AAAAhwMAAAAA&#10;" fillcolor="black"/>
                <v:oval id="Oval 681" o:spid="_x0000_s1048" style="position:absolute;left:11441;top:5435;width:1146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o0sQA&#10;AADdAAAADwAAAGRycy9kb3ducmV2LnhtbESPQWvDMAyF74P+B6PCLmN1Mlgpad0yAi29LuuhRy1W&#10;k7BYDrbbJP9+Ogx2k3hP733aHSbXqweF2Hk2kK8yUMS1tx03Bi5fx9cNqJiQLfaeycBMEQ77xdMO&#10;C+tH/qRHlRolIRwLNNCmNBRax7olh3HlB2LRbj44TLKGRtuAo4S7Xr9l2Vo77FgaWhyobKn+qe7O&#10;QHgZ5nI+l8f8m0/V+7ix1/XFGvO8nD62oBJN6d/8d322gp/ngiv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qKNLEAAAA3QAAAA8AAAAAAAAAAAAAAAAAmAIAAGRycy9k&#10;b3ducmV2LnhtbFBLBQYAAAAABAAEAPUAAACJAwAAAAA=&#10;" fillcolor="black"/>
                <v:oval id="Oval 682" o:spid="_x0000_s1049" style="position:absolute;left:8009;top:5435;width:1147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NScIA&#10;AADdAAAADwAAAGRycy9kb3ducmV2LnhtbERPTYvCMBC9L/gfwgh7Wda0wopWo0hB8WrXg8exmW2L&#10;zaQk0bb/fiMs7G0e73M2u8G04knON5YVpLMEBHFpdcOVgsv34XMJwgdkja1lUjCSh9128rbBTNue&#10;z/QsQiViCPsMFdQhdJmUvqzJoJ/ZjjhyP9YZDBG6SmqHfQw3rZwnyUIabDg21NhRXlN5Lx5Ggfvo&#10;xnw85Yf0xsfiq1/q6+KilXqfDvs1iEBD+Bf/uU86zk/TFby+iS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po1JwgAAAN0AAAAPAAAAAAAAAAAAAAAAAJgCAABkcnMvZG93&#10;bnJldi54bWxQSwUGAAAAAAQABAD1AAAAhwMAAAAA&#10;" fillcolor="black"/>
                <v:oval id="Oval 683" o:spid="_x0000_s1050" style="position:absolute;left:12587;top:5435;width:1139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m0+sMA&#10;AADcAAAADwAAAGRycy9kb3ducmV2LnhtbESPT4vCMBTE7wt+h/AEL4umCv6hGkUKLl63evD4bJ5t&#10;sXkpSda2336zsOBxmJnfMLtDbxrxIudrywrmswQEcWF1zaWC6+U03YDwAVljY5kUDOThsB997DDV&#10;tuNveuWhFBHCPkUFVQhtKqUvKjLoZ7Yljt7DOoMhSldK7bCLcNPIRZKspMGa40KFLWUVFc/8xyhw&#10;n+2QDefsNL/zV77sNvq2umqlJuP+uAURqA/v8H/7rBUs12v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m0+sMAAADcAAAADwAAAAAAAAAAAAAAAACYAgAAZHJzL2Rv&#10;d25yZXYueG1sUEsFBgAAAAAEAAQA9QAAAIgDAAAAAA==&#10;" fillcolor="black"/>
                <v:oval id="Oval 684" o:spid="_x0000_s1051" style="position:absolute;left:6871;top:5435;width:1138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YgiMAA&#10;AADcAAAADwAAAGRycy9kb3ducmV2LnhtbERPy4rCMBTdC/MP4Q64kTF1wAfVKFJwcDu1C5fX5k5b&#10;bG5KEm3792Yx4PJw3rvDYFrxJOcbywoW8wQEcWl1w5WC4nL62oDwAVlja5kUjOThsP+Y7DDVtudf&#10;euahEjGEfYoK6hC6VEpf1mTQz21HHLk/6wyGCF0ltcM+hptWfifJShpsODbU2FFWU3nPH0aBm3Vj&#10;Np6z0+LGP/my3+jrqtBKTT+H4xZEoCG8xf/us1awXMe18Uw8An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YgiMAAAADcAAAADwAAAAAAAAAAAAAAAACYAgAAZHJzL2Rvd25y&#10;ZXYueG1sUEsFBgAAAAAEAAQA9QAAAIUDAAAAAA==&#10;" fillcolor="black"/>
                <v:oval id="Oval 685" o:spid="_x0000_s1052" style="position:absolute;left:5724;top:5435;width:1147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qFE8QA&#10;AADcAAAADwAAAGRycy9kb3ducmV2LnhtbESPT2vCQBTE74LfYXlCL1I3FvzT1FVKwOLVmIPH1+xr&#10;Epp9G3a3Jvn2XUHwOMzMb5jdYTCtuJHzjWUFy0UCgri0uuFKQXE5vm5B+ICssbVMCkbycNhPJztM&#10;te35TLc8VCJC2KeooA6hS6X0ZU0G/cJ2xNH7sc5giNJVUjvsI9y08i1J1tJgw3Ghxo6ymsrf/M8o&#10;cPNuzMZTdlx+81e+6rf6ui60Ui+z4fMDRKAhPMOP9kkrWG3e4X4mHgG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qhRPEAAAA3AAAAA8AAAAAAAAAAAAAAAAAmAIAAGRycy9k&#10;b3ducmV2LnhtbFBLBQYAAAAABAAEAPUAAACJAwAAAAA=&#10;" fillcolor="black"/>
                <v:oval id="Oval 686" o:spid="_x0000_s1053" style="position:absolute;left:13726;top:5435;width:1146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cqb8A&#10;AADcAAAADwAAAGRycy9kb3ducmV2LnhtbERPTYvCMBC9C/6HMIIX0dQFpVSjSMHFq10Pe5xtxrbY&#10;TEoSbfvvzUHY4+N974+DacWLnG8sK1ivEhDEpdUNVwpuP+dlCsIHZI2tZVIwkofjYTrZY6Ztz1d6&#10;FaESMYR9hgrqELpMSl/WZNCvbEccubt1BkOErpLaYR/DTSu/kmQrDTYcG2rsKK+pfBRPo8AtujEf&#10;L/l5/cffxaZP9e/2ppWaz4bTDkSgIfyLP+6LVrBJ4/x4Jh4Be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hVypvwAAANwAAAAPAAAAAAAAAAAAAAAAAJgCAABkcnMvZG93bnJl&#10;di54bWxQSwUGAAAAAAQABAD1AAAAhAMAAAAA&#10;" fillcolor="black"/>
                <v:oval id="Oval 687" o:spid="_x0000_s1054" style="position:absolute;left:4578;top:5435;width:1146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5MsMA&#10;AADcAAAADwAAAGRycy9kb3ducmV2LnhtbESPQWvCQBSE70L/w/IKvUjdpKCENKtIwOK10YPH1+xr&#10;Esy+Dbtbk/z7riB4HGbmG6bYTaYXN3K+s6wgXSUgiGurO24UnE+H9wyED8gae8ukYCYPu+3LosBc&#10;25G/6VaFRkQI+xwVtCEMuZS+bsmgX9mBOHq/1hkMUbpGaodjhJtefiTJRhrsOC60OFDZUn2t/owC&#10;txzmcj6Wh/SHv6r1mOnL5qyVenud9p8gAk3hGX60j1rBOkvhfiYeAb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n5MsMAAADcAAAADwAAAAAAAAAAAAAAAACYAgAAZHJzL2Rv&#10;d25yZXYueG1sUEsFBgAAAAAEAAQA9QAAAIgDAAAAAA==&#10;" fillcolor="black"/>
                <v:oval id="Oval 688" o:spid="_x0000_s1055" style="position:absolute;left:3440;top:5435;width:1138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tnRcIA&#10;AADcAAAADwAAAGRycy9kb3ducmV2LnhtbESPQYvCMBSE7wv+h/AWvCyaKiilGmUpKF6tHvb4tnnb&#10;lm1eShJt+++NIHgcZuYbZrsfTCvu5HxjWcFinoAgLq1uuFJwvRxmKQgfkDW2lknBSB72u8nHFjNt&#10;ez7TvQiViBD2GSqoQ+gyKX1Zk0E/tx1x9P6sMxiidJXUDvsIN61cJslaGmw4LtTYUV5T+V/cjAL3&#10;1Y35eMoPi18+Fqs+1T/rq1Zq+jl8b0AEGsI7/GqftIJVuo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2dFwgAAANwAAAAPAAAAAAAAAAAAAAAAAJgCAABkcnMvZG93&#10;bnJldi54bWxQSwUGAAAAAAQABAD1AAAAhwMAAAAA&#10;" fillcolor="black"/>
                <v:oval id="Oval 689" o:spid="_x0000_s1056" style="position:absolute;left:9156;top:6590;width:1130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C3sMA&#10;AADcAAAADwAAAGRycy9kb3ducmV2LnhtbESPQWvCQBSE74L/YXlCL6IbLUpIXUUCitdGDz2+Zp9J&#10;aPZt2F1N8u+7hYLHYWa+YXaHwbTiSc43lhWslgkI4tLqhisFt+tpkYLwAVlja5kUjOThsJ9Odphp&#10;2/MnPYtQiQhhn6GCOoQuk9KXNRn0S9sRR+9uncEQpaukdthHuGnlOkm20mDDcaHGjvKayp/iYRS4&#10;eTfm4yU/rb75XGz6VH9tb1qpt9lw/AARaAiv8H/7ohVs0nf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fC3sMAAADcAAAADwAAAAAAAAAAAAAAAACYAgAAZHJzL2Rv&#10;d25yZXYueG1sUEsFBgAAAAAEAAQA9QAAAIgDAAAAAA==&#10;" fillcolor="black"/>
                <v:oval id="Oval 690" o:spid="_x0000_s1057" style="position:absolute;left:10286;top:6590;width:1155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5aqsMA&#10;AADcAAAADwAAAGRycy9kb3ducmV2LnhtbESPQWvCQBSE74L/YXlCL6IbpUpIXUUCitdGDz2+Zp9J&#10;aPZt2F1N8u+7hYLHYWa+YXaHwbTiSc43lhWslgkI4tLqhisFt+tpkYLwAVlja5kUjOThsJ9Odphp&#10;2/MnPYtQiQhhn6GCOoQuk9KXNRn0S9sRR+9uncEQpaukdthHuGnlOkm20mDDcaHGjvKayp/iYRS4&#10;eTfm4yU/rb75XGz6VH9tb1qpt9lw/AARaAiv8H/7ohVs0nf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5aqsMAAADcAAAADwAAAAAAAAAAAAAAAACYAgAAZHJzL2Rv&#10;d25yZXYueG1sUEsFBgAAAAAEAAQA9QAAAIgDAAAAAA==&#10;" fillcolor="black"/>
                <v:oval id="Oval 691" o:spid="_x0000_s1058" style="position:absolute;left:11441;top:6590;width:1146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/McMA&#10;AADcAAAADwAAAGRycy9kb3ducmV2LnhtbESPQWvCQBSE70L/w/IKvYhuLERCdBUJWLw2evD4zD6T&#10;YPZt2N2a5N93CwWPw8x8w2z3o+nEk5xvLStYLRMQxJXVLdcKLufjIgPhA7LGzjIpmMjDfvc222Ku&#10;7cDf9CxDLSKEfY4KmhD6XEpfNWTQL21PHL27dQZDlK6W2uEQ4aaTn0mylgZbjgsN9lQ0VD3KH6PA&#10;zfupmE7FcXXjrzIdMn1dX7RSH+/jYQMi0Bhe4f/2SStIsxT+zs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L/McMAAADcAAAADwAAAAAAAAAAAAAAAACYAgAAZHJzL2Rv&#10;d25yZXYueG1sUEsFBgAAAAAEAAQA9QAAAIgDAAAAAA==&#10;" fillcolor="black"/>
                <v:oval id="Oval 692" o:spid="_x0000_s1059" style="position:absolute;left:10286;top:6590;width:1155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hRsMA&#10;AADcAAAADwAAAGRycy9kb3ducmV2LnhtbESPQWvCQBSE70L/w/IKvYhuLBhCdBUJWLw2evD4zD6T&#10;YPZt2N2a5N93CwWPw8x8w2z3o+nEk5xvLStYLRMQxJXVLdcKLufjIgPhA7LGzjIpmMjDfvc222Ku&#10;7cDf9CxDLSKEfY4KmhD6XEpfNWTQL21PHL27dQZDlK6W2uEQ4aaTn0mSSoMtx4UGeyoaqh7lj1Hg&#10;5v1UTKfiuLrxV7keMn1NL1qpj/fxsAERaAyv8H/7pBWssxT+zs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BhRsMAAADcAAAADwAAAAAAAAAAAAAAAACYAgAAZHJzL2Rv&#10;d25yZXYueG1sUEsFBgAAAAAEAAQA9QAAAIgDAAAAAA==&#10;" fillcolor="black"/>
                <v:oval id="Oval 693" o:spid="_x0000_s1060" style="position:absolute;left:11441;top:6590;width:1146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E3cMA&#10;AADcAAAADwAAAGRycy9kb3ducmV2LnhtbESPQWvCQBSE74L/YXkFL1I3CmpIXUUCFq+mOXh8zb4m&#10;odm3YXdrkn/fLQg9DjPzDXM4jaYTD3K+taxgvUpAEFdWt1wrKD8urykIH5A1dpZJwUQeTsf57ICZ&#10;tgPf6FGEWkQI+wwVNCH0mZS+asigX9meOHpf1hkMUbpaaodDhJtObpJkJw22HBca7ClvqPoufowC&#10;t+ynfLrml/UnvxfbIdX3XamVWryM5zcQgcbwH362r1rBNt3D35l4BOTx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zE3cMAAADcAAAADwAAAAAAAAAAAAAAAACYAgAAZHJzL2Rv&#10;d25yZXYueG1sUEsFBgAAAAAEAAQA9QAAAIgDAAAAAA==&#10;" fillcolor="black"/>
                <v:oval id="Oval 694" o:spid="_x0000_s1061" style="position:absolute;left:8009;top:6590;width:1147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Qr78A&#10;AADcAAAADwAAAGRycy9kb3ducmV2LnhtbERPTYvCMBC9C/6HMIIX0dQFpVSjSMHFq10Pe5xtxrbY&#10;TEoSbfvvzUHY4+N974+DacWLnG8sK1ivEhDEpdUNVwpuP+dlCsIHZI2tZVIwkofjYTrZY6Ztz1d6&#10;FaESMYR9hgrqELpMSl/WZNCvbEccubt1BkOErpLaYR/DTSu/kmQrDTYcG2rsKK+pfBRPo8AtujEf&#10;L/l5/cffxaZP9e/2ppWaz4bTDkSgIfyLP+6LVrBJ49p4Jh4Be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1CvvwAAANwAAAAPAAAAAAAAAAAAAAAAAJgCAABkcnMvZG93bnJl&#10;di54bWxQSwUGAAAAAAQABAD1AAAAhAMAAAAA&#10;" fillcolor="black"/>
                <v:oval id="Oval 695" o:spid="_x0000_s1062" style="position:absolute;left:12587;top:6590;width:1139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/1NMMA&#10;AADcAAAADwAAAGRycy9kb3ducmV2LnhtbESPQWvCQBSE74L/YXkFL1I3CkqauooELF5Nc/D4zL4m&#10;odm3YXdrkn/fLQg9DjPzDbM/jqYTD3K+taxgvUpAEFdWt1wrKD/PrykIH5A1dpZJwUQejof5bI+Z&#10;tgNf6VGEWkQI+wwVNCH0mZS+asigX9meOHpf1hkMUbpaaodDhJtObpJkJw22HBca7ClvqPoufowC&#10;t+ynfLrk5/WdP4rtkOrbrtRKLV7G0zuIQGP4Dz/bF61gm77B35l4BO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/1NMMAAADcAAAADwAAAAAAAAAAAAAAAACYAgAAZHJzL2Rv&#10;d25yZXYueG1sUEsFBgAAAAAEAAQA9QAAAIgDAAAAAA==&#10;" fillcolor="black"/>
                <v:oval id="Oval 696" o:spid="_x0000_s1063" style="position:absolute;left:6871;top:6590;width:1138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zKdMAA&#10;AADcAAAADwAAAGRycy9kb3ducmV2LnhtbERPTYvCMBC9C/sfwix4EU1dULRrFCm4eN3ag8exGduy&#10;zaQk0bb/3hwWPD7e9+4wmFY8yfnGsoLlIgFBXFrdcKWguJzmGxA+IGtsLZOCkTwc9h+THaba9vxL&#10;zzxUIoawT1FBHUKXSunLmgz6he2II3e3zmCI0FVSO+xjuGnlV5KspcGGY0ONHWU1lX/5wyhws27M&#10;xnN2Wt74J1/1G31dF1qp6edw/AYRaAhv8b/7rBWstnF+PBOPgN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zKdMAAAADcAAAADwAAAAAAAAAAAAAAAACYAgAAZHJzL2Rvd25y&#10;ZXYueG1sUEsFBgAAAAAEAAQA9QAAAIUDAAAAAA==&#10;" fillcolor="black"/>
                <v:oval id="Oval 697" o:spid="_x0000_s1064" style="position:absolute;left:5724;top:6590;width:1147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v78MA&#10;AADcAAAADwAAAGRycy9kb3ducmV2LnhtbESPQWvCQBSE7wX/w/IEL0U3ERSNriIBi9dGDz2+Zp9J&#10;MPs27G5N8u+7hYLHYWa+YfbHwbTiSc43lhWkiwQEcWl1w5WC2/U834DwAVlja5kUjOTheJi87THT&#10;tudPehahEhHCPkMFdQhdJqUvazLoF7Yjjt7dOoMhSldJ7bCPcNPKZZKspcGG40KNHeU1lY/ixyhw&#10;792Yj5f8nH7zR7HqN/prfdNKzabDaQci0BBe4f/2RStYbVP4OxOP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Bv78MAAADcAAAADwAAAAAAAAAAAAAAAACYAgAAZHJzL2Rv&#10;d25yZXYueG1sUEsFBgAAAAAEAAQA9QAAAIgDAAAAAA==&#10;" fillcolor="black"/>
                <v:oval id="Oval 698" o:spid="_x0000_s1065" style="position:absolute;left:13726;top:6590;width:1146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xmMMA&#10;AADcAAAADwAAAGRycy9kb3ducmV2LnhtbESPQYvCMBSE78L+h/AW9iKaKihajSIFF692PXh8Ns+2&#10;2LyUJNr2328WhD0OM/MNs933phEvcr62rGA2TUAQF1bXXCq4/BwnKxA+IGtsLJOCgTzsdx+jLaba&#10;dnymVx5KESHsU1RQhdCmUvqiIoN+alvi6N2tMxiidKXUDrsIN42cJ8lSGqw5LlTYUlZR8cifRoEb&#10;t0M2nLLj7Mbf+aJb6evyopX6+uwPGxCB+vAffrdPWsFiPYe/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LxmMMAAADcAAAADwAAAAAAAAAAAAAAAACYAgAAZHJzL2Rv&#10;d25yZXYueG1sUEsFBgAAAAAEAAQA9QAAAIgDAAAAAA==&#10;" fillcolor="black"/>
                <v:oval id="Oval 699" o:spid="_x0000_s1066" style="position:absolute;left:4578;top:6590;width:1146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5UA8MA&#10;AADcAAAADwAAAGRycy9kb3ducmV2LnhtbESPQWvCQBSE7wX/w/IEL0U3WhSbuooEFK+NHjy+Zl+T&#10;YPZt2F1N8u+7gtDjMDPfMJtdbxrxIOdrywrmswQEcWF1zaWCy/kwXYPwAVljY5kUDORhtx29bTDV&#10;tuNveuShFBHCPkUFVQhtKqUvKjLoZ7Yljt6vdQZDlK6U2mEX4aaRiyRZSYM1x4UKW8oqKm753Shw&#10;7+2QDafsMP/hY77s1vq6umilJuN+/wUiUB/+w6/2SStYfn7A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5UA8MAAADcAAAADwAAAAAAAAAAAAAAAACYAgAAZHJzL2Rv&#10;d25yZXYueG1sUEsFBgAAAAAEAAQA9QAAAIgDAAAAAA==&#10;" fillcolor="black"/>
                <v:oval id="Oval 700" o:spid="_x0000_s1067" style="position:absolute;left:3440;top:6590;width:1138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Md8MA&#10;AADcAAAADwAAAGRycy9kb3ducmV2LnhtbESPQWvCQBSE7wX/w/IEL0U3ShWbuooEFK+NHjy+Zl+T&#10;YPZt2F1N8u+7gtDjMDPfMJtdbxrxIOdrywrmswQEcWF1zaWCy/kwXYPwAVljY5kUDORhtx29bTDV&#10;tuNveuShFBHCPkUFVQhtKqUvKjLoZ7Yljt6vdQZDlK6U2mEX4aaRiyRZSYM1x4UKW8oqKm753Shw&#10;7+2QDafsMP/hY77s1vq6umilJuN+/wUiUB/+w6/2SStYfn7A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fMd8MAAADcAAAADwAAAAAAAAAAAAAAAACYAgAAZHJzL2Rv&#10;d25yZXYueG1sUEsFBgAAAAAEAAQA9QAAAIgDAAAAAA==&#10;" fillcolor="black"/>
                <v:oval id="Oval 701" o:spid="_x0000_s1068" style="position:absolute;left:2301;top:6590;width:1139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p7MMA&#10;AADcAAAADwAAAGRycy9kb3ducmV2LnhtbESPQWvCQBSE7wX/w/IKXopuFCKauooEFK+NHnp8zb4m&#10;odm3YXc1yb93hYLHYWa+Ybb7wbTiTs43lhUs5gkI4tLqhisF18txtgbhA7LG1jIpGMnDfjd522Km&#10;bc9fdC9CJSKEfYYK6hC6TEpf1mTQz21HHL1f6wyGKF0ltcM+wk0rl0mykgYbjgs1dpTXVP4VN6PA&#10;fXRjPp7z4+KHT0Xar/X36qqVmr4Ph08QgYbwCv+3z1pBuknheSYeAb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tp7MMAAADcAAAADwAAAAAAAAAAAAAAAACYAgAAZHJzL2Rv&#10;d25yZXYueG1sUEsFBgAAAAAEAAQA9QAAAIgDAAAAAA==&#10;" fillcolor="black"/>
                <v:oval id="Oval 702" o:spid="_x0000_s1069" style="position:absolute;left:14872;top:6590;width:1138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3m8QA&#10;AADcAAAADwAAAGRycy9kb3ducmV2LnhtbESPwWrDMBBE74X8g9hCLqWRE4hJHcshGFJyrZNDj1tr&#10;Y5taKyOpsf33VaGQ4zAzb5j8MJle3Mn5zrKC9SoBQVxb3XGj4Ho5ve5A+ICssbdMCmbycCgWTzlm&#10;2o78QfcqNCJC2GeooA1hyKT0dUsG/coOxNG7WWcwROkaqR2OEW56uUmSVBrsOC60OFDZUv1d/RgF&#10;7mWYy/lcntZf/F5tx53+TK9aqeXzdNyDCDSFR/i/fdYKtm8p/J2JR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595vEAAAA3AAAAA8AAAAAAAAAAAAAAAAAmAIAAGRycy9k&#10;b3ducmV2LnhtbFBLBQYAAAAABAAEAPUAAACJAwAAAAA=&#10;" fillcolor="black"/>
                <v:oval id="Oval 703" o:spid="_x0000_s1070" style="position:absolute;left:9156;top:7737;width:1130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VSAMQA&#10;AADcAAAADwAAAGRycy9kb3ducmV2LnhtbESPT2vCQBTE74LfYXlCL1I3FvzT1FVKwOLVmIPH1+xr&#10;Epp9G3a3Jvn2XUHwOMzMb5jdYTCtuJHzjWUFy0UCgri0uuFKQXE5vm5B+ICssbVMCkbycNhPJztM&#10;te35TLc8VCJC2KeooA6hS6X0ZU0G/cJ2xNH7sc5giNJVUjvsI9y08i1J1tJgw3Ghxo6ymsrf/M8o&#10;cPNuzMZTdlx+81e+6rf6ui60Ui+z4fMDRKAhPMOP9kkrWL1v4H4mHgG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1UgDEAAAA3AAAAA8AAAAAAAAAAAAAAAAAmAIAAGRycy9k&#10;b3ducmV2LnhtbFBLBQYAAAAABAAEAPUAAACJAwAAAAA=&#10;" fillcolor="black"/>
                <v:oval id="Oval 704" o:spid="_x0000_s1071" style="position:absolute;left:10286;top:7737;width:1155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rGcsAA&#10;AADcAAAADwAAAGRycy9kb3ducmV2LnhtbERPTYvCMBC9C/sfwix4EU1dULRrFCm4eN3ag8exGduy&#10;zaQk0bb/3hwWPD7e9+4wmFY8yfnGsoLlIgFBXFrdcKWguJzmGxA+IGtsLZOCkTwc9h+THaba9vxL&#10;zzxUIoawT1FBHUKXSunLmgz6he2II3e3zmCI0FVSO+xjuGnlV5KspcGGY0ONHWU1lX/5wyhws27M&#10;xnN2Wt74J1/1G31dF1qp6edw/AYRaAhv8b/7rBWstnFtPBOPgN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rGcsAAAADcAAAADwAAAAAAAAAAAAAAAACYAgAAZHJzL2Rvd25y&#10;ZXYueG1sUEsFBgAAAAAEAAQA9QAAAIUDAAAAAA==&#10;" fillcolor="black"/>
                <v:oval id="Oval 705" o:spid="_x0000_s1072" style="position:absolute;left:11441;top:7737;width:1146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j6cMA&#10;AADcAAAADwAAAGRycy9kb3ducmV2LnhtbESPQYvCMBSE7wv+h/AEL4umCopWo0jBxetWDx6fzbMt&#10;Ni8lydr2328WFjwOM/MNszv0phEvcr62rGA+S0AQF1bXXCq4Xk7TNQgfkDU2lknBQB4O+9HHDlNt&#10;O/6mVx5KESHsU1RQhdCmUvqiIoN+Zlvi6D2sMxiidKXUDrsIN41cJMlKGqw5LlTYUlZR8cx/jAL3&#10;2Q7ZcM5O8zt/5cturW+rq1ZqMu6PWxCB+vAO/7fPWsFys4G/M/EI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Zj6cMAAADcAAAADwAAAAAAAAAAAAAAAACYAgAAZHJzL2Rv&#10;d25yZXYueG1sUEsFBgAAAAAEAAQA9QAAAIgDAAAAAA==&#10;" fillcolor="black"/>
                <v:oval id="Oval 706" o:spid="_x0000_s1073" style="position:absolute;left:10286;top:7737;width:1155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M+j78A&#10;AADcAAAADwAAAGRycy9kb3ducmV2LnhtbERPTYvCMBC9L/gfwgheFk0Vtkg1ihQUr3Y9eBybsS02&#10;k5JE2/57c1jY4+N9b/eDacWbnG8sK1guEhDEpdUNVwquv8f5GoQPyBpby6RgJA/73eRri5m2PV/o&#10;XYRKxBD2GSqoQ+gyKX1Zk0G/sB1x5B7WGQwRukpqh30MN61cJUkqDTYcG2rsKK+pfBYvo8B9d2M+&#10;nvPj8s6n4qdf61t61UrNpsNhAyLQEP7Ff+6zVpAmcX48E4+A3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z6PvwAAANwAAAAPAAAAAAAAAAAAAAAAAJgCAABkcnMvZG93bnJl&#10;di54bWxQSwUGAAAAAAQABAD1AAAAhAMAAAAA&#10;" fillcolor="black"/>
                <v:oval id="Oval 707" o:spid="_x0000_s1074" style="position:absolute;left:11441;top:7737;width:1146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bFMMA&#10;AADcAAAADwAAAGRycy9kb3ducmV2LnhtbESPQWvCQBSE7wX/w/IEL0U3KTRIdBUJWLyaeujxNftM&#10;gtm3YXc1yb93hUKPw8x8w2z3o+nEg5xvLStIVwkI4srqlmsFl+/jcg3CB2SNnWVSMJGH/W72tsVc&#10;24HP9ChDLSKEfY4KmhD6XEpfNWTQr2xPHL2rdQZDlK6W2uEQ4aaTH0mSSYMtx4UGeyoaqm7l3Shw&#10;7/1UTKfimP7yV/k5rPVPdtFKLebjYQMi0Bj+w3/tk1aQJSm8zs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+bFMMAAADcAAAADwAAAAAAAAAAAAAAAACYAgAAZHJzL2Rv&#10;d25yZXYueG1sUEsFBgAAAAAEAAQA9QAAAIgDAAAAAA==&#10;" fillcolor="black"/>
                <v:oval id="Oval 708" o:spid="_x0000_s1075" style="position:absolute;left:8009;top:7737;width:1147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FY8IA&#10;AADc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kGarOB5Jh4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7QVjwgAAANwAAAAPAAAAAAAAAAAAAAAAAJgCAABkcnMvZG93&#10;bnJldi54bWxQSwUGAAAAAAQABAD1AAAAhwMAAAAA&#10;" fillcolor="black"/>
                <v:oval id="Oval 709" o:spid="_x0000_s1076" style="position:absolute;left:12587;top:7737;width:1139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Gg+MMA&#10;AADcAAAADwAAAGRycy9kb3ducmV2LnhtbESPQWvCQBSE7wX/w/IEL0U3WhokuooELF6bevD4zD6T&#10;YPZt2N2a5N+7QqHHYWa+Ybb7wbTiQc43lhUsFwkI4tLqhisF55/jfA3CB2SNrWVSMJKH/W7ytsVM&#10;256/6VGESkQI+wwV1CF0mZS+rMmgX9iOOHo36wyGKF0ltcM+wk0rV0mSSoMNx4UaO8prKu/Fr1Hg&#10;3rsxH0/5cXnlr+KzX+tLetZKzabDYQMi0BD+w3/tk1aQJh/wOhOP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Gg+MMAAADcAAAADwAAAAAAAAAAAAAAAACYAgAAZHJzL2Rv&#10;d25yZXYueG1sUEsFBgAAAAAEAAQA9QAAAIgDAAAAAA==&#10;" fillcolor="black"/>
                <v:oval id="Oval 710" o:spid="_x0000_s1077" style="position:absolute;left:6871;top:7737;width:1138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g4jMMA&#10;AADcAAAADwAAAGRycy9kb3ducmV2LnhtbESPQWvCQBSE7wX/w/IEL0U3ShskuooELF6bevD4zD6T&#10;YPZt2N2a5N+7QqHHYWa+Ybb7wbTiQc43lhUsFwkI4tLqhisF55/jfA3CB2SNrWVSMJKH/W7ytsVM&#10;256/6VGESkQI+wwV1CF0mZS+rMmgX9iOOHo36wyGKF0ltcM+wk0rV0mSSoMNx4UaO8prKu/Fr1Hg&#10;3rsxH0/5cXnlr+KzX+tLetZKzabDYQMi0BD+w3/tk1aQJh/wOhOP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g4jMMAAADcAAAADwAAAAAAAAAAAAAAAACYAgAAZHJzL2Rv&#10;d25yZXYueG1sUEsFBgAAAAAEAAQA9QAAAIgDAAAAAA==&#10;" fillcolor="black"/>
                <v:oval id="Oval 711" o:spid="_x0000_s1078" style="position:absolute;left:5724;top:7737;width:1147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dF8IA&#10;AADcAAAADwAAAGRycy9kb3ducmV2LnhtbESPQYvCMBSE74L/ITzBi2iqYJGuUZaC4nW7Hjw+m7dt&#10;2ealJNG2/34jCHscZuYbZn8cTCue5HxjWcF6lYAgLq1uuFJw/T4tdyB8QNbYWiYFI3k4HqaTPWba&#10;9vxFzyJUIkLYZ6igDqHLpPRlTQb9ynbE0fuxzmCI0lVSO+wj3LRykySpNNhwXKixo7ym8rd4GAVu&#10;0Y35eMlP6zufi22/07f0qpWaz4bPDxCBhvAffrcvWkGabOF1Jh4Be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J0XwgAAANwAAAAPAAAAAAAAAAAAAAAAAJgCAABkcnMvZG93&#10;bnJldi54bWxQSwUGAAAAAAQABAD1AAAAhwMAAAAA&#10;" fillcolor="black"/>
                <v:oval id="Oval 712" o:spid="_x0000_s1079" style="position:absolute;left:13726;top:7737;width:1146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YDYMIA&#10;AADcAAAADwAAAGRycy9kb3ducmV2LnhtbESPQYvCMBSE74L/IbyFvYimChapRlkKitetHvb4tnm2&#10;xealJNG2/36zIHgcZuYbZncYTCue5HxjWcFykYAgLq1uuFJwvRznGxA+IGtsLZOCkTwc9tPJDjNt&#10;e/6mZxEqESHsM1RQh9BlUvqyJoN+YTvi6N2sMxiidJXUDvsIN61cJUkqDTYcF2rsKK+pvBcPo8DN&#10;ujEfz/lx+cunYt1v9E961Up9fgxfWxCBhvAOv9pnrSBNUvg/E4+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1gNgwgAAANwAAAAPAAAAAAAAAAAAAAAAAJgCAABkcnMvZG93&#10;bnJldi54bWxQSwUGAAAAAAQABAD1AAAAhwMAAAAA&#10;" fillcolor="black"/>
                <v:oval id="Oval 713" o:spid="_x0000_s1080" style="position:absolute;left:4578;top:7737;width:1146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m+8MA&#10;AADcAAAADwAAAGRycy9kb3ducmV2LnhtbESPQWvCQBSE7wX/w/KEXopuFBoldRUJKF5NPXh8Zp9J&#10;aPZt2F1N8u+7QqHHYWa+YTa7wbTiSc43lhUs5gkI4tLqhisFl+/DbA3CB2SNrWVSMJKH3XbytsFM&#10;257P9CxCJSKEfYYK6hC6TEpf1mTQz21HHL27dQZDlK6S2mEf4aaVyyRJpcGG40KNHeU1lT/Fwyhw&#10;H92Yj6f8sLjxsfjs1/qaXrRS79Nh/wUi0BD+w3/tk1aQJit4nY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qm+8MAAADcAAAADwAAAAAAAAAAAAAAAACYAgAAZHJzL2Rv&#10;d25yZXYueG1sUEsFBgAAAAAEAAQA9QAAAIgDAAAAAA==&#10;" fillcolor="black"/>
                <v:oval id="Oval 714" o:spid="_x0000_s1081" style="position:absolute;left:14872;top:7737;width:1138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uacQA&#10;AADdAAAADwAAAGRycy9kb3ducmV2LnhtbESPQWvDMAyF74P+B6PBLmN1UlgpWd0yAh29NuthRy1W&#10;k9BYDrbbJP++Ogx2k3hP733a7ifXqzuF2Hk2kC8zUMS1tx03Bs7fh7cNqJiQLfaeycBMEfa7xdMW&#10;C+tHPtG9So2SEI4FGmhTGgqtY92Sw7j0A7FoFx8cJllDo23AUcJdr1dZttYOO5aGFgcqW6qv1c0Z&#10;CK/DXM7H8pD/8lf1Pm7sz/psjXl5nj4/QCWa0r/57/poBT9fCb98IyPo3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w7mnEAAAA3QAAAA8AAAAAAAAAAAAAAAAAmAIAAGRycy9k&#10;b3ducmV2LnhtbFBLBQYAAAAABAAEAPUAAACJAwAAAAA=&#10;" fillcolor="black"/>
                <v:oval id="Oval 715" o:spid="_x0000_s1082" style="position:absolute;left:16010;top:7737;width:1139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xL8sEA&#10;AADdAAAADwAAAGRycy9kb3ducmV2LnhtbERPTYvCMBC9C/6HMMJeZE0rKNI1ylJQvFo9eJxtZtuy&#10;zaQk0bb/fiMI3ubxPme7H0wrHuR8Y1lBukhAEJdWN1wpuF4OnxsQPiBrbC2TgpE87HfTyRYzbXs+&#10;06MIlYgh7DNUUIfQZVL6siaDfmE74sj9WmcwROgqqR32Mdy0cpkka2mw4dhQY0d5TeVfcTcK3Lwb&#10;8/GUH9IfPharfqNv66tW6mM2fH+BCDSEt/jlPuk4P12m8Pwmni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8S/LBAAAA3QAAAA8AAAAAAAAAAAAAAAAAmAIAAGRycy9kb3du&#10;cmV2LnhtbFBLBQYAAAAABAAEAPUAAACGAwAAAAA=&#10;" fillcolor="black"/>
                <v:oval id="Oval 716" o:spid="_x0000_s1083" style="position:absolute;left:10286;top:8875;width:1155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7VhcIA&#10;AADdAAAADwAAAGRycy9kb3ducmV2LnhtbERPTWvCQBC9C/0PyxR6kbpJQAnRVUrA4rXRg8dpdkxC&#10;s7Nhd2uSf98tCN7m8T5nd5hML+7kfGdZQbpKQBDXVnfcKLicj+85CB+QNfaWScFMHg77l8UOC21H&#10;/qJ7FRoRQ9gXqKANYSik9HVLBv3KDsSRu1lnMEToGqkdjjHc9DJLko002HFsaHGgsqX6p/o1Ctxy&#10;mMv5VB7Tb/6s1mOur5uLVurtdfrYggg0haf44T7pOD/NMvj/Jp4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btWFwgAAAN0AAAAPAAAAAAAAAAAAAAAAAJgCAABkcnMvZG93&#10;bnJldi54bWxQSwUGAAAAAAQABAD1AAAAhwMAAAAA&#10;" fillcolor="black"/>
                <v:oval id="Oval 717" o:spid="_x0000_s1084" style="position:absolute;left:11441;top:8875;width:1146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JwHsIA&#10;AADdAAAADwAAAGRycy9kb3ducmV2LnhtbERPTWvCQBC9C/0PyxR6kbqJpSKpq0jA4rVpDh7H7DQJ&#10;zc6G3dUk/94VBG/zeJ+z2Y2mE1dyvrWsIF0kIIgrq1uuFZS/h/c1CB+QNXaWScFEHnbbl9kGM20H&#10;/qFrEWoRQ9hnqKAJoc+k9FVDBv3C9sSR+7POYIjQ1VI7HGK46eQySVbSYMuxocGe8oaq/+JiFLh5&#10;P+XTMT+kZ/4uPoe1Pq1KrdTb67j/AhFoDE/xw33UcX66/ID7N/EE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InAewgAAAN0AAAAPAAAAAAAAAAAAAAAAAJgCAABkcnMvZG93&#10;bnJldi54bWxQSwUGAAAAAAQABAD1AAAAhwMAAAAA&#10;" fillcolor="black"/>
                <v:oval id="Oval 718" o:spid="_x0000_s1085" style="position:absolute;left:12587;top:8875;width:1139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oasIA&#10;AADdAAAADwAAAGRycy9kb3ducmV2LnhtbERPTWvCQBC9C/0PyxR6kbqJtCKpq0jA4rVpDh7H7DQJ&#10;zc6G3dUk/94VBG/zeJ+z2Y2mE1dyvrWsIF0kIIgrq1uuFZS/h/c1CB+QNXaWScFEHnbbl9kGM20H&#10;/qFrEWoRQ9hnqKAJoc+k9FVDBv3C9sSR+7POYIjQ1VI7HGK46eQySVbSYMuxocGe8oaq/+JiFLh5&#10;P+XTMT+kZ/4uPoe1Pq1KrdTb67j/AhFoDE/xw33UcX66/ID7N/EE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+hqwgAAAN0AAAAPAAAAAAAAAAAAAAAAAJgCAABkcnMvZG93&#10;bnJldi54bWxQSwUGAAAAAAQABAD1AAAAhwMAAAAA&#10;" fillcolor="black"/>
                <v:oval id="Oval 719" o:spid="_x0000_s1086" style="position:absolute;left:11441;top:8875;width:1146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N8cEA&#10;AADdAAAADwAAAGRycy9kb3ducmV2LnhtbERPTYvCMBC9L/gfwix4WTStoEg1ylJQvFo97HG2mW3L&#10;NpOSRNv+eyMI3ubxPme7H0wr7uR8Y1lBOk9AEJdWN1wpuF4OszUIH5A1tpZJwUge9rvJxxYzbXs+&#10;070IlYgh7DNUUIfQZVL6siaDfm474sj9WWcwROgqqR32Mdy0cpEkK2mw4dhQY0d5TeV/cTMK3Fc3&#10;5uMpP6S/fCyW/Vr/rK5aqenn8L0BEWgIb/HLfdJxfrpYwvObeIL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HTfHBAAAA3QAAAA8AAAAAAAAAAAAAAAAAmAIAAGRycy9kb3du&#10;cmV2LnhtbFBLBQYAAAAABAAEAPUAAACGAwAAAAA=&#10;" fillcolor="black"/>
                <v:oval id="Oval 720" o:spid="_x0000_s1087" style="position:absolute;left:12587;top:8875;width:1139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XThsEA&#10;AADdAAAADwAAAGRycy9kb3ducmV2LnhtbERPTYvCMBC9C/6HMIIXWdMKW6RrlKXg4tXqweNsM9uW&#10;bSYlydr23xthwds83ufsDqPpxJ2cby0rSNcJCOLK6pZrBdfL8W0LwgdkjZ1lUjCRh8N+Ptthru3A&#10;Z7qXoRYxhH2OCpoQ+lxKXzVk0K9tTxy5H+sMhghdLbXDIYabTm6SJJMGW44NDfZUNFT9ln9GgVv1&#10;UzGdimP6zV/l+7DVt+yqlVouxs8PEIHG8BL/u086zk83GTy/iSfI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V04bBAAAA3QAAAA8AAAAAAAAAAAAAAAAAmAIAAGRycy9kb3du&#10;cmV2LnhtbFBLBQYAAAAABAAEAPUAAACGAwAAAAA=&#10;" fillcolor="black"/>
                <v:oval id="Oval 721" o:spid="_x0000_s1088" style="position:absolute;left:9156;top:8875;width:1130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2HcIA&#10;AADdAAAADwAAAGRycy9kb3ducmV2LnhtbERPTYvCMBC9L/gfwgheFk0rrCvVKFJw8WrXwx7HZmyL&#10;zaQkWdv+eyMs7G0e73O2+8G04kHON5YVpIsEBHFpdcOVgsv3cb4G4QOyxtYyKRjJw343edtipm3P&#10;Z3oUoRIxhH2GCuoQukxKX9Zk0C9sRxy5m3UGQ4SuktphH8NNK5dJspIGG44NNXaU11Tei1+jwL13&#10;Yz6e8mN65a/io1/rn9VFKzWbDocNiEBD+Bf/uU86zk+Xn/D6Jp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XYdwgAAAN0AAAAPAAAAAAAAAAAAAAAAAJgCAABkcnMvZG93&#10;bnJldi54bWxQSwUGAAAAAAQABAD1AAAAhwMAAAAA&#10;" fillcolor="black"/>
                <v:oval id="Oval 722" o:spid="_x0000_s1089" style="position:absolute;left:13726;top:8875;width:1146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bib8QA&#10;AADdAAAADwAAAGRycy9kb3ducmV2LnhtbESPQWvDMAyF74P+B6PBLmN1UlgpWd0yAh29NuthRy1W&#10;k9BYDrbbJP++Ogx2k3hP733a7ifXqzuF2Hk2kC8zUMS1tx03Bs7fh7cNqJiQLfaeycBMEfa7xdMW&#10;C+tHPtG9So2SEI4FGmhTGgqtY92Sw7j0A7FoFx8cJllDo23AUcJdr1dZttYOO5aGFgcqW6qv1c0Z&#10;CK/DXM7H8pD/8lf1Pm7sz/psjXl5nj4/QCWa0r/57/poBT9fCa58IyPo3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G4m/EAAAA3QAAAA8AAAAAAAAAAAAAAAAAmAIAAGRycy9k&#10;b3ducmV2LnhtbFBLBQYAAAAABAAEAPUAAACJAwAAAAA=&#10;" fillcolor="black"/>
                <v:oval id="Oval 723" o:spid="_x0000_s1090" style="position:absolute;left:8009;top:8875;width:1147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H9MIA&#10;AADdAAAADwAAAGRycy9kb3ducmV2LnhtbERPTYvCMBC9L/gfwgheFk0rrGg1ihRcvNr1sMfZZmyL&#10;zaQkWdv+eyMs7G0e73N2h8G04kHON5YVpIsEBHFpdcOVguvXab4G4QOyxtYyKRjJw2E/edthpm3P&#10;F3oUoRIxhH2GCuoQukxKX9Zk0C9sRxy5m3UGQ4SuktphH8NNK5dJspIGG44NNXaU11Tei1+jwL13&#10;Yz6e81P6w5/FR7/W36urVmo2HY5bEIGG8C/+c591nJ8uN/D6Jp4g9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ykf0wgAAAN0AAAAPAAAAAAAAAAAAAAAAAJgCAABkcnMvZG93&#10;bnJldi54bWxQSwUGAAAAAAQABAD1AAAAhwMAAAAA&#10;" fillcolor="black"/>
                <v:oval id="Oval 724" o:spid="_x0000_s1091" style="position:absolute;left:14872;top:8875;width:1138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4tMUA&#10;AADdAAAADwAAAGRycy9kb3ducmV2LnhtbESPQWvDMAyF74P9B6PBLqN1srFS0rqlBDp6XdbDjlqs&#10;JqGxHGy3Sf79dBjsJvGe3vu03U+uV3cKsfNsIF9moIhrbztuDJy/jos1qJiQLfaeycBMEfa7x4ct&#10;FtaP/En3KjVKQjgWaKBNaSi0jnVLDuPSD8SiXXxwmGQNjbYBRwl3vX7NspV22LE0tDhQ2VJ9rW7O&#10;QHgZ5nI+lcf8hz+q93Ftv1dna8zz03TYgEo0pX/z3/XJCn7+Jvz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Xi0xQAAAN0AAAAPAAAAAAAAAAAAAAAAAJgCAABkcnMv&#10;ZG93bnJldi54bWxQSwUGAAAAAAQABAD1AAAAigMAAAAA&#10;" fillcolor="black"/>
                <v:oval id="Oval 725" o:spid="_x0000_s1092" style="position:absolute;left:16010;top:8875;width:1139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XdL8IA&#10;AADdAAAADwAAAGRycy9kb3ducmV2LnhtbERPTYvCMBC9L/gfwgheFk3rsiLVKFJw8bpdDx7HZmyL&#10;zaQkWdv+eyMs7G0e73O2+8G04kHON5YVpIsEBHFpdcOVgvPPcb4G4QOyxtYyKRjJw343edtipm3P&#10;3/QoQiViCPsMFdQhdJmUvqzJoF/YjjhyN+sMhghdJbXDPoabVi6TZCUNNhwbauwor6m8F79GgXvv&#10;xnw85cf0yl/FZ7/Wl9VZKzWbDocNiEBD+Bf/uU86zk8/Un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Zd0vwgAAAN0AAAAPAAAAAAAAAAAAAAAAAJgCAABkcnMvZG93&#10;bnJldi54bWxQSwUGAAAAAAQABAD1AAAAhwMAAAAA&#10;" fillcolor="black"/>
                <v:oval id="Oval 726" o:spid="_x0000_s1093" style="position:absolute;left:17149;top:8875;width:1146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dDWMIA&#10;AADdAAAADwAAAGRycy9kb3ducmV2LnhtbERPTWvCQBC9C/0PyxR6kbqJpSKpq0jA4rVpDh7H7DQJ&#10;zc6G3dUk/94VBG/zeJ+z2Y2mE1dyvrWsIF0kIIgrq1uuFZS/h/c1CB+QNXaWScFEHnbbl9kGM20H&#10;/qFrEWoRQ9hnqKAJoc+k9FVDBv3C9sSR+7POYIjQ1VI7HGK46eQySVbSYMuxocGe8oaq/+JiFLh5&#10;P+XTMT+kZ/4uPoe1Pq1KrdTb67j/AhFoDE/xw33UcX76sYT7N/EE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t0NYwgAAAN0AAAAPAAAAAAAAAAAAAAAAAJgCAABkcnMvZG93&#10;bnJldi54bWxQSwUGAAAAAAQABAD1AAAAhwMAAAAA&#10;" fillcolor="black"/>
                <v:oval id="Oval 727" o:spid="_x0000_s1094" style="position:absolute;left:11441;top:10013;width:1146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vmw8IA&#10;AADdAAAADwAAAGRycy9kb3ducmV2LnhtbERPTWvCQBC9F/oflin0UuomiiKpq0hA8WrMweOYnSah&#10;2dmwu5rk33eFQm/zeJ+z2Y2mEw9yvrWsIJ0lIIgrq1uuFZSXw+cahA/IGjvLpGAiD7vt68sGM20H&#10;PtOjCLWIIewzVNCE0GdS+qohg35me+LIfVtnMEToaqkdDjHcdHKeJCtpsOXY0GBPeUPVT3E3CtxH&#10;P+XTKT+kNz4Wy2Gtr6tSK/X+Nu6/QAQaw7/4z33ScX66WMDzm3iC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++bDwgAAAN0AAAAPAAAAAAAAAAAAAAAAAJgCAABkcnMvZG93&#10;bnJldi54bWxQSwUGAAAAAAQABAD1AAAAhwMAAAAA&#10;" fillcolor="black"/>
                <v:oval id="Oval 728" o:spid="_x0000_s1095" style="position:absolute;left:12587;top:10013;width:1139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J+t8IA&#10;AADdAAAADwAAAGRycy9kb3ducmV2LnhtbERPTWvCQBC9C/0PyxR6kbpJtSKpq0hA8WrqocdpdpqE&#10;ZmfD7mqSf+8Kgrd5vM9ZbwfTiis531hWkM4SEMSl1Q1XCs7f+/cVCB+QNbaWScFIHrabl8kaM217&#10;PtG1CJWIIewzVFCH0GVS+rImg35mO+LI/VlnMEToKqkd9jHctPIjSZbSYMOxocaO8prK/+JiFLhp&#10;N+bjMd+nv3woPvuV/lmetVJvr8PuC0SgITzFD/dRx/npfAH3b+IJ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n63wgAAAN0AAAAPAAAAAAAAAAAAAAAAAJgCAABkcnMvZG93&#10;bnJldi54bWxQSwUGAAAAAAQABAD1AAAAhwMAAAAA&#10;" fillcolor="black"/>
                <v:oval id="Oval 729" o:spid="_x0000_s1096" style="position:absolute;left:13726;top:10013;width:1146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7bLMIA&#10;AADdAAAADwAAAGRycy9kb3ducmV2LnhtbERPTYvCMBC9C/6HMMJeRNO6KNI1ihQUr1s97HG2Gduy&#10;zaQk0bb/frOw4G0e73N2h8G04knON5YVpMsEBHFpdcOVgtv1tNiC8AFZY2uZFIzk4bCfTnaYadvz&#10;Jz2LUIkYwj5DBXUIXSalL2sy6Je2I47c3TqDIUJXSe2wj+Gmlask2UiDDceGGjvKayp/iodR4Obd&#10;mI+X/JR+87lY91v9tblppd5mw/EDRKAhvMT/7ouO89P3N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tsswgAAAN0AAAAPAAAAAAAAAAAAAAAAAJgCAABkcnMvZG93&#10;bnJldi54bWxQSwUGAAAAAAQABAD1AAAAhwMAAAAA&#10;" fillcolor="black"/>
                <v:oval id="Oval 730" o:spid="_x0000_s1097" style="position:absolute;left:14872;top:10013;width:1138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xFW8IA&#10;AADdAAAADwAAAGRycy9kb3ducmV2LnhtbERPTWvCQBC9C/0Pywi9SN2kYpDUVUpA8Wr04HGanSbB&#10;7GzYXU3y77uFQm/zeJ+z3Y+mE09yvrWsIF0mIIgrq1uuFVwvh7cNCB+QNXaWScFEHva7l9kWc20H&#10;PtOzDLWIIexzVNCE0OdS+qohg35pe+LIfVtnMEToaqkdDjHcdPI9STJpsOXY0GBPRUPVvXwYBW7R&#10;T8V0Kg7pFx/L9bDRt+yqlXqdj58fIAKN4V/85z7pOD9dZfD7TTxB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jEVbwgAAAN0AAAAPAAAAAAAAAAAAAAAAAJgCAABkcnMvZG93&#10;bnJldi54bWxQSwUGAAAAAAQABAD1AAAAhwMAAAAA&#10;" fillcolor="black"/>
                <v:oval id="Oval 731" o:spid="_x0000_s1098" style="position:absolute;left:16010;top:10013;width:1139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gwMIA&#10;AADdAAAADwAAAGRycy9kb3ducmV2LnhtbERPTWvCQBC9C/0PyxR6kbpJRSupq0hA8WrqocdpdpqE&#10;ZmfD7mqSf+8Kgrd5vM9ZbwfTiis531hWkM4SEMSl1Q1XCs7f+/cVCB+QNbaWScFIHrabl8kaM217&#10;PtG1CJWIIewzVFCH0GVS+rImg35mO+LI/VlnMEToKqkd9jHctPIjSZbSYMOxocaO8prK/+JiFLhp&#10;N+bjMd+nv3woFv1K/yzPWqm312H3BSLQEJ7ih/uo4/x0/gn3b+IJ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ODAwgAAAN0AAAAPAAAAAAAAAAAAAAAAAJgCAABkcnMvZG93&#10;bnJldi54bWxQSwUGAAAAAAQABAD1AAAAhwMAAAAA&#10;" fillcolor="black"/>
                <v:oval id="Oval 732" o:spid="_x0000_s1099" style="position:absolute;left:17149;top:10013;width:1146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90ssUA&#10;AADdAAAADwAAAGRycy9kb3ducmV2LnhtbESPQWvDMAyF74P9B6PBLqN1srFS0rqlBDp6XdbDjlqs&#10;JqGxHGy3Sf79dBjsJvGe3vu03U+uV3cKsfNsIF9moIhrbztuDJy/jos1qJiQLfaeycBMEfa7x4ct&#10;FtaP/En3KjVKQjgWaKBNaSi0jnVLDuPSD8SiXXxwmGQNjbYBRwl3vX7NspV22LE0tDhQ2VJ9rW7O&#10;QHgZ5nI+lcf8hz+q93Ftv1dna8zz03TYgEo0pX/z3/XJCn7+Jrj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3SyxQAAAN0AAAAPAAAAAAAAAAAAAAAAAJgCAABkcnMv&#10;ZG93bnJldi54bWxQSwUGAAAAAAQABAD1AAAAigMAAAAA&#10;" fillcolor="black"/>
                <v:oval id="Oval 733" o:spid="_x0000_s1100" style="position:absolute;left:18295;top:10013;width:1147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PRKcMA&#10;AADdAAAADwAAAGRycy9kb3ducmV2LnhtbERPPWvDMBDdC/0P4gpdSiO7pSFxLIdgSMhaN0PHq3Wx&#10;TayTkZTY/vdRodDtHu/z8u1kenEj5zvLCtJFAoK4trrjRsHpa/+6AuEDssbeMimYycO2eHzIMdN2&#10;5E+6VaERMYR9hgraEIZMSl+3ZNAv7EAcubN1BkOErpHa4RjDTS/fkmQpDXYcG1ocqGypvlRXo8C9&#10;DHM5H8t9+sOH6mNc6e/lSSv1/DTtNiACTeFf/Oc+6jg/fV/D7zfxB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PRKcMAAADdAAAADwAAAAAAAAAAAAAAAACYAgAAZHJzL2Rv&#10;d25yZXYueG1sUEsFBgAAAAAEAAQA9QAAAIgDAAAAAA==&#10;" fillcolor="black"/>
                <v:oval id="Oval 734" o:spid="_x0000_s1101" style="position:absolute;left:14872;top:11160;width:1138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LycUA&#10;AADdAAAADwAAAGRycy9kb3ducmV2LnhtbESPQWvDMAyF74P9B6PBLqN1MrZS0rqlBDp6XdbDjlqs&#10;JqGxHGy3Sf79dBjsJvGe3vu03U+uV3cKsfNsIF9moIhrbztuDJy/jos1qJiQLfaeycBMEfa7x4ct&#10;FtaP/En3KjVKQjgWaKBNaSi0jnVLDuPSD8SiXXxwmGQNjbYBRwl3vX7NspV22LE0tDhQ2VJ9rW7O&#10;QHgZ5nI+lcf8hz+q93Ftv1dna8zz03TYgEo0pX/z3/XJCn7+Jvz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wvJxQAAAN0AAAAPAAAAAAAAAAAAAAAAAJgCAABkcnMv&#10;ZG93bnJldi54bWxQSwUGAAAAAAQABAD1AAAAigMAAAAA&#10;" fillcolor="black"/>
                <v:oval id="Oval 735" o:spid="_x0000_s1102" style="position:absolute;left:16010;top:11160;width:1139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uUsIA&#10;AADd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8/Un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Y65SwgAAAN0AAAAPAAAAAAAAAAAAAAAAAJgCAABkcnMvZG93&#10;bnJldi54bWxQSwUGAAAAAAQABAD1AAAAhwMAAAAA&#10;" fillcolor="black"/>
                <v:oval id="Oval 736" o:spid="_x0000_s1103" style="position:absolute;left:17149;top:11160;width:1146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wJcIA&#10;AADdAAAADwAAAGRycy9kb3ducmV2LnhtbERPTWvCQBC9C/0PyxR6kbqJtCKpq0jA4rVpDh7H7DQJ&#10;zc6G3dUk/94VBG/zeJ+z2Y2mE1dyvrWsIF0kIIgrq1uuFZS/h/c1CB+QNXaWScFEHnbbl9kGM20H&#10;/qFrEWoRQ9hnqKAJoc+k9FVDBv3C9sSR+7POYIjQ1VI7HGK46eQySVbSYMuxocGe8oaq/+JiFLh5&#10;P+XTMT+kZ/4uPoe1Pq1KrdTb67j/AhFoDE/xw33UcX76sYT7N/EE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TAlwgAAAN0AAAAPAAAAAAAAAAAAAAAAAJgCAABkcnMvZG93&#10;bnJldi54bWxQSwUGAAAAAAQABAD1AAAAhwMAAAAA&#10;" fillcolor="black"/>
                <v:oval id="Oval 737" o:spid="_x0000_s1104" style="position:absolute;left:18295;top:11160;width:1147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2VvsIA&#10;AADdAAAADwAAAGRycy9kb3ducmV2LnhtbERPTWvCQBC9C/0PyxR6kbpJtSKpq0hA8WrqocdpdpqE&#10;ZmfD7mqSf+8Kgrd5vM9ZbwfTiis531hWkM4SEMSl1Q1XCs7f+/cVCB+QNbaWScFIHrabl8kaM217&#10;PtG1CJWIIewzVFCH0GVS+rImg35mO+LI/VlnMEToKqkd9jHctPIjSZbSYMOxocaO8prK/+JiFLhp&#10;N+bjMd+nv3woPvuV/lmetVJvr8PuC0SgITzFD/dRx/npYg73b+IJ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/ZW+wgAAAN0AAAAPAAAAAAAAAAAAAAAAAJgCAABkcnMvZG93&#10;bnJldi54bWxQSwUGAAAAAAQABAD1AAAAhwMAAAAA&#10;" fillcolor="black"/>
                <v:oval id="Oval 738" o:spid="_x0000_s1105" style="position:absolute;left:19442;top:11160;width:1130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QNysIA&#10;AADdAAAADwAAAGRycy9kb3ducmV2LnhtbERPTWvCQBC9F/oflin0UuomoiKpq0hA8WrMweOYnSah&#10;2dmwu5rk33eFQm/zeJ+z2Y2mEw9yvrWsIJ0lIIgrq1uuFZSXw+cahA/IGjvLpGAiD7vt68sGM20H&#10;PtOjCLWIIewzVNCE0GdS+qohg35me+LIfVtnMEToaqkdDjHcdHKeJCtpsOXY0GBPeUPVT3E3CtxH&#10;P+XTKT+kNz4Wy2Gtr6tSK/X+Nu6/QAQaw7/4z33ScX66WMDzm3iC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A3KwgAAAN0AAAAPAAAAAAAAAAAAAAAAAJgCAABkcnMvZG93&#10;bnJldi54bWxQSwUGAAAAAAQABAD1AAAAhwMAAAAA&#10;" fillcolor="black"/>
                <v:oval id="Oval 739" o:spid="_x0000_s1106" style="position:absolute;left:18295;top:12307;width:1147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ioUcIA&#10;AADdAAAADwAAAGRycy9kb3ducmV2LnhtbERPTYvCMBC9C/6HMMJeRNPKKtI1ihQUr1s97HG2Gduy&#10;zaQk0bb/frOw4G0e73N2h8G04knON5YVpMsEBHFpdcOVgtv1tNiC8AFZY2uZFIzk4bCfTnaYadvz&#10;Jz2LUIkYwj5DBXUIXSalL2sy6Je2I47c3TqDIUJXSe2wj+Gmlask2UiDDceGGjvKayp/iodR4Obd&#10;mI+X/JR+87lY91v9tblppd5mw/EDRKAhvMT/7ouO89P3N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KhRwgAAAN0AAAAPAAAAAAAAAAAAAAAAAJgCAABkcnMvZG93&#10;bnJldi54bWxQSwUGAAAAAAQABAD1AAAAhwMAAAAA&#10;" fillcolor="black"/>
                <v:oval id="Oval 740" o:spid="_x0000_s1107" style="position:absolute;left:19442;top:12307;width:1130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o2JsIA&#10;AADdAAAADwAAAGRycy9kb3ducmV2LnhtbERPTWvCQBC9C/0Pywi9SN2kaJDUVUpA8Wr04HGanSbB&#10;7GzYXU3y77uFQm/zeJ+z3Y+mE09yvrWsIF0mIIgrq1uuFVwvh7cNCB+QNXaWScFEHva7l9kWc20H&#10;PtOzDLWIIexzVNCE0OdS+qohg35pe+LIfVtnMEToaqkdDjHcdPI9STJpsOXY0GBPRUPVvXwYBW7R&#10;T8V0Kg7pFx/L9bDRt+yqlXqdj58fIAKN4V/85z7pOD9dZfD7TTxB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jYmwgAAAN0AAAAPAAAAAAAAAAAAAAAAAJgCAABkcnMvZG93&#10;bnJldi54bWxQSwUGAAAAAAQABAD1AAAAhwMAAAAA&#10;" fillcolor="black"/>
                <v:oval id="Oval 741" o:spid="_x0000_s1108" style="position:absolute;left:20572;top:12307;width:1155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TvcIA&#10;AADdAAAADwAAAGRycy9kb3ducmV2LnhtbERPTWvCQBC9C/0PyxR6kbpJUSupq0hA8WrqocdpdpqE&#10;ZmfD7mqSf+8Kgrd5vM9ZbwfTiis531hWkM4SEMSl1Q1XCs7f+/cVCB+QNbaWScFIHrabl8kaM217&#10;PtG1CJWIIewzVFCH0GVS+rImg35mO+LI/VlnMEToKqkd9jHctPIjSZbSYMOxocaO8prK/+JiFLhp&#10;N+bjMd+nv3woFv1K/yzPWqm312H3BSLQEJ7ih/uo4/x0/gn3b+IJ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xpO9wgAAAN0AAAAPAAAAAAAAAAAAAAAAAJgCAABkcnMvZG93&#10;bnJldi54bWxQSwUGAAAAAAQABAD1AAAAhwMAAAAA&#10;" fillcolor="black"/>
                <v:oval id="Oval 742" o:spid="_x0000_s1109" style="position:absolute;left:20572;top:13436;width:1155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Hz8UA&#10;AADdAAAADwAAAGRycy9kb3ducmV2LnhtbESPQWvDMAyF74P9B6PBLqN1MrZS0rqlBDp6XdbDjlqs&#10;JqGxHGy3Sf79dBjsJvGe3vu03U+uV3cKsfNsIF9moIhrbztuDJy/jos1qJiQLfaeycBMEfa7x4ct&#10;FtaP/En3KjVKQjgWaKBNaSi0jnVLDuPSD8SiXXxwmGQNjbYBRwl3vX7NspV22LE0tDhQ2VJ9rW7O&#10;QHgZ5nI+lcf8hz+q93Ftv1dna8zz03TYgEo0pX/z3/XJCn7+Jrj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QfPxQAAAN0AAAAPAAAAAAAAAAAAAAAAAJgCAABkcnMv&#10;ZG93bnJldi54bWxQSwUGAAAAAAQABAD1AAAAigMAAAAA&#10;" fillcolor="black"/>
                <v:oval id="Oval 743" o:spid="_x0000_s1110" style="position:absolute;left:21727;top:13436;width:1129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WiVMMA&#10;AADdAAAADwAAAGRycy9kb3ducmV2LnhtbERPPWvDMBDdC/0P4gpdSiO7tCFxLIdgSMhaN0PHq3Wx&#10;TayTkZTY/vdRodDtHu/z8u1kenEj5zvLCtJFAoK4trrjRsHpa/+6AuEDssbeMimYycO2eHzIMdN2&#10;5E+6VaERMYR9hgraEIZMSl+3ZNAv7EAcubN1BkOErpHa4RjDTS/fkmQpDXYcG1ocqGypvlRXo8C9&#10;DHM5H8t9+sOH6mNc6e/lSSv1/DTtNiACTeFf/Oc+6jg/fV/D7zfxB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WiVMMAAADdAAAADwAAAAAAAAAAAAAAAACYAgAAZHJzL2Rv&#10;d25yZXYueG1sUEsFBgAAAAAEAAQA9QAAAIgDAAAAAA==&#10;" fillcolor="black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4" o:spid="_x0000_s1111" type="#_x0000_t202" style="position:absolute;left:9385;width:2285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tHq8UA&#10;AADdAAAADwAAAGRycy9kb3ducmV2LnhtbESPQWvCQBCF7wX/wzKCt7pr0VKjq0hF8NRSq4K3ITsm&#10;wexsyK4m/fedQ6G3Gd6b975Zrntfqwe1sQpsYTI2oIjz4CouLBy/d89voGJCdlgHJgs/FGG9Gjwt&#10;MXOh4y96HFKhJIRjhhbKlJpM65iX5DGOQ0Ms2jW0HpOsbaFdi52E+1q/GPOqPVYsDSU29F5Sfjvc&#10;vYXTx/VynprPYutnTRd6o9nPtbWjYb9ZgErUp3/z3/XeCf5kJvz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0erxQAAAN0AAAAPAAAAAAAAAAAAAAAAAJgCAABkcnMv&#10;ZG93bnJldi54bWxQSwUGAAAAAAQABAD1AAAAigMAAAAA&#10;" filled="f" stroked="f">
                  <v:textbox>
                    <w:txbxContent>
                      <w:p w:rsidR="00960B25" w:rsidRPr="003D0F64" w:rsidRDefault="00960B25" w:rsidP="00B93D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745" o:spid="_x0000_s1112" type="#_x0000_t202" style="position:absolute;top:5435;width:2301;height:2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iMMIA&#10;AADdAAAADwAAAGRycy9kb3ducmV2LnhtbERPTWvCQBC9C/6HZQrezG6kik1dRSwFT4raFnobsmMS&#10;mp0N2a2J/94VBG/zeJ+zWPW2FhdqfeVYQ5ooEMS5MxUXGr5On+M5CB+QDdaOScOVPKyWw8ECM+M6&#10;PtDlGAoRQ9hnqKEMocmk9HlJFn3iGuLInV1rMUTYFtK02MVwW8uJUjNpseLYUGJDm5Lyv+O/1fC9&#10;O//+vKp98WGnTed6Jdm+Sa1HL/36HUSgPjzFD/fWxPnpNIX7N/E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N+IwwgAAAN0AAAAPAAAAAAAAAAAAAAAAAJgCAABkcnMvZG93&#10;bnJldi54bWxQSwUGAAAAAAQABAD1AAAAhwMAAAAA&#10;" filled="f" stroked="f">
                  <v:textbox>
                    <w:txbxContent>
                      <w:p w:rsidR="00960B25" w:rsidRPr="003D0F64" w:rsidRDefault="00960B25" w:rsidP="00B93D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746" o:spid="_x0000_s1113" type="#_x0000_t202" style="position:absolute;left:22856;top:13759;width:2302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8R8MA&#10;AADdAAAADwAAAGRycy9kb3ducmV2LnhtbERPTWvCQBC9C/0PyxS86W7ESJu6BlEETy2mreBtyI5J&#10;aHY2ZFeT/vtuodDbPN7nrPPRtuJOvW8ca0jmCgRx6UzDlYaP98PsCYQPyAZbx6Thmzzkm4fJGjPj&#10;Bj7RvQiViCHsM9RQh9BlUvqyJot+7jriyF1dbzFE2FfS9DjEcNvKhVIrabHh2FBjR7uayq/iZjV8&#10;vl4v56V6q/Y27QY3Ksn2WWo9fRy3LyACjeFf/Oc+mjg/SRfw+008QW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V8R8MAAADdAAAADwAAAAAAAAAAAAAAAACYAgAAZHJzL2Rv&#10;d25yZXYueG1sUEsFBgAAAAAEAAQA9QAAAIgDAAAAAA==&#10;" filled="f" stroked="f">
                  <v:textbox>
                    <w:txbxContent>
                      <w:p w:rsidR="00960B25" w:rsidRPr="003D0F64" w:rsidRDefault="00960B25" w:rsidP="00B93D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Freeform 747" o:spid="_x0000_s1114" style="position:absolute;left:2522;top:2488;width:19774;height:11611;visibility:visible;mso-wrap-style:square;v-text-anchor:top" coordsize="3114,1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eQsUA&#10;AADdAAAADwAAAGRycy9kb3ducmV2LnhtbERP32vCMBB+F/wfwgl7EU11zI3OKHNMEARxOrbXW3M2&#10;xeZSmmirf/0iDHy7j+/nTeetLcWZal84VjAaJiCIM6cLzhV87ZeDFxA+IGssHZOCC3mYz7qdKaba&#10;NfxJ513IRQxhn6ICE0KVSukzQxb90FXEkTu42mKIsM6lrrGJ4baU4ySZSIsFxwaDFb0byo67k1Ww&#10;/l49F5sxLn4b8+F+ltdTf7HtK/XQa99eQQRqw138717pOH/09Ai3b+IJ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F5CxQAAAN0AAAAPAAAAAAAAAAAAAAAAAJgCAABkcnMv&#10;ZG93bnJldi54bWxQSwUGAAAAAAQABAD1AAAAigMAAAAA&#10;" path="m,729l1320,,3114,1828,,729xe" filled="f" strokecolor="#bfbfbf">
                  <v:path arrowok="t" o:connecttype="custom" o:connectlocs="0,463030;838188,0;1977362,1161068;0,463030" o:connectangles="0,0,0,0"/>
                </v:shape>
                <w10:anchorlock/>
              </v:group>
            </w:pict>
          </mc:Fallback>
        </mc:AlternateContent>
      </w:r>
      <w:r w:rsidR="00B93DC5">
        <w:rPr>
          <w:sz w:val="28"/>
          <w:szCs w:val="28"/>
        </w:rPr>
        <w:br/>
      </w:r>
      <w:r w:rsidR="00B93DC5" w:rsidRPr="00B93DC5">
        <w:rPr>
          <w:sz w:val="24"/>
          <w:szCs w:val="24"/>
        </w:rPr>
        <w:t>Рисунок 1. Попиксельное представление закрашенного треугольника</w: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Будем отрисовывать треугольник последовательно, точка за точкой сверху вниз и слева направо. Для этого надо пройти по всем строкам экрана, которые пересекают треугольник, (т.е от минимального до максимального значения </w:t>
      </w:r>
      <w:r w:rsidRPr="00B93DC5">
        <w:rPr>
          <w:i/>
          <w:sz w:val="28"/>
          <w:szCs w:val="28"/>
          <w:lang w:val="en-US"/>
        </w:rPr>
        <w:t>y</w:t>
      </w:r>
      <w:r w:rsidRPr="00B93DC5">
        <w:rPr>
          <w:i/>
          <w:sz w:val="28"/>
          <w:szCs w:val="28"/>
        </w:rPr>
        <w:t>-</w:t>
      </w:r>
      <w:r w:rsidRPr="00B93DC5">
        <w:rPr>
          <w:sz w:val="28"/>
          <w:szCs w:val="28"/>
        </w:rPr>
        <w:t xml:space="preserve"> координат вершин треугольника) и нарисовать соответствующие горизонтальные отрезки</w:t>
      </w:r>
      <w:r>
        <w:rPr>
          <w:sz w:val="28"/>
          <w:szCs w:val="28"/>
        </w:rPr>
        <w:t xml:space="preserve"> (рис. 2</w:t>
      </w:r>
      <w:r w:rsidRPr="00B93DC5">
        <w:rPr>
          <w:sz w:val="28"/>
          <w:szCs w:val="28"/>
        </w:rPr>
        <w:t xml:space="preserve">). </w:t>
      </w:r>
    </w:p>
    <w:p w:rsidR="00B93DC5" w:rsidRPr="00B93DC5" w:rsidRDefault="0069636E" w:rsidP="00B93DC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3468370" cy="1685290"/>
                <wp:effectExtent l="0" t="635" r="1270" b="0"/>
                <wp:docPr id="576" name="Полотно 5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17" name="Oval 578"/>
                        <wps:cNvSpPr>
                          <a:spLocks noChangeArrowheads="1"/>
                        </wps:cNvSpPr>
                        <wps:spPr bwMode="auto">
                          <a:xfrm>
                            <a:off x="1448340" y="343850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Oval 579"/>
                        <wps:cNvSpPr>
                          <a:spLocks noChangeArrowheads="1"/>
                        </wps:cNvSpPr>
                        <wps:spPr bwMode="auto">
                          <a:xfrm>
                            <a:off x="1563018" y="343850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Oval 580"/>
                        <wps:cNvSpPr>
                          <a:spLocks noChangeArrowheads="1"/>
                        </wps:cNvSpPr>
                        <wps:spPr bwMode="auto">
                          <a:xfrm>
                            <a:off x="1676846" y="343850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Oval 581"/>
                        <wps:cNvSpPr>
                          <a:spLocks noChangeArrowheads="1"/>
                        </wps:cNvSpPr>
                        <wps:spPr bwMode="auto">
                          <a:xfrm>
                            <a:off x="1563018" y="343850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Oval 582"/>
                        <wps:cNvSpPr>
                          <a:spLocks noChangeArrowheads="1"/>
                        </wps:cNvSpPr>
                        <wps:spPr bwMode="auto">
                          <a:xfrm>
                            <a:off x="1676846" y="343850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Oval 583"/>
                        <wps:cNvSpPr>
                          <a:spLocks noChangeArrowheads="1"/>
                        </wps:cNvSpPr>
                        <wps:spPr bwMode="auto">
                          <a:xfrm>
                            <a:off x="1563018" y="229233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Oval 584"/>
                        <wps:cNvSpPr>
                          <a:spLocks noChangeArrowheads="1"/>
                        </wps:cNvSpPr>
                        <wps:spPr bwMode="auto">
                          <a:xfrm>
                            <a:off x="1334511" y="343850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Oval 585"/>
                        <wps:cNvSpPr>
                          <a:spLocks noChangeArrowheads="1"/>
                        </wps:cNvSpPr>
                        <wps:spPr bwMode="auto">
                          <a:xfrm>
                            <a:off x="1448340" y="457618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Oval 586"/>
                        <wps:cNvSpPr>
                          <a:spLocks noChangeArrowheads="1"/>
                        </wps:cNvSpPr>
                        <wps:spPr bwMode="auto">
                          <a:xfrm>
                            <a:off x="1563018" y="457618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Oval 587"/>
                        <wps:cNvSpPr>
                          <a:spLocks noChangeArrowheads="1"/>
                        </wps:cNvSpPr>
                        <wps:spPr bwMode="auto">
                          <a:xfrm>
                            <a:off x="1676846" y="457618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Oval 588"/>
                        <wps:cNvSpPr>
                          <a:spLocks noChangeArrowheads="1"/>
                        </wps:cNvSpPr>
                        <wps:spPr bwMode="auto">
                          <a:xfrm>
                            <a:off x="1563018" y="457618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Oval 589"/>
                        <wps:cNvSpPr>
                          <a:spLocks noChangeArrowheads="1"/>
                        </wps:cNvSpPr>
                        <wps:spPr bwMode="auto">
                          <a:xfrm>
                            <a:off x="1676846" y="457618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Oval 590"/>
                        <wps:cNvSpPr>
                          <a:spLocks noChangeArrowheads="1"/>
                        </wps:cNvSpPr>
                        <wps:spPr bwMode="auto">
                          <a:xfrm>
                            <a:off x="1334511" y="457618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Oval 591"/>
                        <wps:cNvSpPr>
                          <a:spLocks noChangeArrowheads="1"/>
                        </wps:cNvSpPr>
                        <wps:spPr bwMode="auto">
                          <a:xfrm>
                            <a:off x="1791524" y="457618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Oval 592"/>
                        <wps:cNvSpPr>
                          <a:spLocks noChangeArrowheads="1"/>
                        </wps:cNvSpPr>
                        <wps:spPr bwMode="auto">
                          <a:xfrm>
                            <a:off x="1219833" y="457618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Oval 593"/>
                        <wps:cNvSpPr>
                          <a:spLocks noChangeArrowheads="1"/>
                        </wps:cNvSpPr>
                        <wps:spPr bwMode="auto">
                          <a:xfrm>
                            <a:off x="1106005" y="457618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Oval 594"/>
                        <wps:cNvSpPr>
                          <a:spLocks noChangeArrowheads="1"/>
                        </wps:cNvSpPr>
                        <wps:spPr bwMode="auto">
                          <a:xfrm>
                            <a:off x="1448340" y="572234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Oval 595"/>
                        <wps:cNvSpPr>
                          <a:spLocks noChangeArrowheads="1"/>
                        </wps:cNvSpPr>
                        <wps:spPr bwMode="auto">
                          <a:xfrm>
                            <a:off x="1563018" y="572234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Oval 596"/>
                        <wps:cNvSpPr>
                          <a:spLocks noChangeArrowheads="1"/>
                        </wps:cNvSpPr>
                        <wps:spPr bwMode="auto">
                          <a:xfrm>
                            <a:off x="1676846" y="572234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Oval 597"/>
                        <wps:cNvSpPr>
                          <a:spLocks noChangeArrowheads="1"/>
                        </wps:cNvSpPr>
                        <wps:spPr bwMode="auto">
                          <a:xfrm>
                            <a:off x="1563018" y="572234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Oval 598"/>
                        <wps:cNvSpPr>
                          <a:spLocks noChangeArrowheads="1"/>
                        </wps:cNvSpPr>
                        <wps:spPr bwMode="auto">
                          <a:xfrm>
                            <a:off x="1676846" y="572234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Oval 599"/>
                        <wps:cNvSpPr>
                          <a:spLocks noChangeArrowheads="1"/>
                        </wps:cNvSpPr>
                        <wps:spPr bwMode="auto">
                          <a:xfrm>
                            <a:off x="1334511" y="572234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Oval 600"/>
                        <wps:cNvSpPr>
                          <a:spLocks noChangeArrowheads="1"/>
                        </wps:cNvSpPr>
                        <wps:spPr bwMode="auto">
                          <a:xfrm>
                            <a:off x="1791524" y="572234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Oval 601"/>
                        <wps:cNvSpPr>
                          <a:spLocks noChangeArrowheads="1"/>
                        </wps:cNvSpPr>
                        <wps:spPr bwMode="auto">
                          <a:xfrm>
                            <a:off x="1219833" y="572234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Oval 602"/>
                        <wps:cNvSpPr>
                          <a:spLocks noChangeArrowheads="1"/>
                        </wps:cNvSpPr>
                        <wps:spPr bwMode="auto">
                          <a:xfrm>
                            <a:off x="1106005" y="572234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Oval 603"/>
                        <wps:cNvSpPr>
                          <a:spLocks noChangeArrowheads="1"/>
                        </wps:cNvSpPr>
                        <wps:spPr bwMode="auto">
                          <a:xfrm>
                            <a:off x="1906202" y="572234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Oval 604"/>
                        <wps:cNvSpPr>
                          <a:spLocks noChangeArrowheads="1"/>
                        </wps:cNvSpPr>
                        <wps:spPr bwMode="auto">
                          <a:xfrm>
                            <a:off x="991327" y="572234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Oval 605"/>
                        <wps:cNvSpPr>
                          <a:spLocks noChangeArrowheads="1"/>
                        </wps:cNvSpPr>
                        <wps:spPr bwMode="auto">
                          <a:xfrm>
                            <a:off x="877498" y="572234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Oval 606"/>
                        <wps:cNvSpPr>
                          <a:spLocks noChangeArrowheads="1"/>
                        </wps:cNvSpPr>
                        <wps:spPr bwMode="auto">
                          <a:xfrm>
                            <a:off x="1448340" y="686002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Oval 607"/>
                        <wps:cNvSpPr>
                          <a:spLocks noChangeArrowheads="1"/>
                        </wps:cNvSpPr>
                        <wps:spPr bwMode="auto">
                          <a:xfrm>
                            <a:off x="1563018" y="686002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Oval 608"/>
                        <wps:cNvSpPr>
                          <a:spLocks noChangeArrowheads="1"/>
                        </wps:cNvSpPr>
                        <wps:spPr bwMode="auto">
                          <a:xfrm>
                            <a:off x="1676846" y="686002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Oval 609"/>
                        <wps:cNvSpPr>
                          <a:spLocks noChangeArrowheads="1"/>
                        </wps:cNvSpPr>
                        <wps:spPr bwMode="auto">
                          <a:xfrm>
                            <a:off x="1563018" y="686002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Oval 610"/>
                        <wps:cNvSpPr>
                          <a:spLocks noChangeArrowheads="1"/>
                        </wps:cNvSpPr>
                        <wps:spPr bwMode="auto">
                          <a:xfrm>
                            <a:off x="1676846" y="686002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Oval 611"/>
                        <wps:cNvSpPr>
                          <a:spLocks noChangeArrowheads="1"/>
                        </wps:cNvSpPr>
                        <wps:spPr bwMode="auto">
                          <a:xfrm>
                            <a:off x="1334511" y="686002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Oval 612"/>
                        <wps:cNvSpPr>
                          <a:spLocks noChangeArrowheads="1"/>
                        </wps:cNvSpPr>
                        <wps:spPr bwMode="auto">
                          <a:xfrm>
                            <a:off x="1791524" y="686002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Oval 613"/>
                        <wps:cNvSpPr>
                          <a:spLocks noChangeArrowheads="1"/>
                        </wps:cNvSpPr>
                        <wps:spPr bwMode="auto">
                          <a:xfrm>
                            <a:off x="1219833" y="686002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Oval 614"/>
                        <wps:cNvSpPr>
                          <a:spLocks noChangeArrowheads="1"/>
                        </wps:cNvSpPr>
                        <wps:spPr bwMode="auto">
                          <a:xfrm>
                            <a:off x="1106005" y="686002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Oval 615"/>
                        <wps:cNvSpPr>
                          <a:spLocks noChangeArrowheads="1"/>
                        </wps:cNvSpPr>
                        <wps:spPr bwMode="auto">
                          <a:xfrm>
                            <a:off x="1906202" y="686002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Oval 616"/>
                        <wps:cNvSpPr>
                          <a:spLocks noChangeArrowheads="1"/>
                        </wps:cNvSpPr>
                        <wps:spPr bwMode="auto">
                          <a:xfrm>
                            <a:off x="991327" y="686002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Oval 617"/>
                        <wps:cNvSpPr>
                          <a:spLocks noChangeArrowheads="1"/>
                        </wps:cNvSpPr>
                        <wps:spPr bwMode="auto">
                          <a:xfrm>
                            <a:off x="877498" y="686002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Oval 618"/>
                        <wps:cNvSpPr>
                          <a:spLocks noChangeArrowheads="1"/>
                        </wps:cNvSpPr>
                        <wps:spPr bwMode="auto">
                          <a:xfrm>
                            <a:off x="762821" y="686002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Oval 619"/>
                        <wps:cNvSpPr>
                          <a:spLocks noChangeArrowheads="1"/>
                        </wps:cNvSpPr>
                        <wps:spPr bwMode="auto">
                          <a:xfrm>
                            <a:off x="2020030" y="686002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Oval 620"/>
                        <wps:cNvSpPr>
                          <a:spLocks noChangeArrowheads="1"/>
                        </wps:cNvSpPr>
                        <wps:spPr bwMode="auto">
                          <a:xfrm>
                            <a:off x="1448340" y="800619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Oval 621"/>
                        <wps:cNvSpPr>
                          <a:spLocks noChangeArrowheads="1"/>
                        </wps:cNvSpPr>
                        <wps:spPr bwMode="auto">
                          <a:xfrm>
                            <a:off x="1563018" y="800619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Oval 622"/>
                        <wps:cNvSpPr>
                          <a:spLocks noChangeArrowheads="1"/>
                        </wps:cNvSpPr>
                        <wps:spPr bwMode="auto">
                          <a:xfrm>
                            <a:off x="1676846" y="800619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Oval 623"/>
                        <wps:cNvSpPr>
                          <a:spLocks noChangeArrowheads="1"/>
                        </wps:cNvSpPr>
                        <wps:spPr bwMode="auto">
                          <a:xfrm>
                            <a:off x="1563018" y="800619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Oval 624"/>
                        <wps:cNvSpPr>
                          <a:spLocks noChangeArrowheads="1"/>
                        </wps:cNvSpPr>
                        <wps:spPr bwMode="auto">
                          <a:xfrm>
                            <a:off x="1676846" y="800619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Oval 625"/>
                        <wps:cNvSpPr>
                          <a:spLocks noChangeArrowheads="1"/>
                        </wps:cNvSpPr>
                        <wps:spPr bwMode="auto">
                          <a:xfrm>
                            <a:off x="1334511" y="800619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Oval 626"/>
                        <wps:cNvSpPr>
                          <a:spLocks noChangeArrowheads="1"/>
                        </wps:cNvSpPr>
                        <wps:spPr bwMode="auto">
                          <a:xfrm>
                            <a:off x="1791524" y="800619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Oval 627"/>
                        <wps:cNvSpPr>
                          <a:spLocks noChangeArrowheads="1"/>
                        </wps:cNvSpPr>
                        <wps:spPr bwMode="auto">
                          <a:xfrm>
                            <a:off x="1219833" y="800619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Oval 628"/>
                        <wps:cNvSpPr>
                          <a:spLocks noChangeArrowheads="1"/>
                        </wps:cNvSpPr>
                        <wps:spPr bwMode="auto">
                          <a:xfrm>
                            <a:off x="1106005" y="800619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Oval 629"/>
                        <wps:cNvSpPr>
                          <a:spLocks noChangeArrowheads="1"/>
                        </wps:cNvSpPr>
                        <wps:spPr bwMode="auto">
                          <a:xfrm>
                            <a:off x="1906202" y="800619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Oval 630"/>
                        <wps:cNvSpPr>
                          <a:spLocks noChangeArrowheads="1"/>
                        </wps:cNvSpPr>
                        <wps:spPr bwMode="auto">
                          <a:xfrm>
                            <a:off x="991327" y="800619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Oval 631"/>
                        <wps:cNvSpPr>
                          <a:spLocks noChangeArrowheads="1"/>
                        </wps:cNvSpPr>
                        <wps:spPr bwMode="auto">
                          <a:xfrm>
                            <a:off x="2020030" y="800619"/>
                            <a:ext cx="11467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Oval 632"/>
                        <wps:cNvSpPr>
                          <a:spLocks noChangeArrowheads="1"/>
                        </wps:cNvSpPr>
                        <wps:spPr bwMode="auto">
                          <a:xfrm>
                            <a:off x="2134708" y="800619"/>
                            <a:ext cx="113828" cy="1137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Oval 633"/>
                        <wps:cNvSpPr>
                          <a:spLocks noChangeArrowheads="1"/>
                        </wps:cNvSpPr>
                        <wps:spPr bwMode="auto">
                          <a:xfrm>
                            <a:off x="1563018" y="914387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Oval 634"/>
                        <wps:cNvSpPr>
                          <a:spLocks noChangeArrowheads="1"/>
                        </wps:cNvSpPr>
                        <wps:spPr bwMode="auto">
                          <a:xfrm>
                            <a:off x="1676846" y="914387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Oval 635"/>
                        <wps:cNvSpPr>
                          <a:spLocks noChangeArrowheads="1"/>
                        </wps:cNvSpPr>
                        <wps:spPr bwMode="auto">
                          <a:xfrm>
                            <a:off x="1791524" y="914387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Oval 636"/>
                        <wps:cNvSpPr>
                          <a:spLocks noChangeArrowheads="1"/>
                        </wps:cNvSpPr>
                        <wps:spPr bwMode="auto">
                          <a:xfrm>
                            <a:off x="1676846" y="914387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Oval 637"/>
                        <wps:cNvSpPr>
                          <a:spLocks noChangeArrowheads="1"/>
                        </wps:cNvSpPr>
                        <wps:spPr bwMode="auto">
                          <a:xfrm>
                            <a:off x="1791524" y="914387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Oval 638"/>
                        <wps:cNvSpPr>
                          <a:spLocks noChangeArrowheads="1"/>
                        </wps:cNvSpPr>
                        <wps:spPr bwMode="auto">
                          <a:xfrm>
                            <a:off x="1448340" y="914387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Oval 639"/>
                        <wps:cNvSpPr>
                          <a:spLocks noChangeArrowheads="1"/>
                        </wps:cNvSpPr>
                        <wps:spPr bwMode="auto">
                          <a:xfrm>
                            <a:off x="1906202" y="914387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Oval 640"/>
                        <wps:cNvSpPr>
                          <a:spLocks noChangeArrowheads="1"/>
                        </wps:cNvSpPr>
                        <wps:spPr bwMode="auto">
                          <a:xfrm>
                            <a:off x="1334511" y="914387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Oval 641"/>
                        <wps:cNvSpPr>
                          <a:spLocks noChangeArrowheads="1"/>
                        </wps:cNvSpPr>
                        <wps:spPr bwMode="auto">
                          <a:xfrm>
                            <a:off x="2020030" y="914387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" name="Oval 642"/>
                        <wps:cNvSpPr>
                          <a:spLocks noChangeArrowheads="1"/>
                        </wps:cNvSpPr>
                        <wps:spPr bwMode="auto">
                          <a:xfrm>
                            <a:off x="2134708" y="914387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Oval 643"/>
                        <wps:cNvSpPr>
                          <a:spLocks noChangeArrowheads="1"/>
                        </wps:cNvSpPr>
                        <wps:spPr bwMode="auto">
                          <a:xfrm>
                            <a:off x="2248537" y="914387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Oval 644"/>
                        <wps:cNvSpPr>
                          <a:spLocks noChangeArrowheads="1"/>
                        </wps:cNvSpPr>
                        <wps:spPr bwMode="auto">
                          <a:xfrm>
                            <a:off x="1676846" y="1029003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Oval 645"/>
                        <wps:cNvSpPr>
                          <a:spLocks noChangeArrowheads="1"/>
                        </wps:cNvSpPr>
                        <wps:spPr bwMode="auto">
                          <a:xfrm>
                            <a:off x="1791524" y="1029003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Oval 646"/>
                        <wps:cNvSpPr>
                          <a:spLocks noChangeArrowheads="1"/>
                        </wps:cNvSpPr>
                        <wps:spPr bwMode="auto">
                          <a:xfrm>
                            <a:off x="1906202" y="1029003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Oval 647"/>
                        <wps:cNvSpPr>
                          <a:spLocks noChangeArrowheads="1"/>
                        </wps:cNvSpPr>
                        <wps:spPr bwMode="auto">
                          <a:xfrm>
                            <a:off x="2020030" y="1029003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Oval 648"/>
                        <wps:cNvSpPr>
                          <a:spLocks noChangeArrowheads="1"/>
                        </wps:cNvSpPr>
                        <wps:spPr bwMode="auto">
                          <a:xfrm>
                            <a:off x="2134708" y="1029003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Oval 649"/>
                        <wps:cNvSpPr>
                          <a:spLocks noChangeArrowheads="1"/>
                        </wps:cNvSpPr>
                        <wps:spPr bwMode="auto">
                          <a:xfrm>
                            <a:off x="2248537" y="1029003"/>
                            <a:ext cx="11467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Oval 650"/>
                        <wps:cNvSpPr>
                          <a:spLocks noChangeArrowheads="1"/>
                        </wps:cNvSpPr>
                        <wps:spPr bwMode="auto">
                          <a:xfrm>
                            <a:off x="2363215" y="1029003"/>
                            <a:ext cx="113828" cy="1146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Text Box 651"/>
                        <wps:cNvSpPr txBox="1">
                          <a:spLocks noChangeArrowheads="1"/>
                        </wps:cNvSpPr>
                        <wps:spPr bwMode="auto">
                          <a:xfrm>
                            <a:off x="1513749" y="0"/>
                            <a:ext cx="228506" cy="229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3E2" w:rsidRPr="003D0F64" w:rsidRDefault="006453E2" w:rsidP="00B93D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Text Box 652"/>
                        <wps:cNvSpPr txBox="1">
                          <a:spLocks noChangeArrowheads="1"/>
                        </wps:cNvSpPr>
                        <wps:spPr bwMode="auto">
                          <a:xfrm>
                            <a:off x="534314" y="572234"/>
                            <a:ext cx="228506" cy="228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3E2" w:rsidRPr="003D0F64" w:rsidRDefault="006453E2" w:rsidP="00B93D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2820227" y="1257388"/>
                            <a:ext cx="228506" cy="228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3E2" w:rsidRPr="003D0F64" w:rsidRDefault="006453E2" w:rsidP="00B93D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Line 654"/>
                        <wps:cNvCnPr/>
                        <wps:spPr bwMode="auto">
                          <a:xfrm>
                            <a:off x="191130" y="1143620"/>
                            <a:ext cx="3200788" cy="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" name="Line 655"/>
                        <wps:cNvCnPr/>
                        <wps:spPr bwMode="auto">
                          <a:xfrm>
                            <a:off x="191130" y="1029003"/>
                            <a:ext cx="3200788" cy="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5" name="Freeform 656"/>
                        <wps:cNvSpPr>
                          <a:spLocks/>
                        </wps:cNvSpPr>
                        <wps:spPr bwMode="auto">
                          <a:xfrm>
                            <a:off x="802745" y="278476"/>
                            <a:ext cx="1977557" cy="1160600"/>
                          </a:xfrm>
                          <a:custGeom>
                            <a:avLst/>
                            <a:gdLst>
                              <a:gd name="T0" fmla="*/ 0 w 3114"/>
                              <a:gd name="T1" fmla="*/ 729 h 1828"/>
                              <a:gd name="T2" fmla="*/ 1320 w 3114"/>
                              <a:gd name="T3" fmla="*/ 0 h 1828"/>
                              <a:gd name="T4" fmla="*/ 3114 w 3114"/>
                              <a:gd name="T5" fmla="*/ 1828 h 1828"/>
                              <a:gd name="T6" fmla="*/ 0 w 3114"/>
                              <a:gd name="T7" fmla="*/ 729 h 1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14" h="1828">
                                <a:moveTo>
                                  <a:pt x="0" y="729"/>
                                </a:moveTo>
                                <a:lnTo>
                                  <a:pt x="1320" y="0"/>
                                </a:lnTo>
                                <a:lnTo>
                                  <a:pt x="3114" y="1828"/>
                                </a:lnTo>
                                <a:lnTo>
                                  <a:pt x="0" y="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Text Box 6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14088"/>
                            <a:ext cx="1371038" cy="471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3E2" w:rsidRPr="00FA6D9C" w:rsidRDefault="006453E2" w:rsidP="00B93DC5">
                              <w:r>
                                <w:t>Текущий закрашив</w:t>
                              </w:r>
                              <w:r>
                                <w:t>а</w:t>
                              </w:r>
                              <w:r>
                                <w:t>емый отрезок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Line 658"/>
                        <wps:cNvCnPr/>
                        <wps:spPr bwMode="auto">
                          <a:xfrm flipV="1">
                            <a:off x="1299683" y="1104565"/>
                            <a:ext cx="391604" cy="1986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76" o:spid="_x0000_s1115" editas="canvas" style="width:273.1pt;height:132.7pt;mso-position-horizontal-relative:char;mso-position-vertical-relative:line" coordsize="34683,1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">
                <v:shape id="_x0000_s1116" type="#_x0000_t75" style="position:absolute;width:34683;height:16852;visibility:visible;mso-wrap-style:square">
                  <v:fill o:detectmouseclick="t"/>
                  <v:path o:connecttype="none"/>
                </v:shape>
                <v:oval id="Oval 578" o:spid="_x0000_s1117" style="position:absolute;left:14483;top:3438;width:1147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zPcIA&#10;AADdAAAADwAAAGRycy9kb3ducmV2LnhtbERPTYvCMBC9L/gfwgh7WTStsCpdo0hB8WrXg8exGduy&#10;zaQk0bb/fiMs7G0e73M2u8G04knON5YVpPMEBHFpdcOVgsv3YbYG4QOyxtYyKRjJw247edtgpm3P&#10;Z3oWoRIxhH2GCuoQukxKX9Zk0M9tRxy5u3UGQ4SuktphH8NNKxdJspQGG44NNXaU11T+FA+jwH10&#10;Yz6e8kN642Px2a/1dXnRSr1Ph/0XiEBD+Bf/uU86zk/SFby+iS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LM9wgAAAN0AAAAPAAAAAAAAAAAAAAAAAJgCAABkcnMvZG93&#10;bnJldi54bWxQSwUGAAAAAAQABAD1AAAAhwMAAAAA&#10;" fillcolor="black"/>
                <v:oval id="Oval 579" o:spid="_x0000_s1118" style="position:absolute;left:15630;top:3438;width:1138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nT8QA&#10;AADdAAAADwAAAGRycy9kb3ducmV2LnhtbESPQWvDMAyF74P+B6PCLmN1Mlgpad0yAi29LuuhRy1W&#10;k7BYDrbbJP9+Ogx2k3hP733aHSbXqweF2Hk2kK8yUMS1tx03Bi5fx9cNqJiQLfaeycBMEQ77xdMO&#10;C+tH/qRHlRolIRwLNNCmNBRax7olh3HlB2LRbj44TLKGRtuAo4S7Xr9l2Vo77FgaWhyobKn+qe7O&#10;QHgZ5nI+l8f8m0/V+7ix1/XFGvO8nD62oBJN6d/8d322gp/lgiv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LJ0/EAAAA3QAAAA8AAAAAAAAAAAAAAAAAmAIAAGRycy9k&#10;b3ducmV2LnhtbFBLBQYAAAAABAAEAPUAAACJAwAAAAA=&#10;" fillcolor="black"/>
                <v:oval id="Oval 580" o:spid="_x0000_s1119" style="position:absolute;left:16768;top:3438;width:1147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eC1MIA&#10;AADdAAAADwAAAGRycy9kb3ducmV2LnhtbERPTYvCMBC9L/gfwgh7Wda0wopWo0hB8WrXg8exmW2L&#10;zaQk0bb/fiMs7G0e73M2u8G04knON5YVpLMEBHFpdcOVgsv34XMJwgdkja1lUjCSh9128rbBTNue&#10;z/QsQiViCPsMFdQhdJmUvqzJoJ/ZjjhyP9YZDBG6SmqHfQw3rZwnyUIabDg21NhRXlN5Lx5Ggfvo&#10;xnw85Yf0xsfiq1/q6+KilXqfDvs1iEBD+Bf/uU86zk/SFby+iS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R4LUwgAAAN0AAAAPAAAAAAAAAAAAAAAAAJgCAABkcnMvZG93&#10;bnJldi54bWxQSwUGAAAAAAQABAD1AAAAhwMAAAAA&#10;" fillcolor="black"/>
                <v:oval id="Oval 581" o:spid="_x0000_s1120" style="position:absolute;left:15630;top:3438;width:1138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Hh9MQA&#10;AADdAAAADwAAAGRycy9kb3ducmV2LnhtbESPQWvDMAyF74P9B6NBL2N1WlgpWd0wAim9LuuhRzXW&#10;krBYDrbXJP9+Ogx2k3hP7306FLMb1J1C7D0b2KwzUMSNtz23Bi6f1cseVEzIFgfPZGChCMXx8eGA&#10;ufUTf9C9Tq2SEI45GuhSGnOtY9ORw7j2I7FoXz44TLKGVtuAk4S7QW+zbKcd9iwNHY5UdtR81z/O&#10;QHgel3I5l9Xmxqf6ddrb6+5ijVk9ze9voBLN6d/8d322gp9thV++kRH08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4fTEAAAA3QAAAA8AAAAAAAAAAAAAAAAAmAIAAGRycy9k&#10;b3ducmV2LnhtbFBLBQYAAAAABAAEAPUAAACJAwAAAAA=&#10;" fillcolor="black"/>
                <v:oval id="Oval 582" o:spid="_x0000_s1121" style="position:absolute;left:16768;top:3438;width:1147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1Eb8EA&#10;AADdAAAADwAAAGRycy9kb3ducmV2LnhtbERPTYvCMBC9C/6HMMJeZE0rKNI1ylJQvFo9eJxtZtuy&#10;zaQk0bb/fiMI3ubxPme7H0wrHuR8Y1lBukhAEJdWN1wpuF4OnxsQPiBrbC2TgpE87HfTyRYzbXs+&#10;06MIlYgh7DNUUIfQZVL6siaDfmE74sj9WmcwROgqqR32Mdy0cpkka2mw4dhQY0d5TeVfcTcK3Lwb&#10;8/GUH9IfPharfqNv66tW6mM2fH+BCDSEt/jlPuk4P1mm8Pwmni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dRG/BAAAA3QAAAA8AAAAAAAAAAAAAAAAAmAIAAGRycy9kb3du&#10;cmV2LnhtbFBLBQYAAAAABAAEAPUAAACGAwAAAAA=&#10;" fillcolor="black"/>
                <v:oval id="Oval 583" o:spid="_x0000_s1122" style="position:absolute;left:15630;top:2292;width:1138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/aGMEA&#10;AADdAAAADwAAAGRycy9kb3ducmV2LnhtbERPTYvCMBC9L/gfwgheFk0trEg1ihQUr9v14HFsxrbY&#10;TEoSbfvvzcLC3ubxPme7H0wrXuR8Y1nBcpGAIC6tbrhScPk5ztcgfEDW2FomBSN52O8mH1vMtO35&#10;m15FqEQMYZ+hgjqELpPSlzUZ9AvbEUfubp3BEKGrpHbYx3DTyjRJVtJgw7Ghxo7ymspH8TQK3Gc3&#10;5uM5Py5vfCq++rW+ri5aqdl0OGxABBrCv/jPfdZxfpKm8PtNPEH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P2hjBAAAA3QAAAA8AAAAAAAAAAAAAAAAAmAIAAGRycy9kb3du&#10;cmV2LnhtbFBLBQYAAAAABAAEAPUAAACGAwAAAAA=&#10;" fillcolor="black"/>
                <v:oval id="Oval 584" o:spid="_x0000_s1123" style="position:absolute;left:13345;top:3438;width:1138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/g8EA&#10;AADdAAAADwAAAGRycy9kb3ducmV2LnhtbERPTYvCMBC9L/gfwgheFk11WZFqFCkoXrfrwePYjG2x&#10;mZQk2vbfG2Fhb/N4n7PZ9aYRT3K+tqxgPktAEBdW11wqOP8episQPiBrbCyTgoE87Lajjw2m2nb8&#10;Q888lCKGsE9RQRVCm0rpi4oM+pltiSN3s85giNCVUjvsYrhp5CJJltJgzbGhwpayiop7/jAK3Gc7&#10;ZMMpO8yvfMy/u5W+LM9aqcm4369BBOrDv/jPfdJxfrL4gvc38QS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Df4PBAAAA3QAAAA8AAAAAAAAAAAAAAAAAmAIAAGRycy9kb3du&#10;cmV2LnhtbFBLBQYAAAAABAAEAPUAAACGAwAAAAA=&#10;" fillcolor="black"/>
                <v:oval id="Oval 585" o:spid="_x0000_s1124" style="position:absolute;left:14483;top:4576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rn98EA&#10;AADdAAAADwAAAGRycy9kb3ducmV2LnhtbERPTYvCMBC9L/gfwgheFk2VXZFqFCkoXrfrwePYjG2x&#10;mZQk2vbfG2Fhb/N4n7PZ9aYRT3K+tqxgPktAEBdW11wqOP8episQPiBrbCyTgoE87Lajjw2m2nb8&#10;Q888lCKGsE9RQRVCm0rpi4oM+pltiSN3s85giNCVUjvsYrhp5CJJltJgzbGhwpayiop7/jAK3Gc7&#10;ZMMpO8yvfMy/u5W+LM9aqcm4369BBOrDv/jPfdJxfrL4gvc38QS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q5/fBAAAA3QAAAA8AAAAAAAAAAAAAAAAAmAIAAGRycy9kb3du&#10;cmV2LnhtbFBLBQYAAAAABAAEAPUAAACGAwAAAAA=&#10;" fillcolor="black"/>
                <v:oval id="Oval 586" o:spid="_x0000_s1125" style="position:absolute;left:15630;top:4576;width:1138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ZCbMEA&#10;AADdAAAADwAAAGRycy9kb3ducmV2LnhtbERPTYvCMBC9L/gfwix4WdZUQSldoywFxatdDx7HZmyL&#10;zaQk0bb/3gjC3ubxPme9HUwrHuR8Y1nBfJaAIC6tbrhScPrbfacgfEDW2FomBSN52G4mH2vMtO35&#10;SI8iVCKGsM9QQR1Cl0npy5oM+pntiCN3tc5giNBVUjvsY7hp5SJJVtJgw7Ghxo7ymspbcTcK3Fc3&#10;5uMh380vvC+WfarPq5NWavo5/P6ACDSEf/HbfdBxfrJYwuubeIL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mQmzBAAAA3QAAAA8AAAAAAAAAAAAAAAAAmAIAAGRycy9kb3du&#10;cmV2LnhtbFBLBQYAAAAABAAEAPUAAACGAwAAAAA=&#10;" fillcolor="black"/>
                <v:oval id="Oval 587" o:spid="_x0000_s1126" style="position:absolute;left:16768;top:4576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cG8EA&#10;AADdAAAADwAAAGRycy9kb3ducmV2LnhtbERPTYvCMBC9C/6HMMJeZE0VLNI1ylJQvFo9eJxtZtuy&#10;zaQk0bb/fiMI3ubxPme7H0wrHuR8Y1nBcpGAIC6tbrhScL0cPjcgfEDW2FomBSN52O+mky1m2vZ8&#10;pkcRKhFD2GeooA6hy6T0ZU0G/cJ2xJH7tc5giNBVUjvsY7hp5SpJUmmw4dhQY0d5TeVfcTcK3Lwb&#10;8/GUH5Y/fCzW/Ubf0qtW6mM2fH+BCDSEt/jlPuk4P1ml8Pwmni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03BvBAAAA3QAAAA8AAAAAAAAAAAAAAAAAmAIAAGRycy9kb3du&#10;cmV2LnhtbFBLBQYAAAAABAAEAPUAAACGAwAAAAA=&#10;" fillcolor="black"/>
                <v:oval id="Oval 588" o:spid="_x0000_s1127" style="position:absolute;left:15630;top:4576;width:1138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h5gMEA&#10;AADdAAAADwAAAGRycy9kb3ducmV2LnhtbERPS4vCMBC+C/sfwix4kTVV8EE1ylJQvG714HG2Gduy&#10;zaQk0bb/3iwI3ubje85235tGPMj52rKC2TQBQVxYXXOp4HI+fK1B+ICssbFMCgbysN99jLaYatvx&#10;Dz3yUIoYwj5FBVUIbSqlLyoy6Ke2JY7czTqDIUJXSu2wi+GmkfMkWUqDNceGClvKKir+8rtR4Cbt&#10;kA2n7DD75WO+6Nb6urxopcaf/fcGRKA+vMUv90nH+cl8Bf/fxBP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4eYDBAAAA3QAAAA8AAAAAAAAAAAAAAAAAmAIAAGRycy9kb3du&#10;cmV2LnhtbFBLBQYAAAAABAAEAPUAAACGAwAAAAA=&#10;" fillcolor="black"/>
                <v:oval id="Oval 589" o:spid="_x0000_s1128" style="position:absolute;left:16768;top:4576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ft8sQA&#10;AADdAAAADwAAAGRycy9kb3ducmV2LnhtbESPQWvDMAyF74P9B6NBL2N1WlgpWd0wAim9LuuhRzXW&#10;krBYDrbXJP9+Ogx2k3hP7306FLMb1J1C7D0b2KwzUMSNtz23Bi6f1cseVEzIFgfPZGChCMXx8eGA&#10;ufUTf9C9Tq2SEI45GuhSGnOtY9ORw7j2I7FoXz44TLKGVtuAk4S7QW+zbKcd9iwNHY5UdtR81z/O&#10;QHgel3I5l9Xmxqf6ddrb6+5ijVk9ze9voBLN6d/8d322gp9tBVe+kRH08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n7fLEAAAA3QAAAA8AAAAAAAAAAAAAAAAAmAIAAGRycy9k&#10;b3ducmV2LnhtbFBLBQYAAAAABAAEAPUAAACJAwAAAAA=&#10;" fillcolor="black"/>
                <v:oval id="Oval 590" o:spid="_x0000_s1129" style="position:absolute;left:13345;top:4576;width:1138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tIacEA&#10;AADdAAAADwAAAGRycy9kb3ducmV2LnhtbERPTYvCMBC9C/6HMAt7EU0VVrQaRQqK160ePI7N2JZt&#10;JiWJtv33m4UFb/N4n7Pd96YRL3K+tqxgPktAEBdW11wquF6O0xUIH5A1NpZJwUAe9rvxaIupth1/&#10;0ysPpYgh7FNUUIXQplL6oiKDfmZb4sg9rDMYInSl1A67GG4auUiSpTRYc2yosKWsouInfxoFbtIO&#10;2XDOjvM7n/KvbqVvy6tW6vOjP2xABOrDW/zvPus4P1ms4e+beIL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rSGnBAAAA3QAAAA8AAAAAAAAAAAAAAAAAmAIAAGRycy9kb3du&#10;cmV2LnhtbFBLBQYAAAAABAAEAPUAAACGAwAAAAA=&#10;" fillcolor="black"/>
                <v:oval id="Oval 591" o:spid="_x0000_s1130" style="position:absolute;left:17915;top:4576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h3KcUA&#10;AADdAAAADwAAAGRycy9kb3ducmV2LnhtbESPQWvDMAyF74X9B6NBL2V1urFS0rplBDp6XZbDjlqs&#10;JaGxHGyvSf59dRjsJvGe3vt0OE2uVzcKsfNsYLPOQBHX3nbcGKg+z087UDEhW+w9k4GZIpyOD4sD&#10;5taP/EG3MjVKQjjmaKBNaci1jnVLDuPaD8Si/fjgMMkaGm0DjhLuev2cZVvtsGNpaHGgoqX6Wv46&#10;A2E1zMV8Kc6bb34vX8ed/dpW1pjl4/S2B5VoSv/mv+uLFfzsRfjlGxlBH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HcpxQAAAN0AAAAPAAAAAAAAAAAAAAAAAJgCAABkcnMv&#10;ZG93bnJldi54bWxQSwUGAAAAAAQABAD1AAAAigMAAAAA&#10;" fillcolor="black"/>
                <v:oval id="Oval 592" o:spid="_x0000_s1131" style="position:absolute;left:12198;top:4576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SssIA&#10;AADdAAAADwAAAGRycy9kb3ducmV2LnhtbERPTYvCMBC9L/gfwgheFk3rsiLVKFJw8bpdDx7HZmyL&#10;zaQkWdv+eyMs7G0e73O2+8G04kHON5YVpIsEBHFpdcOVgvPPcb4G4QOyxtYyKRjJw343edtipm3P&#10;3/QoQiViCPsMFdQhdJmUvqzJoF/YjjhyN+sMhghdJbXDPoabVi6TZCUNNhwbauwor6m8F79GgXvv&#10;xnw85cf0yl/FZ7/Wl9VZKzWbDocNiEBD+Bf/uU86zk8+Un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NKywgAAAN0AAAAPAAAAAAAAAAAAAAAAAJgCAABkcnMvZG93&#10;bnJldi54bWxQSwUGAAAAAAQABAD1AAAAhwMAAAAA&#10;" fillcolor="black"/>
                <v:oval id="Oval 593" o:spid="_x0000_s1132" style="position:absolute;left:11060;top:4576;width:1138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MxcEA&#10;AADdAAAADwAAAGRycy9kb3ducmV2LnhtbERPTYvCMBC9L/gfwgheFk11WZFqFCkoXrfrwePYjG2x&#10;mZQk2vbfG2Fhb/N4n7PZ9aYRT3K+tqxgPktAEBdW11wqOP8episQPiBrbCyTgoE87Lajjw2m2nb8&#10;Q888lCKGsE9RQRVCm0rpi4oM+pltiSN3s85giNCVUjvsYrhp5CJJltJgzbGhwpayiop7/jAK3Gc7&#10;ZMMpO8yvfMy/u5W+LM9aqcm4369BBOrDv/jPfdJxfvK1gPc38QS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WTMXBAAAA3QAAAA8AAAAAAAAAAAAAAAAAmAIAAGRycy9kb3du&#10;cmV2LnhtbFBLBQYAAAAABAAEAPUAAACGAwAAAAA=&#10;" fillcolor="black"/>
                <v:oval id="Oval 594" o:spid="_x0000_s1133" style="position:absolute;left:14483;top:5722;width:1147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rpXsEA&#10;AADdAAAADwAAAGRycy9kb3ducmV2LnhtbERPTYvCMBC9L/gfwgheFk1VVqQaRQqKV7se9jjbjG2x&#10;mZQk2vbfG2Fhb/N4n7Pd96YRT3K+tqxgPktAEBdW11wquH4fp2sQPiBrbCyTgoE87Hejjy2m2nZ8&#10;oWceShFD2KeooAqhTaX0RUUG/cy2xJG7WWcwROhKqR12Mdw0cpEkK2mw5thQYUtZRcU9fxgF7rMd&#10;suGcHee/fMq/urX+WV21UpNxf9iACNSHf/Gf+6zj/GS5hPc38QS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a6V7BAAAA3QAAAA8AAAAAAAAAAAAAAAAAmAIAAGRycy9kb3du&#10;cmV2LnhtbFBLBQYAAAAABAAEAPUAAACGAwAAAAA=&#10;" fillcolor="black"/>
                <v:oval id="Oval 595" o:spid="_x0000_s1134" style="position:absolute;left:15630;top:5722;width:1138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NxKsIA&#10;AADdAAAADwAAAGRycy9kb3ducmV2LnhtbERPTYvCMBC9L/gfwgheFk11d0WqUaSgeN2uB49jM7bF&#10;ZlKSaNt/bxYW9jaP9zmbXW8a8STna8sK5rMEBHFhdc2lgvPPYboC4QOyxsYyKRjIw247ettgqm3H&#10;3/TMQyliCPsUFVQhtKmUvqjIoJ/ZljhyN+sMhghdKbXDLoabRi6SZCkN1hwbKmwpq6i45w+jwL23&#10;QzacssP8ysf8q1vpy/KslZqM+/0aRKA+/Iv/3Ccd5ycfn/D7TTxB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83EqwgAAAN0AAAAPAAAAAAAAAAAAAAAAAJgCAABkcnMvZG93&#10;bnJldi54bWxQSwUGAAAAAAQABAD1AAAAhwMAAAAA&#10;" fillcolor="black"/>
                <v:oval id="Oval 596" o:spid="_x0000_s1135" style="position:absolute;left:16768;top:5722;width:1147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/UscEA&#10;AADdAAAADwAAAGRycy9kb3ducmV2LnhtbERPTYvCMBC9L/gfwgheFk11UaQaRQqKV7se9jjbjG2x&#10;mZQk2vbfG2Fhb/N4n7Pd96YRT3K+tqxgPktAEBdW11wquH4fp2sQPiBrbCyTgoE87Hejjy2m2nZ8&#10;oWceShFD2KeooAqhTaX0RUUG/cy2xJG7WWcwROhKqR12Mdw0cpEkK2mw5thQYUtZRcU9fxgF7rMd&#10;suGcHee/fMqX3Vr/rK5aqcm4P2xABOrDv/jPfdZxfvK1hPc38QS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/1LHBAAAA3QAAAA8AAAAAAAAAAAAAAAAAmAIAAGRycy9kb3du&#10;cmV2LnhtbFBLBQYAAAAABAAEAPUAAACGAwAAAAA=&#10;" fillcolor="black"/>
                <v:oval id="Oval 597" o:spid="_x0000_s1136" style="position:absolute;left:15630;top:5722;width:1138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1KxsIA&#10;AADdAAAADwAAAGRycy9kb3ducmV2LnhtbERPTYvCMBC9L/gfwgheFk112SLVKFJw8bpdDx7HZmyL&#10;zaQkWdv+eyMs7G0e73O2+8G04kHON5YVLBcJCOLS6oYrBeef43wNwgdkja1lUjCSh/1u8rbFTNue&#10;v+lRhErEEPYZKqhD6DIpfVmTQb+wHXHkbtYZDBG6SmqHfQw3rVwlSSoNNhwbauwor6m8F79GgXvv&#10;xnw85cfllb+Kz36tL+lZKzWbDocNiEBD+Bf/uU86zk8+Un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UrGwgAAAN0AAAAPAAAAAAAAAAAAAAAAAJgCAABkcnMvZG93&#10;bnJldi54bWxQSwUGAAAAAAQABAD1AAAAhwMAAAAA&#10;" fillcolor="black"/>
                <v:oval id="Oval 598" o:spid="_x0000_s1137" style="position:absolute;left:16768;top:5722;width:1147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HvXcIA&#10;AADdAAAADwAAAGRycy9kb3ducmV2LnhtbERPTYvCMBC9L/gfwgheFk11WZVqFCkoXrfrYY9jM7bF&#10;ZlKSaNt/bxYW9jaP9znbfW8a8STna8sK5rMEBHFhdc2lgsv3cboG4QOyxsYyKRjIw343ettiqm3H&#10;X/TMQyliCPsUFVQhtKmUvqjIoJ/ZljhyN+sMhghdKbXDLoabRi6SZCkN1hwbKmwpq6i45w+jwL23&#10;Qzacs+P8yqf8s1vrn+VFKzUZ94cNiEB9+Bf/uc86zk8+VvD7TTxB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Ie9dwgAAAN0AAAAPAAAAAAAAAAAAAAAAAJgCAABkcnMvZG93&#10;bnJldi54bWxQSwUGAAAAAAQABAD1AAAAhwMAAAAA&#10;" fillcolor="black"/>
                <v:oval id="Oval 599" o:spid="_x0000_s1138" style="position:absolute;left:13345;top:5722;width:1138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57L8UA&#10;AADdAAAADwAAAGRycy9kb3ducmV2LnhtbESPQWvDMAyF74X9B6NBL2V1urFS0rplBDp6XZbDjlqs&#10;JaGxHGyvSf59dRjsJvGe3vt0OE2uVzcKsfNsYLPOQBHX3nbcGKg+z087UDEhW+w9k4GZIpyOD4sD&#10;5taP/EG3MjVKQjjmaKBNaci1jnVLDuPaD8Si/fjgMMkaGm0DjhLuev2cZVvtsGNpaHGgoqX6Wv46&#10;A2E1zMV8Kc6bb34vX8ed/dpW1pjl4/S2B5VoSv/mv+uLFfzsRXDlGxlBH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nsvxQAAAN0AAAAPAAAAAAAAAAAAAAAAAJgCAABkcnMv&#10;ZG93bnJldi54bWxQSwUGAAAAAAQABAD1AAAAigMAAAAA&#10;" fillcolor="black"/>
                <v:oval id="Oval 600" o:spid="_x0000_s1139" style="position:absolute;left:17915;top:5722;width:1147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LetMIA&#10;AADdAAAADwAAAGRycy9kb3ducmV2LnhtbERPTYvCMBC9L/gfwgheFk11WdFqFCkoXrfrYY9jM7bF&#10;ZlKSaNt/bxYW9jaP9znbfW8a8STna8sK5rMEBHFhdc2lgsv3cboC4QOyxsYyKRjIw343ettiqm3H&#10;X/TMQyliCPsUFVQhtKmUvqjIoJ/ZljhyN+sMhghdKbXDLoabRi6SZCkN1hwbKmwpq6i45w+jwL23&#10;Qzacs+P8yqf8s1vpn+VFKzUZ94cNiEB9+Bf/uc86zk8+1vD7TTxB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t60wgAAAN0AAAAPAAAAAAAAAAAAAAAAAJgCAABkcnMvZG93&#10;bnJldi54bWxQSwUGAAAAAAQABAD1AAAAhwMAAAAA&#10;" fillcolor="black"/>
                <v:oval id="Oval 601" o:spid="_x0000_s1140" style="position:absolute;left:12198;top:5722;width:1147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4EVMUA&#10;AADdAAAADwAAAGRycy9kb3ducmV2LnhtbESPQWvDMAyF74X9B6NBL2V1OrZS0rplBDp6XZbDjlqs&#10;JaGxHGyvSf59dRjsJvGe3vt0OE2uVzcKsfNsYLPOQBHX3nbcGKg+z087UDEhW+w9k4GZIpyOD4sD&#10;5taP/EG3MjVKQjjmaKBNaci1jnVLDuPaD8Si/fjgMMkaGm0DjhLuev2cZVvtsGNpaHGgoqX6Wv46&#10;A2E1zMV8Kc6bb34vX8ed/dpW1pjl4/S2B5VoSv/mv+uLFfzsRfjlGxlBH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zgRUxQAAAN0AAAAPAAAAAAAAAAAAAAAAAJgCAABkcnMv&#10;ZG93bnJldi54bWxQSwUGAAAAAAQABAD1AAAAigMAAAAA&#10;" fillcolor="black"/>
                <v:oval id="Oval 602" o:spid="_x0000_s1141" style="position:absolute;left:11060;top:5722;width:1138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Khz8IA&#10;AADd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8+Un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qHPwgAAAN0AAAAPAAAAAAAAAAAAAAAAAJgCAABkcnMvZG93&#10;bnJldi54bWxQSwUGAAAAAAQABAD1AAAAhwMAAAAA&#10;" fillcolor="black"/>
                <v:oval id="Oval 603" o:spid="_x0000_s1142" style="position:absolute;left:19062;top:5722;width:1138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/uMEA&#10;AADdAAAADwAAAGRycy9kb3ducmV2LnhtbERPTYvCMBC9L/gfwgheFk2VXZFqFCkoXrfrwePYjG2x&#10;mZQk2vbfG2Fhb/N4n7PZ9aYRT3K+tqxgPktAEBdW11wqOP8episQPiBrbCyTgoE87Lajjw2m2nb8&#10;Q888lCKGsE9RQRVCm0rpi4oM+pltiSN3s85giNCVUjvsYrhp5CJJltJgzbGhwpayiop7/jAK3Gc7&#10;ZMMpO8yvfMy/u5W+LM9aqcm4369BBOrDv/jPfdJxfvK1gPc38QS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QP7jBAAAA3QAAAA8AAAAAAAAAAAAAAAAAmAIAAGRycy9kb3du&#10;cmV2LnhtbFBLBQYAAAAABAAEAPUAAACGAwAAAAA=&#10;" fillcolor="black"/>
                <v:oval id="Oval 604" o:spid="_x0000_s1143" style="position:absolute;left:9913;top:5722;width:1147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aI8IA&#10;AADdAAAADwAAAGRycy9kb3ducmV2LnhtbERPTYvCMBC9L/gfwgheFk11d0WqUaSgeN2uB49jM7bF&#10;ZlKSaNt/bxYW9jaP9zmbXW8a8STna8sK5rMEBHFhdc2lgvPPYboC4QOyxsYyKRjIw247ettgqm3H&#10;3/TMQyliCPsUFVQhtKmUvqjIoJ/ZljhyN+sMhghdKbXDLoabRi6SZCkN1hwbKmwpq6i45w+jwL23&#10;QzacssP8ysf8q1vpy/KslZqM+/0aRKA+/Iv/3Ccd5yefH/D7TTxB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HJojwgAAAN0AAAAPAAAAAAAAAAAAAAAAAJgCAABkcnMvZG93&#10;bnJldi54bWxQSwUGAAAAAAQABAD1AAAAhwMAAAAA&#10;" fillcolor="black"/>
                <v:oval id="Oval 605" o:spid="_x0000_s1144" style="position:absolute;left:8774;top:5722;width:1139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UCV8EA&#10;AADdAAAADwAAAGRycy9kb3ducmV2LnhtbERPTYvCMBC9L/gfwgheFk0VV6QaRQqKV7se9jjbjG2x&#10;mZQk2vbfG2Fhb/N4n7Pd96YRT3K+tqxgPktAEBdW11wquH4fp2sQPiBrbCyTgoE87Hejjy2m2nZ8&#10;oWceShFD2KeooAqhTaX0RUUG/cy2xJG7WWcwROhKqR12Mdw0cpEkK2mw5thQYUtZRcU9fxgF7rMd&#10;suGcHee/fMq/urX+WV21UpNxf9iACNSHf/Gf+6zj/GS5hPc38QS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1AlfBAAAA3QAAAA8AAAAAAAAAAAAAAAAAmAIAAGRycy9kb3du&#10;cmV2LnhtbFBLBQYAAAAABAAEAPUAAACGAwAAAAA=&#10;" fillcolor="black"/>
                <v:oval id="Oval 606" o:spid="_x0000_s1145" style="position:absolute;left:14483;top:6860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nzMEA&#10;AADdAAAADwAAAGRycy9kb3ducmV2LnhtbERPTYvCMBC9L/gfwgheFk2VVaQaRQqKV7se9jjbjG2x&#10;mZQk2vbfG2Fhb/N4n7Pd96YRT3K+tqxgPktAEBdW11wquH4fp2sQPiBrbCyTgoE87Hejjy2m2nZ8&#10;oWceShFD2KeooAqhTaX0RUUG/cy2xJG7WWcwROhKqR12Mdw0cpEkK2mw5thQYUtZRcU9fxgF7rMd&#10;suGcHee/fMqX3Vr/rK5aqcm4P2xABOrDv/jPfdZxfvK1hPc38QS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5p8zBAAAA3QAAAA8AAAAAAAAAAAAAAAAAmAIAAGRycy9kb3du&#10;cmV2LnhtbFBLBQYAAAAABAAEAPUAAACGAwAAAAA=&#10;" fillcolor="black"/>
                <v:oval id="Oval 607" o:spid="_x0000_s1146" style="position:absolute;left:15630;top:6860;width:1138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s5u8IA&#10;AADdAAAADwAAAGRycy9kb3ducmV2LnhtbERPTYvCMBC9L/gfwgheFk2V3SLVKFJw8bpdDx7HZmyL&#10;zaQkWdv+eyMs7G0e73O2+8G04kHON5YVLBcJCOLS6oYrBeef43wNwgdkja1lUjCSh/1u8rbFTNue&#10;v+lRhErEEPYZKqhD6DIpfVmTQb+wHXHkbtYZDBG6SmqHfQw3rVwlSSoNNhwbauwor6m8F79GgXvv&#10;xnw85cfllb+Kz36tL+lZKzWbDocNiEBD+Bf/uU86zk8+Un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azm7wgAAAN0AAAAPAAAAAAAAAAAAAAAAAJgCAABkcnMvZG93&#10;bnJldi54bWxQSwUGAAAAAAQABAD1AAAAhwMAAAAA&#10;" fillcolor="black"/>
                <v:oval id="Oval 608" o:spid="_x0000_s1147" style="position:absolute;left:16768;top:6860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cIMIA&#10;AADdAAAADwAAAGRycy9kb3ducmV2LnhtbERPTYvCMBC9L/gfwgheFk2VXZVqFCkoXrfrYY9jM7bF&#10;ZlKSaNt/bxYW9jaP9znbfW8a8STna8sK5rMEBHFhdc2lgsv3cboG4QOyxsYyKRjIw343ettiqm3H&#10;X/TMQyliCPsUFVQhtKmUvqjIoJ/ZljhyN+sMhghdKbXDLoabRi6SZCkN1hwbKmwpq6i45w+jwL23&#10;Qzacs+P8yqf8s1vrn+VFKzUZ94cNiEB9+Bf/uc86zk8+VvD7TTxB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5wgwgAAAN0AAAAPAAAAAAAAAAAAAAAAAJgCAABkcnMvZG93&#10;bnJldi54bWxQSwUGAAAAAAQABAD1AAAAhwMAAAAA&#10;" fillcolor="black"/>
                <v:oval id="Oval 609" o:spid="_x0000_s1148" style="position:absolute;left:15630;top:6860;width:1138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gIUsUA&#10;AADdAAAADwAAAGRycy9kb3ducmV2LnhtbESPQWvDMAyF74X9B6NBL2V1OrZS0rplBDp6XZbDjlqs&#10;JaGxHGyvSf59dRjsJvGe3vt0OE2uVzcKsfNsYLPOQBHX3nbcGKg+z087UDEhW+w9k4GZIpyOD4sD&#10;5taP/EG3MjVKQjjmaKBNaci1jnVLDuPaD8Si/fjgMMkaGm0DjhLuev2cZVvtsGNpaHGgoqX6Wv46&#10;A2E1zMV8Kc6bb34vX8ed/dpW1pjl4/S2B5VoSv/mv+uLFfzsRXDlGxlBH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uAhSxQAAAN0AAAAPAAAAAAAAAAAAAAAAAJgCAABkcnMv&#10;ZG93bnJldi54bWxQSwUGAAAAAAQABAD1AAAAigMAAAAA&#10;" fillcolor="black"/>
                <v:oval id="Oval 610" o:spid="_x0000_s1149" style="position:absolute;left:16768;top:6860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StycIA&#10;AADdAAAADwAAAGRycy9kb3ducmV2LnhtbERPTYvCMBC9L/gfwgheFk2VXdFqFCkoXrfrYY9jM7bF&#10;ZlKSaNt/bxYW9jaP9znbfW8a8STna8sK5rMEBHFhdc2lgsv3cboC4QOyxsYyKRjIw343ettiqm3H&#10;X/TMQyliCPsUFVQhtKmUvqjIoJ/ZljhyN+sMhghdKbXDLoabRi6SZCkN1hwbKmwpq6i45w+jwL23&#10;Qzacs+P8yqf8s1vpn+VFKzUZ94cNiEB9+Bf/uc86zk8+1vD7TTxB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9K3JwgAAAN0AAAAPAAAAAAAAAAAAAAAAAJgCAABkcnMvZG93&#10;bnJldi54bWxQSwUGAAAAAAQABAD1AAAAhwMAAAAA&#10;" fillcolor="black"/>
                <v:oval id="Oval 611" o:spid="_x0000_s1150" style="position:absolute;left:13345;top:6860;width:1138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SicQA&#10;AADdAAAADwAAAGRycy9kb3ducmV2LnhtbESPQWvDMAyF74P9B6PBLmN1WmgpWd0wAim9LuuhRzXW&#10;krBYDrbXJP9+Ogx2k3hP7306FLMb1J1C7D0bWK8yUMSNtz23Bi6f1eseVEzIFgfPZGChCMXx8eGA&#10;ufUTf9C9Tq2SEI45GuhSGnOtY9ORw7jyI7FoXz44TLKGVtuAk4S7QW+ybKcd9iwNHY5UdtR81z/O&#10;QHgZl3I5l9X6xqd6O+3tdXexxjw/ze9voBLN6d/8d322gp9thV++kRH08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XkonEAAAA3QAAAA8AAAAAAAAAAAAAAAAAmAIAAGRycy9k&#10;b3ducmV2LnhtbFBLBQYAAAAABAAEAPUAAACJAwAAAAA=&#10;" fillcolor="black"/>
                <v:oval id="Oval 612" o:spid="_x0000_s1151" style="position:absolute;left:17915;top:6860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s3EsEA&#10;AADdAAAADwAAAGRycy9kb3ducmV2LnhtbERPTYvCMBC9C/6HMIIXWdMKilSjSMHF63Y9eJxtxrbY&#10;TEqSte2/3wjC3ubxPmd/HEwrnuR8Y1lBukxAEJdWN1wpuH6fP7YgfEDW2FomBSN5OB6mkz1m2vb8&#10;Rc8iVCKGsM9QQR1Cl0npy5oM+qXtiCN3t85giNBVUjvsY7hp5SpJNtJgw7Ghxo7ymspH8WsUuEU3&#10;5uMlP6c//Fms+62+ba5aqflsOO1ABBrCv/jtvug4P1mn8PomniA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NxLBAAAA3QAAAA8AAAAAAAAAAAAAAAAAmAIAAGRycy9kb3du&#10;cmV2LnhtbFBLBQYAAAAABAAEAPUAAACGAwAAAAA=&#10;" fillcolor="black"/>
                <v:oval id="Oval 613" o:spid="_x0000_s1152" style="position:absolute;left:12198;top:6860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mpZcEA&#10;AADdAAAADwAAAGRycy9kb3ducmV2LnhtbERPTYvCMBC9L/gfwix4WdZUQSldoywFxatdDx7HZmyL&#10;zaQk0bb/3gjC3ubxPme9HUwrHuR8Y1nBfJaAIC6tbrhScPrbfacgfEDW2FomBSN52G4mH2vMtO35&#10;SI8iVCKGsM9QQR1Cl0npy5oM+pntiCN3tc5giNBVUjvsY7hp5SJJVtJgw7Ghxo7ymspbcTcK3Fc3&#10;5uMh380vvC+WfarPq5NWavo5/P6ACDSEf/HbfdBxfrJcwOubeIL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JqWXBAAAA3QAAAA8AAAAAAAAAAAAAAAAAmAIAAGRycy9kb3du&#10;cmV2LnhtbFBLBQYAAAAABAAEAPUAAACGAwAAAAA=&#10;" fillcolor="black"/>
                <v:oval id="Oval 614" o:spid="_x0000_s1153" style="position:absolute;left:11060;top:6860;width:1138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M/sEA&#10;AADdAAAADwAAAGRycy9kb3ducmV2LnhtbERPTYvCMBC9L/gfwgheFk11UaQaRQqKV7se9jjbjG2x&#10;mZQk2vbfG2Fhb/N4n7Pd96YRT3K+tqxgPktAEBdW11wquH4fp2sQPiBrbCyTgoE87Hejjy2m2nZ8&#10;oWceShFD2KeooAqhTaX0RUUG/cy2xJG7WWcwROhKqR12Mdw0cpEkK2mw5thQYUtZRcU9fxgF7rMd&#10;suGcHee/fMqX3Vr/rK5aqcm4P2xABOrDv/jPfdZxfrL8gvc38QS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DP7BAAAA3QAAAA8AAAAAAAAAAAAAAAAAmAIAAGRycy9kb3du&#10;cmV2LnhtbFBLBQYAAAAABAAEAPUAAACGAwAAAAA=&#10;" fillcolor="black"/>
                <v:oval id="Oval 615" o:spid="_x0000_s1154" style="position:absolute;left:19062;top:6860;width:1138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yUisEA&#10;AADdAAAADwAAAGRycy9kb3ducmV2LnhtbERPTYvCMBC9L/gfwgheFk2VVaQaRQqKV7se9jjbjG2x&#10;mZQk2vbfG2Fhb/N4n7Pd96YRT3K+tqxgPktAEBdW11wquH4fp2sQPiBrbCyTgoE87Hejjy2m2nZ8&#10;oWceShFD2KeooAqhTaX0RUUG/cy2xJG7WWcwROhKqR12Mdw0cpEkK2mw5thQYUtZRcU9fxgF7rMd&#10;suGcHee/fMqX3Vr/rK5aqcm4P2xABOrDv/jPfdZxfrL8gvc38QS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slIrBAAAA3QAAAA8AAAAAAAAAAAAAAAAAmAIAAGRycy9kb3du&#10;cmV2LnhtbFBLBQYAAAAABAAEAPUAAACGAwAAAAA=&#10;" fillcolor="black"/>
                <v:oval id="Oval 616" o:spid="_x0000_s1155" style="position:absolute;left:9913;top:6860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xEcEA&#10;AADdAAAADwAAAGRycy9kb3ducmV2LnhtbERPTYvCMBC9C/6HMIIX0VShIl2jLAXF63Y9eByb2bZs&#10;MylJtO2/3wjC3ubxPmd/HEwrnuR8Y1nBepWAIC6tbrhScP0+LXcgfEDW2FomBSN5OB6mkz1m2vb8&#10;Rc8iVCKGsM9QQR1Cl0npy5oM+pXtiCP3Y53BEKGrpHbYx3DTyk2SbKXBhmNDjR3lNZW/xcMocItu&#10;zMdLflrf+Vyk/U7ftlet1Hw2fH6ACDSEf/HbfdFxfpKm8PomniA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gMRHBAAAA3QAAAA8AAAAAAAAAAAAAAAAAmAIAAGRycy9kb3du&#10;cmV2LnhtbFBLBQYAAAAABAAEAPUAAACGAwAAAAA=&#10;" fillcolor="black"/>
                <v:oval id="Oval 617" o:spid="_x0000_s1156" style="position:absolute;left:8774;top:6860;width:1139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KvZsEA&#10;AADdAAAADwAAAGRycy9kb3ducmV2LnhtbERPTYvCMBC9C/6HMIIX0VTBIl2jLAXF63Y9eByb2bZs&#10;MylJtO2/3wjC3ubxPmd/HEwrnuR8Y1nBepWAIC6tbrhScP0+LXcgfEDW2FomBSN5OB6mkz1m2vb8&#10;Rc8iVCKGsM9QQR1Cl0npy5oM+pXtiCP3Y53BEKGrpHbYx3DTyk2SpNJgw7Ghxo7ymsrf4mEUuEU3&#10;5uMlP63vfC62/U7f0qtWaj4bPj9ABBrCv/jtvug4P9mm8PomniA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yr2bBAAAA3QAAAA8AAAAAAAAAAAAAAAAAmAIAAGRycy9kb3du&#10;cmV2LnhtbFBLBQYAAAAABAAEAPUAAACGAwAAAAA=&#10;" fillcolor="black"/>
                <v:oval id="Oval 618" o:spid="_x0000_s1157" style="position:absolute;left:7628;top:6860;width:1146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4K/cEA&#10;AADdAAAADwAAAGRycy9kb3ducmV2LnhtbERPS4vCMBC+C/6HMAt7EU1d8EE1ihQUr3Y9eBybsS3b&#10;TEoSbfvvNwvC3ubje85235tGvMj52rKC+SwBQVxYXXOp4Pp9nK5B+ICssbFMCgbysN+NR1tMte34&#10;Qq88lCKGsE9RQRVCm0rpi4oM+pltiSP3sM5giNCVUjvsYrhp5FeSLKXBmmNDhS1lFRU/+dMocJN2&#10;yIZzdpzf+ZQvurW+La9aqc+P/rABEagP/+K3+6zj/GSxgr9v4gl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+Cv3BAAAA3QAAAA8AAAAAAAAAAAAAAAAAmAIAAGRycy9kb3du&#10;cmV2LnhtbFBLBQYAAAAABAAEAPUAAACGAwAAAAA=&#10;" fillcolor="black"/>
                <v:oval id="Oval 619" o:spid="_x0000_s1158" style="position:absolute;left:20200;top:6860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ej8QA&#10;AADdAAAADwAAAGRycy9kb3ducmV2LnhtbESPQWvDMAyF74P9B6PBLmN1WmgpWd0wAim9LuuhRzXW&#10;krBYDrbXJP9+Ogx2k3hP7306FLMb1J1C7D0bWK8yUMSNtz23Bi6f1eseVEzIFgfPZGChCMXx8eGA&#10;ufUTf9C9Tq2SEI45GuhSGnOtY9ORw7jyI7FoXz44TLKGVtuAk4S7QW+ybKcd9iwNHY5UdtR81z/O&#10;QHgZl3I5l9X6xqd6O+3tdXexxjw/ze9voBLN6d/8d322gp9tBVe+kRH08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hno/EAAAA3QAAAA8AAAAAAAAAAAAAAAAAmAIAAGRycy9k&#10;b3ducmV2LnhtbFBLBQYAAAAABAAEAPUAAACJAwAAAAA=&#10;" fillcolor="black"/>
                <v:oval id="Oval 620" o:spid="_x0000_s1159" style="position:absolute;left:14483;top:8006;width:1147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07FMEA&#10;AADdAAAADwAAAGRycy9kb3ducmV2LnhtbERPTYvCMBC9C/sfwix4kTVVUNyuUZaC4tXqwePYzLZl&#10;m0lJom3/vREEb/N4n7Pe9qYRd3K+tqxgNk1AEBdW11wqOJ92XysQPiBrbCyTgoE8bDcfozWm2nZ8&#10;pHseShFD2KeooAqhTaX0RUUG/dS2xJH7s85giNCVUjvsYrhp5DxJltJgzbGhwpayior//GYUuEk7&#10;ZMMh282uvM8X3Upflmet1Piz//0BEagPb/HLfdBxfrL4huc38QS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tOxTBAAAA3QAAAA8AAAAAAAAAAAAAAAAAmAIAAGRycy9kb3du&#10;cmV2LnhtbFBLBQYAAAAABAAEAPUAAACGAwAAAAA=&#10;" fillcolor="black"/>
                <v:oval id="Oval 621" o:spid="_x0000_s1160" style="position:absolute;left:15630;top:8006;width:1138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YNMQA&#10;AADdAAAADwAAAGRycy9kb3ducmV2LnhtbESPQWvDMAyF74P+B6PCLmN1Olgoad0yAi29LuuhRy1W&#10;k7BYDrbbJP9+Ogx2k3hP733aHSbXqweF2Hk2sF5loIhrbztuDFy+jq8bUDEhW+w9k4GZIhz2i6cd&#10;FtaP/EmPKjVKQjgWaKBNaSi0jnVLDuPKD8Si3XxwmGQNjbYBRwl3vX7Lslw77FgaWhyobKn+qe7O&#10;QHgZ5nI+l8f1N5+q93Fjr/nFGvO8nD62oBJN6d/8d322gp/l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7WDTEAAAA3QAAAA8AAAAAAAAAAAAAAAAAmAIAAGRycy9k&#10;b3ducmV2LnhtbFBLBQYAAAAABAAEAPUAAACJAwAAAAA=&#10;" fillcolor="black"/>
                <v:oval id="Oval 622" o:spid="_x0000_s1161" style="position:absolute;left:16768;top:8006;width:1147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9r8EA&#10;AADdAAAADwAAAGRycy9kb3ducmV2LnhtbERPTYvCMBC9L/gfwgheFk27sEWqUaTg4tWuhz3ONmNb&#10;bCYlibb990ZY2Ns83uds96PpxIOcby0rSFcJCOLK6pZrBZfv43INwgdkjZ1lUjCRh/1u9rbFXNuB&#10;z/QoQy1iCPscFTQh9LmUvmrIoF/ZnjhyV+sMhghdLbXDIYabTn4kSSYNthwbGuypaKi6lXejwL33&#10;UzGdimP6y1/l57DWP9lFK7WYj4cNiEBj+Bf/uU86zk+yFF7fxBP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3/a/BAAAA3QAAAA8AAAAAAAAAAAAAAAAAmAIAAGRycy9kb3du&#10;cmV2LnhtbFBLBQYAAAAABAAEAPUAAACGAwAAAAA=&#10;" fillcolor="black"/>
                <v:oval id="Oval 623" o:spid="_x0000_s1162" style="position:absolute;left:15630;top:8006;width:1138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j2MEA&#10;AADdAAAADwAAAGRycy9kb3ducmV2LnhtbERPTYvCMBC9C/6HMMJeZE0VLNI1ylJQvFo9eJxtZtuy&#10;zaQk0bb/fiMI3ubxPme7H0wrHuR8Y1nBcpGAIC6tbrhScL0cPjcgfEDW2FomBSN52O+mky1m2vZ8&#10;pkcRKhFD2GeooA6hy6T0ZU0G/cJ2xJH7tc5giNBVUjvsY7hp5SpJUmmw4dhQY0d5TeVfcTcK3Lwb&#10;8/GUH5Y/fCzW/Ubf0qtW6mM2fH+BCDSEt/jlPuk4P0lX8Pwmni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lY9jBAAAA3QAAAA8AAAAAAAAAAAAAAAAAmAIAAGRycy9kb3du&#10;cmV2LnhtbFBLBQYAAAAABAAEAPUAAACGAwAAAAA=&#10;" fillcolor="black"/>
                <v:oval id="Oval 624" o:spid="_x0000_s1163" style="position:absolute;left:16768;top:8006;width:1147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nGQ8IA&#10;AADdAAAADwAAAGRycy9kb3ducmV2LnhtbERPTYvCMBC9L/gfwgheFk112SLVKFJw8bpdDx7HZmyL&#10;zaQkWdv+eyMs7G0e73O2+8G04kHON5YVLBcJCOLS6oYrBeef43wNwgdkja1lUjCSh/1u8rbFTNue&#10;v+lRhErEEPYZKqhD6DIpfVmTQb+wHXHkbtYZDBG6SmqHfQw3rVwlSSoNNhwbauwor6m8F79GgXvv&#10;xnw85cfllb+Kz36tL+lZKzWbDocNiEBD+Bf/uU86zk/SD3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qcZDwgAAAN0AAAAPAAAAAAAAAAAAAAAAAJgCAABkcnMvZG93&#10;bnJldi54bWxQSwUGAAAAAAQABAD1AAAAhwMAAAAA&#10;" fillcolor="black"/>
                <v:oval id="Oval 625" o:spid="_x0000_s1164" style="position:absolute;left:13345;top:8006;width:1138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BeN8IA&#10;AADdAAAADwAAAGRycy9kb3ducmV2LnhtbERPTYvCMBC9L/gfwgheFk2V3SLVKFJw8bpdDx7HZmyL&#10;zaQkWdv+eyMs7G0e73O2+8G04kHON5YVLBcJCOLS6oYrBeef43wNwgdkja1lUjCSh/1u8rbFTNue&#10;v+lRhErEEPYZKqhD6DIpfVmTQb+wHXHkbtYZDBG6SmqHfQw3rVwlSSoNNhwbauwor6m8F79GgXvv&#10;xnw85cfllb+Kz36tL+lZKzWbDocNiEBD+Bf/uU86zk/SD3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QF43wgAAAN0AAAAPAAAAAAAAAAAAAAAAAJgCAABkcnMvZG93&#10;bnJldi54bWxQSwUGAAAAAAQABAD1AAAAhwMAAAAA&#10;" fillcolor="black"/>
                <v:oval id="Oval 626" o:spid="_x0000_s1165" style="position:absolute;left:17915;top:8006;width:1147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z7rMEA&#10;AADdAAAADwAAAGRycy9kb3ducmV2LnhtbERPTYvCMBC9C/6HMIIX0VTBIl2jLAXF63Y9eByb2bZs&#10;MylJtO2/3wjC3ubxPmd/HEwrnuR8Y1nBepWAIC6tbrhScP0+LXcgfEDW2FomBSN5OB6mkz1m2vb8&#10;Rc8iVCKGsM9QQR1Cl0npy5oM+pXtiCP3Y53BEKGrpHbYx3DTyk2SpNJgw7Ghxo7ymsrf4mEUuEU3&#10;5uMlP63vfC62/U7f0qtWaj4bPj9ABBrCv/jtvug4P0m38PomniA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M+6zBAAAA3QAAAA8AAAAAAAAAAAAAAAAAmAIAAGRycy9kb3du&#10;cmV2LnhtbFBLBQYAAAAABAAEAPUAAACGAwAAAAA=&#10;" fillcolor="black"/>
                <v:oval id="Oval 627" o:spid="_x0000_s1166" style="position:absolute;left:12198;top:8006;width:1147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5l28EA&#10;AADdAAAADwAAAGRycy9kb3ducmV2LnhtbERPTYvCMBC9C/6HMAt7EU0VLFKNshQUr1s97HG2Gdti&#10;MylJtO2/3ywI3ubxPmd3GEwrnuR8Y1nBcpGAIC6tbrhScL0c5xsQPiBrbC2TgpE8HPbTyQ4zbXv+&#10;pmcRKhFD2GeooA6hy6T0ZU0G/cJ2xJG7WWcwROgqqR32Mdy0cpUkqTTYcGyosaO8pvJePIwCN+vG&#10;fDznx+Uvn4p1v9E/6VUr9fkxfG1BBBrCW/xyn3Wcn6Qp/H8TT5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eZdvBAAAA3QAAAA8AAAAAAAAAAAAAAAAAmAIAAGRycy9kb3du&#10;cmV2LnhtbFBLBQYAAAAABAAEAPUAAACGAwAAAAA=&#10;" fillcolor="black"/>
                <v:oval id="Oval 628" o:spid="_x0000_s1167" style="position:absolute;left:11060;top:8006;width:1138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AQMIA&#10;AADdAAAADwAAAGRycy9kb3ducmV2LnhtbERPTWvCQBC9C/0PyxR6kbqxYJTUVSRg8dqYg8cxO01C&#10;s7NhdzXJv+8WBG/zeJ+z3Y+mE3dyvrWsYLlIQBBXVrdcKyjPx/cNCB+QNXaWScFEHva7l9kWM20H&#10;/qZ7EWoRQ9hnqKAJoc+k9FVDBv3C9sSR+7HOYIjQ1VI7HGK46eRHkqTSYMuxocGe8oaq3+JmFLh5&#10;P+XTKT8ur/xVrIaNvqSlVurtdTx8ggg0hqf44T7pOD9J1/D/TTxB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ksBAwgAAAN0AAAAPAAAAAAAAAAAAAAAAAJgCAABkcnMvZG93&#10;bnJldi54bWxQSwUGAAAAAAQABAD1AAAAhwMAAAAA&#10;" fillcolor="black"/>
                <v:oval id="Oval 629" o:spid="_x0000_s1168" style="position:absolute;left:19062;top:8006;width:1138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UMsQA&#10;AADdAAAADwAAAGRycy9kb3ducmV2LnhtbESPQWvDMAyF74P+B6PCLmN1Olgoad0yAi29LuuhRy1W&#10;k7BYDrbbJP9+Ogx2k3hP733aHSbXqweF2Hk2sF5loIhrbztuDFy+jq8bUDEhW+w9k4GZIhz2i6cd&#10;FtaP/EmPKjVKQjgWaKBNaSi0jnVLDuPKD8Si3XxwmGQNjbYBRwl3vX7Lslw77FgaWhyobKn+qe7O&#10;QHgZ5nI+l8f1N5+q93Fjr/nFGvO8nD62oBJN6d/8d322gp/lgiv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VDLEAAAA3QAAAA8AAAAAAAAAAAAAAAAAmAIAAGRycy9k&#10;b3ducmV2LnhtbFBLBQYAAAAABAAEAPUAAACJAwAAAAA=&#10;" fillcolor="black"/>
                <v:oval id="Oval 630" o:spid="_x0000_s1169" style="position:absolute;left:9913;top:8006;width:1147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xqcIA&#10;AADdAAAADwAAAGRycy9kb3ducmV2LnhtbERPTWvCQBC9C/0PyxR6kbqxYNDUVSRg8dqYg8cxO01C&#10;s7NhdzXJv+8WBG/zeJ+z3Y+mE3dyvrWsYLlIQBBXVrdcKyjPx/c1CB+QNXaWScFEHva7l9kWM20H&#10;/qZ7EWoRQ9hnqKAJoc+k9FVDBv3C9sSR+7HOYIjQ1VI7HGK46eRHkqTSYMuxocGe8oaq3+JmFLh5&#10;P+XTKT8ur/xVrIa1vqSlVurtdTx8ggg0hqf44T7pOD9JN/D/TTxB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fGpwgAAAN0AAAAPAAAAAAAAAAAAAAAAAJgCAABkcnMvZG93&#10;bnJldi54bWxQSwUGAAAAAAQABAD1AAAAhwMAAAAA&#10;" fillcolor="black"/>
                <v:oval id="Oval 631" o:spid="_x0000_s1170" style="position:absolute;left:20200;top:8006;width:1147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O6cUA&#10;AADdAAAADwAAAGRycy9kb3ducmV2LnhtbESPQWvCQBCF70L/wzJCL1I3FmolukoJWLw2euhxmh2T&#10;YHY27G5N8u87h4K3Gd6b977ZHUbXqTuF2Ho2sFpmoIgrb1uuDVzOx5cNqJiQLXaeycBEEQ77p9kO&#10;c+sH/qJ7mWolIRxzNNCk1Odax6ohh3Hpe2LRrj44TLKGWtuAg4S7Tr9m2Vo7bFkaGuypaKi6lb/O&#10;QFj0UzGdiuPqhz/Lt2Fjv9cXa8zzfPzYgko0pof5//pkBT97F375RkbQ+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os7pxQAAAN0AAAAPAAAAAAAAAAAAAAAAAJgCAABkcnMv&#10;ZG93bnJldi54bWxQSwUGAAAAAAQABAD1AAAAigMAAAAA&#10;" fillcolor="black"/>
                <v:oval id="Oval 632" o:spid="_x0000_s1171" style="position:absolute;left:21347;top:8006;width:1138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5rcsIA&#10;AADdAAAADwAAAGRycy9kb3ducmV2LnhtbERPTYvCMBC9L/gfwgh7WTStsCpdo0hB8WrXg8exGduy&#10;zaQk0bb/fiMs7G0e73M2u8G04knON5YVpPMEBHFpdcOVgsv3YbYG4QOyxtYyKRjJw247edtgpm3P&#10;Z3oWoRIxhH2GCuoQukxKX9Zk0M9tRxy5u3UGQ4SuktphH8NNKxdJspQGG44NNXaU11T+FA+jwH10&#10;Yz6e8kN642Px2a/1dXnRSr1Ph/0XiEBD+Bf/uU86zk9WKby+iS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7mtywgAAAN0AAAAPAAAAAAAAAAAAAAAAAJgCAABkcnMvZG93&#10;bnJldi54bWxQSwUGAAAAAAQABAD1AAAAhwMAAAAA&#10;" fillcolor="black"/>
                <v:oval id="Oval 633" o:spid="_x0000_s1172" style="position:absolute;left:15630;top:9143;width:1138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z1BcEA&#10;AADdAAAADwAAAGRycy9kb3ducmV2LnhtbERPS4vCMBC+C/sfwix4kTVV8EE1ylJQvG714HG2Gduy&#10;zaQk0bb/3iwI3ubje85235tGPMj52rKC2TQBQVxYXXOp4HI+fK1B+ICssbFMCgbysN99jLaYatvx&#10;Dz3yUIoYwj5FBVUIbSqlLyoy6Ke2JY7czTqDIUJXSu2wi+GmkfMkWUqDNceGClvKKir+8rtR4Cbt&#10;kA2n7DD75WO+6Nb6urxopcaf/fcGRKA+vMUv90nH+clqDv/fxBP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89QXBAAAA3QAAAA8AAAAAAAAAAAAAAAAAmAIAAGRycy9kb3du&#10;cmV2LnhtbFBLBQYAAAAABAAEAPUAAACGAwAAAAA=&#10;" fillcolor="black"/>
                <v:oval id="Oval 634" o:spid="_x0000_s1173" style="position:absolute;left:16768;top:9143;width:1147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BQnsIA&#10;AADdAAAADwAAAGRycy9kb3ducmV2LnhtbERPTYvCMBC9L/gfwgheFk11WZVqFCkoXrfrYY9jM7bF&#10;ZlKSaNt/bxYW9jaP9znbfW8a8STna8sK5rMEBHFhdc2lgsv3cboG4QOyxsYyKRjIw343ettiqm3H&#10;X/TMQyliCPsUFVQhtKmUvqjIoJ/ZljhyN+sMhghdKbXDLoabRi6SZCkN1hwbKmwpq6i45w+jwL23&#10;Qzacs+P8yqf8s1vrn+VFKzUZ94cNiEB9+Bf/uc86zk9WH/D7TTxB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cFCewgAAAN0AAAAPAAAAAAAAAAAAAAAAAJgCAABkcnMvZG93&#10;bnJldi54bWxQSwUGAAAAAAQABAD1AAAAhwMAAAAA&#10;" fillcolor="black"/>
                <v:oval id="Oval 635" o:spid="_x0000_s1174" style="position:absolute;left:17915;top:9143;width:1147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I6sIA&#10;AADdAAAADwAAAGRycy9kb3ducmV2LnhtbERPTYvCMBC9L/gfwgheFk2VXZVqFCkoXrfrYY9jM7bF&#10;ZlKSaNt/bxYW9jaP9znbfW8a8STna8sK5rMEBHFhdc2lgsv3cboG4QOyxsYyKRjIw343ettiqm3H&#10;X/TMQyliCPsUFVQhtKmUvqjIoJ/ZljhyN+sMhghdKbXDLoabRi6SZCkN1hwbKmwpq6i45w+jwL23&#10;Qzacs+P8yqf8s1vrn+VFKzUZ94cNiEB9+Bf/uc86zk9WH/D7TTxB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cjqwgAAAN0AAAAPAAAAAAAAAAAAAAAAAJgCAABkcnMvZG93&#10;bnJldi54bWxQSwUGAAAAAAQABAD1AAAAhwMAAAAA&#10;" fillcolor="black"/>
                <v:oval id="Oval 636" o:spid="_x0000_s1175" style="position:absolute;left:16768;top:9143;width:1147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VtccEA&#10;AADdAAAADwAAAGRycy9kb3ducmV2LnhtbERPS4vCMBC+C/6HMAt7EU1d8EE1ihQUr3Y9eBybsS3b&#10;TEoSbfvvNwvC3ubje85235tGvMj52rKC+SwBQVxYXXOp4Pp9nK5B+ICssbFMCgbysN+NR1tMte34&#10;Qq88lCKGsE9RQRVCm0rpi4oM+pltiSP3sM5giNCVUjvsYrhp5FeSLKXBmmNDhS1lFRU/+dMocJN2&#10;yIZzdpzf+ZQvurW+La9aqc+P/rABEagP/+K3+6zj/GS1gL9v4gl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VbXHBAAAA3QAAAA8AAAAAAAAAAAAAAAAAmAIAAGRycy9kb3du&#10;cmV2LnhtbFBLBQYAAAAABAAEAPUAAACGAwAAAAA=&#10;" fillcolor="black"/>
                <v:oval id="Oval 637" o:spid="_x0000_s1176" style="position:absolute;left:17915;top:9143;width:1147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zBsIA&#10;AADdAAAADwAAAGRycy9kb3ducmV2LnhtbERPTWvCQBC9C/0PyxR6kbqxYJTUVSRg8dqYg8cxO01C&#10;s7NhdzXJv+8WBG/zeJ+z3Y+mE3dyvrWsYLlIQBBXVrdcKyjPx/cNCB+QNXaWScFEHva7l9kWM20H&#10;/qZ7EWoRQ9hnqKAJoc+k9FVDBv3C9sSR+7HOYIjQ1VI7HGK46eRHkqTSYMuxocGe8oaq3+JmFLh5&#10;P+XTKT8ur/xVrIaNvqSlVurtdTx8ggg0hqf44T7pOD9Zp/D/TTxB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/MGwgAAAN0AAAAPAAAAAAAAAAAAAAAAAJgCAABkcnMvZG93&#10;bnJldi54bWxQSwUGAAAAAAQABAD1AAAAhwMAAAAA&#10;" fillcolor="black"/>
                <v:oval id="Oval 638" o:spid="_x0000_s1177" style="position:absolute;left:14483;top:9143;width:1147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tWncEA&#10;AADdAAAADwAAAGRycy9kb3ducmV2LnhtbERPTYvCMBC9L/gfwgheFk0VVqUaRQqKV7se9jjbjG2x&#10;mZQk2vbfG2Fhb/N4n7Pd96YRT3K+tqxgPktAEBdW11wquH4fp2sQPiBrbCyTgoE87Hejjy2m2nZ8&#10;oWceShFD2KeooAqhTaX0RUUG/cy2xJG7WWcwROhKqR12Mdw0cpEkS2mw5thQYUtZRcU9fxgF7rMd&#10;suGcHee/fMq/urX+WV61UpNxf9iACNSHf/Gf+6zj/GS1gvc38QS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LVp3BAAAA3QAAAA8AAAAAAAAAAAAAAAAAmAIAAGRycy9kb3du&#10;cmV2LnhtbFBLBQYAAAAABAAEAPUAAACGAwAAAAA=&#10;" fillcolor="black"/>
                <v:oval id="Oval 639" o:spid="_x0000_s1178" style="position:absolute;left:19062;top:9143;width:1138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C78UA&#10;AADdAAAADwAAAGRycy9kb3ducmV2LnhtbESPQWvCQBCF70L/wzJCL1I3FmolukoJWLw2euhxmh2T&#10;YHY27G5N8u87h4K3Gd6b977ZHUbXqTuF2Ho2sFpmoIgrb1uuDVzOx5cNqJiQLXaeycBEEQ77p9kO&#10;c+sH/qJ7mWolIRxzNNCk1Odax6ohh3Hpe2LRrj44TLKGWtuAg4S7Tr9m2Vo7bFkaGuypaKi6lb/O&#10;QFj0UzGdiuPqhz/Lt2Fjv9cXa8zzfPzYgko0pof5//pkBT97F1z5RkbQ+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MLvxQAAAN0AAAAPAAAAAAAAAAAAAAAAAJgCAABkcnMv&#10;ZG93bnJldi54bWxQSwUGAAAAAAQABAD1AAAAigMAAAAA&#10;" fillcolor="black"/>
                <v:oval id="Oval 640" o:spid="_x0000_s1179" style="position:absolute;left:13345;top:9143;width:1138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ndMMA&#10;AADdAAAADwAAAGRycy9kb3ducmV2LnhtbERPyWrDMBC9F/IPYgK9lEZOoVlcyyEYUnKt40OPE2tq&#10;m1gjI6mx/fdVodDbPN462WEyvbiT851lBetVAoK4trrjRkF1OT3vQPiArLG3TApm8nDIFw8ZptqO&#10;/EH3MjQihrBPUUEbwpBK6euWDPqVHYgj92WdwRCha6R2OMZw08uXJNlIgx3HhhYHKlqqb+W3UeCe&#10;hrmYz8VpfeX38nXc6c9NpZV6XE7HNxCBpvAv/nOfdZyfbPfw+008Qe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hndMMAAADdAAAADwAAAAAAAAAAAAAAAACYAgAAZHJzL2Rv&#10;d25yZXYueG1sUEsFBgAAAAAEAAQA9QAAAIgDAAAAAA==&#10;" fillcolor="black"/>
                <v:oval id="Oval 641" o:spid="_x0000_s1180" style="position:absolute;left:20200;top:9143;width:1147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+zsQA&#10;AADdAAAADwAAAGRycy9kb3ducmV2LnhtbESPQWvDMAyF74P+B6PCLmN1OlgJWd1SAi29LuuhRy3W&#10;ktBYDrbbJP9+Ogx2k3hP733a7ifXqweF2Hk2sF5loIhrbztuDFy+jq85qJiQLfaeycBMEfa7xdMW&#10;C+tH/qRHlRolIRwLNNCmNBRax7olh3HlB2LRfnxwmGQNjbYBRwl3vX7Lso122LE0tDhQ2VJ9q+7O&#10;QHgZ5nI+l8f1N5+q9zG3183FGvO8nA4foBJN6d/8d322gp/lwi/fyAh6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3vs7EAAAA3QAAAA8AAAAAAAAAAAAAAAAAmAIAAGRycy9k&#10;b3ducmV2LnhtbFBLBQYAAAAABAAEAPUAAACJAwAAAAA=&#10;" fillcolor="black"/>
                <v:oval id="Oval 642" o:spid="_x0000_s1181" style="position:absolute;left:21347;top:9143;width:1138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bVcEA&#10;AADdAAAADwAAAGRycy9kb3ducmV2LnhtbERPTYvCMBC9L/gfwgheFk27sFKqUaTg4tWuhz3ONmNb&#10;bCYlibb990ZY2Ns83uds96PpxIOcby0rSFcJCOLK6pZrBZfv4zID4QOyxs4yKZjIw343e9tiru3A&#10;Z3qUoRYxhH2OCpoQ+lxKXzVk0K9sTxy5q3UGQ4SultrhEMNNJz+SZC0NthwbGuypaKi6lXejwL33&#10;UzGdimP6y1/l55Dpn/VFK7WYj4cNiEBj+Bf/uU86zk+yFF7fxBP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7G1XBAAAA3QAAAA8AAAAAAAAAAAAAAAAAmAIAAGRycy9kb3du&#10;cmV2LnhtbFBLBQYAAAAABAAEAPUAAACGAwAAAAA=&#10;" fillcolor="black"/>
                <v:oval id="Oval 643" o:spid="_x0000_s1182" style="position:absolute;left:22485;top:9143;width:1147;height: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FIsEA&#10;AADdAAAADwAAAGRycy9kb3ducmV2LnhtbERPTYvCMBC9L/gfwgh7WTRVWCnVKEtB8Wr14HFsxrZs&#10;MylJtO2/3wgL3ubxPmezG0wrnuR8Y1nBYp6AIC6tbrhScDnvZykIH5A1tpZJwUgedtvJxwYzbXs+&#10;0bMIlYgh7DNUUIfQZVL6siaDfm474sjdrTMYInSV1A77GG5auUySlTTYcGyosaO8pvK3eBgF7qsb&#10;8/GY7xc3PhTffaqvq4tW6nM6/KxBBBrCW/zvPuo4P0mX8Pomni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phSLBAAAA3QAAAA8AAAAAAAAAAAAAAAAAmAIAAGRycy9kb3du&#10;cmV2LnhtbFBLBQYAAAAABAAEAPUAAACGAwAAAAA=&#10;" fillcolor="black"/>
                <v:oval id="Oval 644" o:spid="_x0000_s1183" style="position:absolute;left:16768;top:10290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AaVsQA&#10;AADdAAAADwAAAGRycy9kb3ducmV2LnhtbERPS2sCMRC+F/wPYQq9abatFt2aFSlKxYPQbUG8DZvp&#10;PtxMliTV9d8bQehtPr7nzBe9acWJnK8tK3geJSCIC6trLhX8fK+HUxA+IGtsLZOCC3lYZIOHOaba&#10;nvmLTnkoRQxhn6KCKoQuldIXFRn0I9sRR+7XOoMhQldK7fAcw00rX5LkTRqsOTZU2NFHRcUx/zMK&#10;3GryGeRxvRo3u2Y/s9uDPuiJUk+P/fIdRKA+/Ivv7o2O85PpK9y+iS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QGlbEAAAA3QAAAA8AAAAAAAAAAAAAAAAAmAIAAGRycy9k&#10;b3ducmV2LnhtbFBLBQYAAAAABAAEAPUAAACJAwAAAAA=&#10;" fillcolor="black" stroked="f"/>
                <v:oval id="Oval 645" o:spid="_x0000_s1184" style="position:absolute;left:17915;top:10290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mCIsQA&#10;AADdAAAADwAAAGRycy9kb3ducmV2LnhtbERPTWvCQBC9F/wPywi91Y1Fi0bXUEpCi4dCrSDehuyY&#10;xGRnw+5W03/vFgre5vE+Z50NphMXcr6xrGA6SUAQl1Y3XCnYfxdPCxA+IGvsLJOCX/KQbUYPa0y1&#10;vfIXXXahEjGEfYoK6hD6VEpf1mTQT2xPHLmTdQZDhK6S2uE1hptOPifJizTYcGyosae3msp292MU&#10;uHz+HmRb5LPz5/mwtNujPuq5Uo/j4XUFItAQ7uJ/94eO85PFDP6+iS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5giLEAAAA3QAAAA8AAAAAAAAAAAAAAAAAmAIAAGRycy9k&#10;b3ducmV2LnhtbFBLBQYAAAAABAAEAPUAAACJAwAAAAA=&#10;" fillcolor="black" stroked="f"/>
                <v:oval id="Oval 646" o:spid="_x0000_s1185" style="position:absolute;left:19062;top:10290;width:1138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UnucMA&#10;AADdAAAADwAAAGRycy9kb3ducmV2LnhtbERPS4vCMBC+L/gfwgh7W1Nlu2g1ioji4mHBB4i3oRnb&#10;ajMpSdTuvzcLC97m43vOZNaaWtzJ+cqygn4vAUGcW11xoeCwX30MQfiArLG2TAp+ycNs2nmbYKbt&#10;g7d034VCxBD2GSooQ2gyKX1ekkHfsw1x5M7WGQwRukJqh48Ybmo5SJIvabDi2FBiQ4uS8uvuZhS4&#10;ZboO8rpafl5+LseR3Zz0SadKvXfb+RhEoDa8xP/ubx3nJ8MU/r6JJ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UnucMAAADdAAAADwAAAAAAAAAAAAAAAACYAgAAZHJzL2Rv&#10;d25yZXYueG1sUEsFBgAAAAAEAAQA9QAAAIgDAAAAAA==&#10;" fillcolor="black" stroked="f"/>
                <v:oval id="Oval 647" o:spid="_x0000_s1186" style="position:absolute;left:20200;top:10290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e5zsMA&#10;AADdAAAADwAAAGRycy9kb3ducmV2LnhtbERPTYvCMBC9C/6HMII3TV1W0WqUZVF28SCsK4i3oRnb&#10;ajMpSdT6740geJvH+5zZojGVuJLzpWUFg34CgjizuuRcwe5/1RuD8AFZY2WZFNzJw2Lebs0w1fbG&#10;f3TdhlzEEPYpKihCqFMpfVaQQd+3NXHkjtYZDBG6XGqHtxhuKvmRJCNpsOTYUGBN3wVl5+3FKHDL&#10;4U+Q59Xy87Q57Sd2fdAHPVSq22m+piACNeEtfrl/dZyfjEfw/C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e5zsMAAADdAAAADwAAAAAAAAAAAAAAAACYAgAAZHJzL2Rv&#10;d25yZXYueG1sUEsFBgAAAAAEAAQA9QAAAIgDAAAAAA==&#10;" fillcolor="black" stroked="f"/>
                <v:oval id="Oval 648" o:spid="_x0000_s1187" style="position:absolute;left:21347;top:10290;width:1138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scVcQA&#10;AADdAAAADwAAAGRycy9kb3ducmV2LnhtbERPS2sCMRC+C/0PYQrearZFq65mpRSlpQfBVRBvw2bc&#10;h5vJkqS6/fdNoeBtPr7nLFe9acWVnK8tK3geJSCIC6trLhUc9punGQgfkDW2lknBD3lYZQ+DJaba&#10;3nhH1zyUIoawT1FBFUKXSumLigz6ke2II3e2zmCI0JVSO7zFcNPKlyR5lQZrjg0VdvReUXHJv40C&#10;t558BHnZrMfNtjnO7ddJn/REqeFj/7YAEagPd/G/+1PH+clsCn/fxB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rHFXEAAAA3QAAAA8AAAAAAAAAAAAAAAAAmAIAAGRycy9k&#10;b3ducmV2LnhtbFBLBQYAAAAABAAEAPUAAACJAwAAAAA=&#10;" fillcolor="black" stroked="f"/>
                <v:oval id="Oval 649" o:spid="_x0000_s1188" style="position:absolute;left:22485;top:10290;width:1147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SIJ8YA&#10;AADdAAAADwAAAGRycy9kb3ducmV2LnhtbESPQWsCQQyF74L/YYjQm85WtNito4goSg+F2kLxFnbS&#10;3dWdzDIz1fXfm0PBW8J7ee/LfNm5Rl0oxNqzgedRBoq48Lbm0sD313Y4AxUTssXGMxm4UYTlot+b&#10;Y279lT/pckilkhCOORqoUmpzrWNRkcM48i2xaL8+OEyyhlLbgFcJd40eZ9mLdlizNFTY0rqi4nz4&#10;cwbCZrpL+rzdTE4fp59X/360Rzs15mnQrd5AJerSw/x/vbeCn80EV76REf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SIJ8YAAADdAAAADwAAAAAAAAAAAAAAAACYAgAAZHJz&#10;L2Rvd25yZXYueG1sUEsFBgAAAAAEAAQA9QAAAIsDAAAAAA==&#10;" fillcolor="black" stroked="f"/>
                <v:oval id="Oval 650" o:spid="_x0000_s1189" style="position:absolute;left:23632;top:10290;width:1138;height: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gtvMQA&#10;AADdAAAADwAAAGRycy9kb3ducmV2LnhtbERPTWvCQBC9F/oflil4q5sWIxpdpRRDpQehtlC8Ddkx&#10;iWZnw+42if++Kwje5vE+Z7keTCM6cr62rOBlnIAgLqyuuVTw850/z0D4gKyxsUwKLuRhvXp8WGKm&#10;bc9f1O1DKWII+wwVVCG0mZS+qMigH9uWOHJH6wyGCF0ptcM+hptGvibJVBqsOTZU2NJ7RcV5/2cU&#10;uE36EeQ530xOu9Pv3H4e9EGnSo2ehrcFiEBDuItv7q2O85PZHK7fxB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4LbzEAAAA3QAAAA8AAAAAAAAAAAAAAAAAmAIAAGRycy9k&#10;b3ducmV2LnhtbFBLBQYAAAAABAAEAPUAAACJAwAAAAA=&#10;" fillcolor="black" stroked="f"/>
                <v:shape id="Text Box 651" o:spid="_x0000_s1190" type="#_x0000_t202" style="position:absolute;left:15137;width:2285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yrMUA&#10;AADdAAAADwAAAGRycy9kb3ducmV2LnhtbESPQWvCQBCF74L/YRmhN921VNHUVcRS6MlitIXehuyY&#10;BLOzIbs16b/vHAq9zfDevPfNZjf4Rt2pi3VgC/OZAUVcBFdzaeFyfp2uQMWE7LAJTBZ+KMJuOx5t&#10;MHOh5xPd81QqCeGYoYUqpTbTOhYVeYyz0BKLdg2dxyRrV2rXYS/hvtGPxiy1x5qlocKWDhUVt/zb&#10;W/g4Xr8+n8x7+eIXbR8Go9mvtbUPk2H/DCrRkP7Nf9dvTvDNWvjlGx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/KsxQAAAN0AAAAPAAAAAAAAAAAAAAAAAJgCAABkcnMv&#10;ZG93bnJldi54bWxQSwUGAAAAAAQABAD1AAAAigMAAAAA&#10;" filled="f" stroked="f">
                  <v:textbox>
                    <w:txbxContent>
                      <w:p w:rsidR="00960B25" w:rsidRPr="003D0F64" w:rsidRDefault="00960B25" w:rsidP="00B93D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652" o:spid="_x0000_s1191" type="#_x0000_t202" style="position:absolute;left:5343;top:5722;width:2285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9XN8MA&#10;AADdAAAADwAAAGRycy9kb3ducmV2LnhtbERPTWvCQBC9C/6HZQRvZteixaRuQmkpeLJUW8HbkB2T&#10;0OxsyG5N/PfdQsHbPN7nbIvRtuJKvW8ca1gmCgRx6UzDlYbP49tiA8IHZIOtY9JwIw9FPp1sMTNu&#10;4A+6HkIlYgj7DDXUIXSZlL6syaJPXEccuYvrLYYI+0qaHocYblv5oNSjtNhwbKixo5eayu/Dj9Xw&#10;tb+cTyv1Xr3adTe4UUm2qdR6Phufn0AEGsNd/O/emThfpUv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9XN8MAAADdAAAADwAAAAAAAAAAAAAAAACYAgAAZHJzL2Rv&#10;d25yZXYueG1sUEsFBgAAAAAEAAQA9QAAAIgDAAAAAA==&#10;" filled="f" stroked="f">
                  <v:textbox>
                    <w:txbxContent>
                      <w:p w:rsidR="00960B25" w:rsidRPr="003D0F64" w:rsidRDefault="00960B25" w:rsidP="00B93D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653" o:spid="_x0000_s1192" type="#_x0000_t202" style="position:absolute;left:28202;top:12573;width:2285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3JQMMA&#10;AADd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fpXP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3JQMMAAADdAAAADwAAAAAAAAAAAAAAAACYAgAAZHJzL2Rv&#10;d25yZXYueG1sUEsFBgAAAAAEAAQA9QAAAIgDAAAAAA==&#10;" filled="f" stroked="f">
                  <v:textbox>
                    <w:txbxContent>
                      <w:p w:rsidR="00960B25" w:rsidRPr="003D0F64" w:rsidRDefault="00960B25" w:rsidP="00B93D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line id="Line 654" o:spid="_x0000_s1193" style="position:absolute;visibility:visible;mso-wrap-style:square" from="1911,11436" to="33919,11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aCa8UAAADd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X4yn8H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3aCa8UAAADdAAAADwAAAAAAAAAA&#10;AAAAAAChAgAAZHJzL2Rvd25yZXYueG1sUEsFBgAAAAAEAAQA+QAAAJMDAAAAAA==&#10;"/>
                <v:line id="Line 655" o:spid="_x0000_s1194" style="position:absolute;visibility:visible;mso-wrap-style:square" from="1911,10290" to="33919,10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aH8UAAADd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T5yl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8aH8UAAADdAAAADwAAAAAAAAAA&#10;AAAAAAChAgAAZHJzL2Rvd25yZXYueG1sUEsFBgAAAAAEAAQA+QAAAJMDAAAAAA==&#10;"/>
                <v:shape id="Freeform 656" o:spid="_x0000_s1195" style="position:absolute;left:8027;top:2784;width:19776;height:11606;visibility:visible;mso-wrap-style:square;v-text-anchor:top" coordsize="3114,1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HWqsYA&#10;AADdAAAADwAAAGRycy9kb3ducmV2LnhtbERP22oCMRB9L/QfwhT6IpqtUC+rUWqpIBRKvaCv42bc&#10;LN1Mlk10V7++KQh9m8O5znTe2lJcqPaFYwUvvQQEceZ0wbmC3XbZHYHwAVlj6ZgUXMnDfPb4MMVU&#10;u4bXdNmEXMQQ9ikqMCFUqZQ+M2TR91xFHLmTqy2GCOtc6hqbGG5L2U+SgbRYcGwwWNG7oexnc7YK&#10;PverYfHVx8WxMR/usLydO4vvjlLPT+3bBESgNvyL7+6VjvOT8Sv8fRN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HWqsYAAADdAAAADwAAAAAAAAAAAAAAAACYAgAAZHJz&#10;L2Rvd25yZXYueG1sUEsFBgAAAAAEAAQA9QAAAIsDAAAAAA==&#10;" path="m,729l1320,,3114,1828,,729xe" filled="f" strokecolor="#bfbfbf">
                  <v:path arrowok="t" o:connecttype="custom" o:connectlocs="0,462843;838271,0;1977557,1160600;0,462843" o:connectangles="0,0,0,0"/>
                </v:shape>
                <v:shape id="Text Box 657" o:spid="_x0000_s1196" type="#_x0000_t202" style="position:absolute;top:12140;width:13710;height:4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PQ8MA&#10;AADdAAAADwAAAGRycy9kb3ducmV2LnhtbERPyWrDMBC9F/IPYgK91VJKGmInsgktgZ5amg1yG6yJ&#10;bWKNjKXG7t9XhUJu83jrrIvRtuJGvW8ca5glCgRx6UzDlYbDfvu0BOEDssHWMWn4IQ9FPnlYY2bc&#10;wF9024VKxBD2GWqoQ+gyKX1Zk0WfuI44chfXWwwR9pU0PQ4x3LbyWamFtNhwbKixo9eayuvu22o4&#10;flzOp7n6rN7sSze4UUm2qdT6cTpuViACjeEu/ne/mzhfpQv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PQ8MAAADdAAAADwAAAAAAAAAAAAAAAACYAgAAZHJzL2Rv&#10;d25yZXYueG1sUEsFBgAAAAAEAAQA9QAAAIgDAAAAAA==&#10;" filled="f" stroked="f">
                  <v:textbox>
                    <w:txbxContent>
                      <w:p w:rsidR="00960B25" w:rsidRPr="00FA6D9C" w:rsidRDefault="00960B25" w:rsidP="00B93DC5">
                        <w:r>
                          <w:t>Текущий закрашив</w:t>
                        </w:r>
                        <w:r>
                          <w:t>а</w:t>
                        </w:r>
                        <w:r>
                          <w:t>емый отрезок</w:t>
                        </w:r>
                      </w:p>
                    </w:txbxContent>
                  </v:textbox>
                </v:shape>
                <v:line id="Line 658" o:spid="_x0000_s1197" style="position:absolute;flip:y;visibility:visible;mso-wrap-style:square" from="12996,11045" to="16912,13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JzcYAAADdAAAADwAAAGRycy9kb3ducmV2LnhtbESPQWvCQBCF74L/YRmhl1B3rVBr6ira&#10;VhDEQ20PPQ7ZaRLMzobsVNN/3xUK3mZ473vzZrHqfaPO1MU6sIXJ2IAiLoKrubTw+bG9fwIVBdlh&#10;E5gs/FKE1XI4WGDuwoXf6XyUUqUQjjlaqETaXOtYVOQxjkNLnLTv0HmUtHaldh1eUrhv9IMxj9pj&#10;zelChS29VFScjj8+1dge+HU6zTZeZ9mc3r5kb7RYezfq18+ghHq5mf/pnUucmc/g+k0aQS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vic3GAAAA3QAAAA8AAAAAAAAA&#10;AAAAAAAAoQIAAGRycy9kb3ducmV2LnhtbFBLBQYAAAAABAAEAPkAAACUAwAAAAA=&#10;">
                  <v:stroke endarrow="block"/>
                </v:line>
                <w10:anchorlock/>
              </v:group>
            </w:pict>
          </mc:Fallback>
        </mc:AlternateConten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r w:rsidRPr="00B93DC5">
        <w:rPr>
          <w:sz w:val="24"/>
          <w:szCs w:val="24"/>
        </w:rPr>
        <w:t>. Последовательная закраска треугольника.</w: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Default="00B93DC5" w:rsidP="00B93DC5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Для этого, сначала отсортируем вершины треугольника так, чтобы А была верхней а С – нижней. Тогда, </w:t>
      </w:r>
      <w:r w:rsidRPr="00B93DC5">
        <w:rPr>
          <w:position w:val="-12"/>
          <w:sz w:val="28"/>
          <w:szCs w:val="28"/>
        </w:rPr>
        <w:object w:dxaOrig="980" w:dyaOrig="360">
          <v:shape id="_x0000_i1026" type="#_x0000_t75" style="width:48.75pt;height:18pt" o:ole="">
            <v:imagedata r:id="rId11" o:title=""/>
          </v:shape>
          <o:OLEObject Type="Embed" ProgID="Equation.DSMT4" ShapeID="_x0000_i1026" DrawAspect="Content" ObjectID="_1365684425" r:id="rId12"/>
        </w:object>
      </w:r>
      <w:r w:rsidRPr="00B93DC5">
        <w:rPr>
          <w:sz w:val="28"/>
          <w:szCs w:val="28"/>
        </w:rPr>
        <w:t xml:space="preserve">, а </w:t>
      </w:r>
      <w:r w:rsidRPr="00B93DC5">
        <w:rPr>
          <w:position w:val="-12"/>
          <w:sz w:val="28"/>
          <w:szCs w:val="28"/>
        </w:rPr>
        <w:object w:dxaOrig="980" w:dyaOrig="360">
          <v:shape id="_x0000_i1027" type="#_x0000_t75" style="width:48.75pt;height:18pt" o:ole="">
            <v:imagedata r:id="rId13" o:title=""/>
          </v:shape>
          <o:OLEObject Type="Embed" ProgID="Equation.DSMT4" ShapeID="_x0000_i1027" DrawAspect="Content" ObjectID="_1365684426" r:id="rId14"/>
        </w:object>
      </w:r>
      <w:r w:rsidRPr="00B93DC5">
        <w:rPr>
          <w:sz w:val="28"/>
          <w:szCs w:val="28"/>
        </w:rPr>
        <w:t>, и нам нужно прой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тись по всем строкам от </w:t>
      </w:r>
      <w:r w:rsidRPr="00B93DC5">
        <w:rPr>
          <w:position w:val="-10"/>
          <w:sz w:val="28"/>
          <w:szCs w:val="28"/>
        </w:rPr>
        <w:object w:dxaOrig="360" w:dyaOrig="320">
          <v:shape id="_x0000_i1028" type="#_x0000_t75" style="width:18pt;height:15.75pt" o:ole="">
            <v:imagedata r:id="rId15" o:title=""/>
          </v:shape>
          <o:OLEObject Type="Embed" ProgID="Equation.DSMT4" ShapeID="_x0000_i1028" DrawAspect="Content" ObjectID="_1365684427" r:id="rId16"/>
        </w:object>
      </w:r>
      <w:r w:rsidRPr="00B93DC5">
        <w:rPr>
          <w:sz w:val="28"/>
          <w:szCs w:val="28"/>
        </w:rPr>
        <w:t xml:space="preserve">до </w:t>
      </w:r>
      <w:r w:rsidRPr="00B93DC5">
        <w:rPr>
          <w:position w:val="-10"/>
          <w:sz w:val="28"/>
          <w:szCs w:val="28"/>
        </w:rPr>
        <w:object w:dxaOrig="340" w:dyaOrig="320">
          <v:shape id="_x0000_i1029" type="#_x0000_t75" style="width:17.25pt;height:15.75pt" o:ole="">
            <v:imagedata r:id="rId17" o:title=""/>
          </v:shape>
          <o:OLEObject Type="Embed" ProgID="Equation.DSMT4" ShapeID="_x0000_i1029" DrawAspect="Content" ObjectID="_1365684428" r:id="rId18"/>
        </w:object>
      </w:r>
      <w:r w:rsidRPr="00B93DC5">
        <w:rPr>
          <w:sz w:val="28"/>
          <w:szCs w:val="28"/>
        </w:rPr>
        <w:t xml:space="preserve">. Рассмотрим некоторую строку </w:t>
      </w:r>
      <w:r w:rsidRPr="00B93DC5">
        <w:rPr>
          <w:position w:val="-10"/>
          <w:sz w:val="28"/>
          <w:szCs w:val="28"/>
        </w:rPr>
        <w:object w:dxaOrig="1660" w:dyaOrig="320">
          <v:shape id="_x0000_i1030" type="#_x0000_t75" style="width:83.25pt;height:15.75pt" o:ole="">
            <v:imagedata r:id="rId19" o:title=""/>
          </v:shape>
          <o:OLEObject Type="Embed" ProgID="Equation.DSMT4" ShapeID="_x0000_i1030" DrawAspect="Content" ObjectID="_1365684429" r:id="rId20"/>
        </w:object>
      </w:r>
      <w:r w:rsidRPr="00B93DC5">
        <w:rPr>
          <w:sz w:val="28"/>
          <w:szCs w:val="28"/>
        </w:rPr>
        <w:t xml:space="preserve">. Если </w:t>
      </w:r>
      <w:r w:rsidRPr="00B93DC5">
        <w:rPr>
          <w:position w:val="-10"/>
          <w:sz w:val="28"/>
          <w:szCs w:val="28"/>
        </w:rPr>
        <w:object w:dxaOrig="859" w:dyaOrig="320">
          <v:shape id="_x0000_i1031" type="#_x0000_t75" style="width:42.75pt;height:15.75pt" o:ole="">
            <v:imagedata r:id="rId21" o:title=""/>
          </v:shape>
          <o:OLEObject Type="Embed" ProgID="Equation.DSMT4" ShapeID="_x0000_i1031" DrawAspect="Content" ObjectID="_1365684430" r:id="rId22"/>
        </w:object>
      </w:r>
      <w:r w:rsidRPr="00B93DC5">
        <w:rPr>
          <w:sz w:val="28"/>
          <w:szCs w:val="28"/>
        </w:rPr>
        <w:t xml:space="preserve">то эта строка пересекает стороны </w:t>
      </w:r>
      <w:r w:rsidRPr="00B93DC5">
        <w:rPr>
          <w:sz w:val="28"/>
          <w:szCs w:val="28"/>
          <w:lang w:val="en-US"/>
        </w:rPr>
        <w:t>AB</w:t>
      </w:r>
      <w:r w:rsidRPr="00B93DC5">
        <w:rPr>
          <w:sz w:val="28"/>
          <w:szCs w:val="28"/>
        </w:rPr>
        <w:t xml:space="preserve"> и </w:t>
      </w:r>
      <w:r w:rsidRPr="00B93DC5">
        <w:rPr>
          <w:sz w:val="28"/>
          <w:szCs w:val="28"/>
          <w:lang w:val="en-US"/>
        </w:rPr>
        <w:t>AC</w:t>
      </w:r>
      <w:r w:rsidRPr="00B93DC5">
        <w:rPr>
          <w:sz w:val="28"/>
          <w:szCs w:val="28"/>
        </w:rPr>
        <w:t xml:space="preserve">. Если </w:t>
      </w:r>
      <w:r w:rsidRPr="00B93DC5">
        <w:rPr>
          <w:position w:val="-10"/>
          <w:sz w:val="28"/>
          <w:szCs w:val="28"/>
        </w:rPr>
        <w:object w:dxaOrig="1359" w:dyaOrig="320">
          <v:shape id="_x0000_i1032" type="#_x0000_t75" style="width:68.25pt;height:15.75pt" o:ole="">
            <v:imagedata r:id="rId23" o:title=""/>
          </v:shape>
          <o:OLEObject Type="Embed" ProgID="Equation.DSMT4" ShapeID="_x0000_i1032" DrawAspect="Content" ObjectID="_1365684431" r:id="rId24"/>
        </w:object>
      </w:r>
      <w:r w:rsidRPr="00B93DC5">
        <w:rPr>
          <w:sz w:val="28"/>
          <w:szCs w:val="28"/>
        </w:rPr>
        <w:t xml:space="preserve"> то строка пересекает </w:t>
      </w:r>
      <w:r w:rsidRPr="00B93DC5">
        <w:rPr>
          <w:sz w:val="28"/>
          <w:szCs w:val="28"/>
          <w:lang w:val="en-US"/>
        </w:rPr>
        <w:t>BC</w:t>
      </w:r>
      <w:r w:rsidRPr="00B93DC5">
        <w:rPr>
          <w:sz w:val="28"/>
          <w:szCs w:val="28"/>
        </w:rPr>
        <w:t xml:space="preserve"> и </w:t>
      </w:r>
      <w:r w:rsidRPr="00B93DC5">
        <w:rPr>
          <w:sz w:val="28"/>
          <w:szCs w:val="28"/>
          <w:lang w:val="en-US"/>
        </w:rPr>
        <w:t>AC</w:t>
      </w:r>
      <w:r w:rsidRPr="00B93DC5">
        <w:rPr>
          <w:sz w:val="28"/>
          <w:szCs w:val="28"/>
        </w:rPr>
        <w:t xml:space="preserve">. </w:t>
      </w:r>
    </w:p>
    <w:p w:rsidR="00B93DC5" w:rsidRPr="00B93DC5" w:rsidRDefault="00B93DC5" w:rsidP="00B93DC5">
      <w:pPr>
        <w:ind w:firstLine="708"/>
        <w:jc w:val="both"/>
        <w:rPr>
          <w:sz w:val="28"/>
          <w:szCs w:val="28"/>
        </w:rPr>
      </w:pPr>
    </w:p>
    <w:p w:rsidR="00B93DC5" w:rsidRPr="00B93DC5" w:rsidRDefault="00B93DC5" w:rsidP="00B93DC5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Поскольку нам известны координаты всех вершин треугольника, мы можем, написав уравнения прямых, содержащих стороны треугольника, найти точки пересечения прямой </w:t>
      </w:r>
      <w:r w:rsidRPr="00B93DC5">
        <w:rPr>
          <w:position w:val="-10"/>
          <w:sz w:val="28"/>
          <w:szCs w:val="28"/>
        </w:rPr>
        <w:object w:dxaOrig="660" w:dyaOrig="260">
          <v:shape id="_x0000_i1033" type="#_x0000_t75" style="width:33pt;height:12.75pt" o:ole="">
            <v:imagedata r:id="rId25" o:title=""/>
          </v:shape>
          <o:OLEObject Type="Embed" ProgID="Equation.DSMT4" ShapeID="_x0000_i1033" DrawAspect="Content" ObjectID="_1365684432" r:id="rId26"/>
        </w:object>
      </w:r>
      <w:r w:rsidRPr="00B93DC5">
        <w:rPr>
          <w:sz w:val="28"/>
          <w:szCs w:val="28"/>
        </w:rPr>
        <w:t xml:space="preserve"> </w:t>
      </w:r>
      <w:r w:rsidRPr="00B93DC5">
        <w:rPr>
          <w:sz w:val="28"/>
          <w:szCs w:val="28"/>
          <w:lang w:val="en-US"/>
        </w:rPr>
        <w:t>c</w:t>
      </w:r>
      <w:r w:rsidRPr="00B93DC5">
        <w:rPr>
          <w:sz w:val="28"/>
          <w:szCs w:val="28"/>
        </w:rPr>
        <w:t>о сторонами треугольника. Нари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суем горизонтальный отрезок, соединяющий эти точки, и повторим для всех строк от </w:t>
      </w:r>
      <w:r w:rsidRPr="00B93DC5">
        <w:rPr>
          <w:position w:val="-10"/>
          <w:sz w:val="28"/>
          <w:szCs w:val="28"/>
        </w:rPr>
        <w:object w:dxaOrig="360" w:dyaOrig="320">
          <v:shape id="_x0000_i1034" type="#_x0000_t75" style="width:18pt;height:15.75pt" o:ole="">
            <v:imagedata r:id="rId27" o:title=""/>
          </v:shape>
          <o:OLEObject Type="Embed" ProgID="Equation.DSMT4" ShapeID="_x0000_i1034" DrawAspect="Content" ObjectID="_1365684433" r:id="rId28"/>
        </w:object>
      </w:r>
      <w:r w:rsidRPr="00B93DC5">
        <w:rPr>
          <w:sz w:val="28"/>
          <w:szCs w:val="28"/>
        </w:rPr>
        <w:t xml:space="preserve">до </w:t>
      </w:r>
      <w:r w:rsidRPr="00B93DC5">
        <w:rPr>
          <w:position w:val="-10"/>
          <w:sz w:val="28"/>
          <w:szCs w:val="28"/>
        </w:rPr>
        <w:object w:dxaOrig="340" w:dyaOrig="320">
          <v:shape id="_x0000_i1035" type="#_x0000_t75" style="width:17.25pt;height:15.75pt" o:ole="">
            <v:imagedata r:id="rId29" o:title=""/>
          </v:shape>
          <o:OLEObject Type="Embed" ProgID="Equation.DSMT4" ShapeID="_x0000_i1035" DrawAspect="Content" ObjectID="_1365684434" r:id="rId30"/>
        </w:object>
      </w:r>
      <w:r w:rsidRPr="00B93DC5">
        <w:rPr>
          <w:sz w:val="28"/>
          <w:szCs w:val="28"/>
        </w:rPr>
        <w:t>. Так мы нарисуем весь треугольник.</w:t>
      </w:r>
    </w:p>
    <w:p w:rsidR="00B93DC5" w:rsidRPr="00B93DC5" w:rsidRDefault="00B93DC5" w:rsidP="00B93DC5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lastRenderedPageBreak/>
        <w:t xml:space="preserve">Рассмотрим подробно нахождение точки пересечения  прямой </w:t>
      </w:r>
      <w:r w:rsidRPr="00B93DC5">
        <w:rPr>
          <w:position w:val="-10"/>
          <w:sz w:val="28"/>
          <w:szCs w:val="28"/>
        </w:rPr>
        <w:object w:dxaOrig="660" w:dyaOrig="260">
          <v:shape id="_x0000_i1036" type="#_x0000_t75" style="width:33pt;height:12.75pt" o:ole="">
            <v:imagedata r:id="rId31" o:title=""/>
          </v:shape>
          <o:OLEObject Type="Embed" ProgID="Equation.DSMT4" ShapeID="_x0000_i1036" DrawAspect="Content" ObjectID="_1365684435" r:id="rId32"/>
        </w:object>
      </w:r>
      <w:r w:rsidRPr="00B93DC5">
        <w:rPr>
          <w:sz w:val="28"/>
          <w:szCs w:val="28"/>
        </w:rPr>
        <w:t xml:space="preserve">и стороны треугольника, например </w:t>
      </w:r>
      <w:r w:rsidRPr="00B93DC5">
        <w:rPr>
          <w:sz w:val="28"/>
          <w:szCs w:val="28"/>
          <w:lang w:val="en-US"/>
        </w:rPr>
        <w:t>AB</w:t>
      </w:r>
      <w:r w:rsidRPr="00B93DC5">
        <w:rPr>
          <w:sz w:val="28"/>
          <w:szCs w:val="28"/>
        </w:rPr>
        <w:t xml:space="preserve">. Для этого напишем уравнение прямой АВ в виде </w:t>
      </w:r>
      <w:r w:rsidRPr="00B93DC5">
        <w:rPr>
          <w:position w:val="-10"/>
          <w:sz w:val="28"/>
          <w:szCs w:val="28"/>
        </w:rPr>
        <w:object w:dxaOrig="980" w:dyaOrig="320">
          <v:shape id="_x0000_i1037" type="#_x0000_t75" style="width:48.75pt;height:15.75pt" o:ole="">
            <v:imagedata r:id="rId33" o:title=""/>
          </v:shape>
          <o:OLEObject Type="Embed" ProgID="Equation.DSMT4" ShapeID="_x0000_i1037" DrawAspect="Content" ObjectID="_1365684436" r:id="rId34"/>
        </w:object>
      </w:r>
      <w:r w:rsidRPr="00B93DC5">
        <w:rPr>
          <w:sz w:val="28"/>
          <w:szCs w:val="28"/>
        </w:rPr>
        <w:t>:</w:t>
      </w:r>
    </w:p>
    <w:p w:rsidR="00B93DC5" w:rsidRPr="00B93DC5" w:rsidRDefault="00B93DC5" w:rsidP="00B93DC5">
      <w:pPr>
        <w:ind w:firstLine="708"/>
        <w:jc w:val="both"/>
        <w:rPr>
          <w:sz w:val="28"/>
          <w:szCs w:val="28"/>
        </w:rPr>
      </w:pPr>
      <w:r w:rsidRPr="00B93DC5">
        <w:rPr>
          <w:position w:val="-28"/>
          <w:sz w:val="28"/>
          <w:szCs w:val="28"/>
        </w:rPr>
        <w:object w:dxaOrig="2560" w:dyaOrig="660">
          <v:shape id="_x0000_i1038" type="#_x0000_t75" style="width:128.25pt;height:33pt" o:ole="">
            <v:imagedata r:id="rId35" o:title=""/>
          </v:shape>
          <o:OLEObject Type="Embed" ProgID="Equation.DSMT4" ShapeID="_x0000_i1038" DrawAspect="Content" ObjectID="_1365684437" r:id="rId36"/>
        </w:object>
      </w:r>
    </w:p>
    <w:p w:rsidR="00B93DC5" w:rsidRPr="00B93DC5" w:rsidRDefault="00B93DC5" w:rsidP="00B93DC5">
      <w:pPr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Подставим в него известное значение </w:t>
      </w:r>
      <w:r w:rsidR="001B3D1A" w:rsidRPr="001B3D1A">
        <w:rPr>
          <w:position w:val="-10"/>
          <w:sz w:val="28"/>
          <w:szCs w:val="28"/>
        </w:rPr>
        <w:object w:dxaOrig="660" w:dyaOrig="260">
          <v:shape id="_x0000_i1039" type="#_x0000_t75" style="width:33pt;height:12.75pt" o:ole="">
            <v:imagedata r:id="rId37" o:title=""/>
          </v:shape>
          <o:OLEObject Type="Embed" ProgID="Equation.DSMT4" ShapeID="_x0000_i1039" DrawAspect="Content" ObjectID="_1365684438" r:id="rId38"/>
        </w:object>
      </w:r>
      <w:r w:rsidRPr="00B93DC5">
        <w:rPr>
          <w:sz w:val="28"/>
          <w:szCs w:val="28"/>
        </w:rPr>
        <w:t>:</w:t>
      </w:r>
    </w:p>
    <w:p w:rsidR="00B93DC5" w:rsidRPr="00B93DC5" w:rsidRDefault="00B93DC5" w:rsidP="00B93DC5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object w:dxaOrig="2620" w:dyaOrig="660">
          <v:shape id="_x0000_i1040" type="#_x0000_t75" style="width:131.25pt;height:33pt" o:ole="">
            <v:imagedata r:id="rId39" o:title=""/>
          </v:shape>
          <o:OLEObject Type="Embed" ProgID="Equation.3" ShapeID="_x0000_i1040" DrawAspect="Content" ObjectID="_1365684439" r:id="rId40"/>
        </w:object>
      </w:r>
    </w:p>
    <w:p w:rsidR="00B93DC5" w:rsidRPr="00B93DC5" w:rsidRDefault="00B93DC5" w:rsidP="00B93DC5">
      <w:pPr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Для других сторон точки пересечения ищутся аналогично. Так для </w:t>
      </w:r>
      <w:r w:rsidRPr="00B93DC5">
        <w:rPr>
          <w:sz w:val="28"/>
          <w:szCs w:val="28"/>
          <w:lang w:val="en-US"/>
        </w:rPr>
        <w:t>BC</w:t>
      </w:r>
      <w:r w:rsidRPr="00B93DC5">
        <w:rPr>
          <w:sz w:val="28"/>
          <w:szCs w:val="28"/>
        </w:rPr>
        <w:t>:</w:t>
      </w:r>
    </w:p>
    <w:p w:rsidR="00B93DC5" w:rsidRPr="00B93DC5" w:rsidRDefault="00B93DC5" w:rsidP="00B93DC5">
      <w:pPr>
        <w:ind w:firstLine="708"/>
        <w:jc w:val="both"/>
        <w:rPr>
          <w:sz w:val="28"/>
          <w:szCs w:val="28"/>
        </w:rPr>
      </w:pPr>
      <w:r w:rsidRPr="00B93DC5">
        <w:rPr>
          <w:position w:val="-28"/>
          <w:sz w:val="28"/>
          <w:szCs w:val="28"/>
        </w:rPr>
        <w:object w:dxaOrig="2600" w:dyaOrig="660">
          <v:shape id="_x0000_i1041" type="#_x0000_t75" style="width:129.75pt;height:33pt" o:ole="">
            <v:imagedata r:id="rId41" o:title=""/>
          </v:shape>
          <o:OLEObject Type="Embed" ProgID="Equation.DSMT4" ShapeID="_x0000_i1041" DrawAspect="Content" ObjectID="_1365684440" r:id="rId42"/>
        </w:object>
      </w:r>
    </w:p>
    <w:p w:rsidR="00B93DC5" w:rsidRPr="00B93DC5" w:rsidRDefault="00B93DC5" w:rsidP="00B93DC5">
      <w:pPr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Для </w:t>
      </w:r>
      <w:r w:rsidRPr="00B93DC5">
        <w:rPr>
          <w:sz w:val="28"/>
          <w:szCs w:val="28"/>
          <w:lang w:val="en-US"/>
        </w:rPr>
        <w:t>AC</w:t>
      </w:r>
      <w:r w:rsidRPr="00B93DC5">
        <w:rPr>
          <w:sz w:val="28"/>
          <w:szCs w:val="28"/>
        </w:rPr>
        <w:t>:</w:t>
      </w:r>
    </w:p>
    <w:p w:rsidR="00B93DC5" w:rsidRPr="00B93DC5" w:rsidRDefault="00B93DC5" w:rsidP="00B93DC5">
      <w:pPr>
        <w:ind w:firstLine="708"/>
        <w:jc w:val="both"/>
        <w:rPr>
          <w:sz w:val="28"/>
          <w:szCs w:val="28"/>
        </w:rPr>
      </w:pPr>
      <w:r w:rsidRPr="00B93DC5">
        <w:rPr>
          <w:position w:val="-28"/>
          <w:sz w:val="28"/>
          <w:szCs w:val="28"/>
        </w:rPr>
        <w:object w:dxaOrig="2620" w:dyaOrig="660">
          <v:shape id="_x0000_i1042" type="#_x0000_t75" style="width:131.25pt;height:33pt" o:ole="">
            <v:imagedata r:id="rId43" o:title=""/>
          </v:shape>
          <o:OLEObject Type="Embed" ProgID="Equation.DSMT4" ShapeID="_x0000_i1042" DrawAspect="Content" ObjectID="_1365684441" r:id="rId44"/>
        </w:object>
      </w:r>
    </w:p>
    <w:p w:rsidR="00B93DC5" w:rsidRPr="00B93DC5" w:rsidRDefault="00B93DC5" w:rsidP="00B93DC5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Необходимо отслеживать случаи </w:t>
      </w:r>
      <w:r w:rsidRPr="00B93DC5">
        <w:rPr>
          <w:position w:val="-10"/>
          <w:sz w:val="28"/>
          <w:szCs w:val="28"/>
        </w:rPr>
        <w:object w:dxaOrig="859" w:dyaOrig="320">
          <v:shape id="_x0000_i1043" type="#_x0000_t75" style="width:42.75pt;height:15.75pt" o:ole="">
            <v:imagedata r:id="rId45" o:title=""/>
          </v:shape>
          <o:OLEObject Type="Embed" ProgID="Equation.DSMT4" ShapeID="_x0000_i1043" DrawAspect="Content" ObjectID="_1365684442" r:id="rId46"/>
        </w:object>
      </w:r>
      <w:r w:rsidRPr="00B93DC5">
        <w:rPr>
          <w:sz w:val="28"/>
          <w:szCs w:val="28"/>
        </w:rPr>
        <w:t xml:space="preserve">, </w:t>
      </w:r>
      <w:r w:rsidRPr="00B93DC5">
        <w:rPr>
          <w:position w:val="-10"/>
          <w:sz w:val="28"/>
          <w:szCs w:val="28"/>
        </w:rPr>
        <w:object w:dxaOrig="859" w:dyaOrig="320">
          <v:shape id="_x0000_i1044" type="#_x0000_t75" style="width:42.75pt;height:15.75pt" o:ole="">
            <v:imagedata r:id="rId47" o:title=""/>
          </v:shape>
          <o:OLEObject Type="Embed" ProgID="Equation.DSMT4" ShapeID="_x0000_i1044" DrawAspect="Content" ObjectID="_1365684443" r:id="rId48"/>
        </w:object>
      </w:r>
      <w:r w:rsidRPr="00B93DC5">
        <w:rPr>
          <w:sz w:val="28"/>
          <w:szCs w:val="28"/>
        </w:rPr>
        <w:t xml:space="preserve">и </w:t>
      </w:r>
      <w:r w:rsidRPr="00B93DC5">
        <w:rPr>
          <w:position w:val="-10"/>
          <w:sz w:val="28"/>
          <w:szCs w:val="28"/>
        </w:rPr>
        <w:object w:dxaOrig="859" w:dyaOrig="320">
          <v:shape id="_x0000_i1045" type="#_x0000_t75" style="width:42.75pt;height:15.75pt" o:ole="">
            <v:imagedata r:id="rId49" o:title=""/>
          </v:shape>
          <o:OLEObject Type="Embed" ProgID="Equation.DSMT4" ShapeID="_x0000_i1045" DrawAspect="Content" ObjectID="_1365684444" r:id="rId50"/>
        </w:object>
      </w:r>
      <w:r w:rsidRPr="00B93DC5">
        <w:rPr>
          <w:sz w:val="28"/>
          <w:szCs w:val="28"/>
        </w:rPr>
        <w:t>, поскольку бу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дет происходить деление на 0. </w: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1B3D1A">
      <w:pPr>
        <w:jc w:val="center"/>
        <w:rPr>
          <w:b/>
          <w:sz w:val="28"/>
          <w:szCs w:val="28"/>
        </w:rPr>
      </w:pPr>
      <w:r w:rsidRPr="00B93DC5">
        <w:rPr>
          <w:b/>
          <w:sz w:val="28"/>
          <w:szCs w:val="28"/>
        </w:rPr>
        <w:t>Закраска произвольного треугольника (алгоритм 2)</w: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>Рассмотренный ранее алгоритм позволяет закрасить любой треуголь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>ник, однако его быстродействие оставляет желать лучшего. В этом повинны как поточечное рисование  на поверхности окна (поскольку оно чрезвычайно медленное), так и использование операций с плавающей точкой над веще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>ственными числами. От поточечного рисования нам избавиться не удастся, поскольку необходимо иметь возможность задавать значение цвета для каж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дой точки треугольника. Однако </w:t>
      </w:r>
      <w:r w:rsidRPr="00B93DC5">
        <w:rPr>
          <w:sz w:val="28"/>
          <w:szCs w:val="28"/>
          <w:lang w:val="en-US"/>
        </w:rPr>
        <w:t>API</w:t>
      </w:r>
      <w:r w:rsidRPr="00B93DC5">
        <w:rPr>
          <w:sz w:val="28"/>
          <w:szCs w:val="28"/>
        </w:rPr>
        <w:t xml:space="preserve"> </w:t>
      </w:r>
      <w:r w:rsidRPr="00B93DC5">
        <w:rPr>
          <w:sz w:val="28"/>
          <w:szCs w:val="28"/>
          <w:lang w:val="en-US"/>
        </w:rPr>
        <w:t>Windows</w:t>
      </w:r>
      <w:r w:rsidRPr="00B93DC5">
        <w:rPr>
          <w:sz w:val="28"/>
          <w:szCs w:val="28"/>
        </w:rPr>
        <w:t xml:space="preserve"> предлагает метод, при исполь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зовании которого, поточечное рисование может быть ускорено в несколько раз. </w:t>
      </w:r>
    </w:p>
    <w:p w:rsidR="00D668AD" w:rsidRPr="006453E2" w:rsidRDefault="00B93DC5" w:rsidP="002E69EB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>Суть его заключается в том, чтобы создать в памяти битовую карту изображения, нарисовать треугольник в ней, и потом эту карту отобразить на поверхности окна. Поскольку рисование будет производиться в оперативной памяти, а не непосредственно на экране, то быстродействие алгоритма суще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ственно возрастает. </w:t>
      </w:r>
    </w:p>
    <w:p w:rsidR="00D668AD" w:rsidRDefault="00D668AD" w:rsidP="00D668AD">
      <w:pPr>
        <w:ind w:firstLine="540"/>
        <w:jc w:val="both"/>
        <w:rPr>
          <w:sz w:val="28"/>
          <w:szCs w:val="28"/>
        </w:rPr>
      </w:pPr>
      <w:r w:rsidRPr="00FA6D9C">
        <w:rPr>
          <w:sz w:val="28"/>
          <w:szCs w:val="28"/>
        </w:rPr>
        <w:t>Все необходимые средства для работы с битовой картой предоставляет класс TBitmap. Прежде чем начать работать с битовой картой, необходимо создать его экземпляр, и задать размеры битовой карты, и формат пикселей (т.е. глубину цвета). Для этого необходимо сделать следующие действия:</w:t>
      </w:r>
    </w:p>
    <w:p w:rsidR="00D668AD" w:rsidRPr="00FA6D9C" w:rsidRDefault="00D668AD" w:rsidP="00D668AD">
      <w:pPr>
        <w:ind w:firstLine="540"/>
        <w:rPr>
          <w:sz w:val="28"/>
          <w:szCs w:val="28"/>
        </w:rPr>
      </w:pPr>
    </w:p>
    <w:p w:rsidR="00D668AD" w:rsidRPr="006453E2" w:rsidRDefault="00D668AD" w:rsidP="00960B25">
      <w:pPr>
        <w:ind w:left="540"/>
        <w:rPr>
          <w:rFonts w:ascii="Courier New" w:hAnsi="Courier New" w:cs="Courier New"/>
          <w:noProof/>
        </w:rPr>
      </w:pPr>
      <w:r w:rsidRPr="0002148E">
        <w:rPr>
          <w:rFonts w:ascii="Courier New" w:hAnsi="Courier New" w:cs="Courier New"/>
          <w:noProof/>
          <w:lang w:val="en-US"/>
        </w:rPr>
        <w:t>CBitmap</w:t>
      </w:r>
      <w:r w:rsidRPr="006453E2">
        <w:rPr>
          <w:rFonts w:ascii="Courier New" w:hAnsi="Courier New" w:cs="Courier New"/>
          <w:noProof/>
        </w:rPr>
        <w:t xml:space="preserve"> * </w:t>
      </w:r>
      <w:r w:rsidRPr="0002148E">
        <w:rPr>
          <w:rFonts w:ascii="Courier New" w:hAnsi="Courier New" w:cs="Courier New"/>
          <w:noProof/>
          <w:lang w:val="en-US"/>
        </w:rPr>
        <w:t>MyBitMap</w:t>
      </w:r>
      <w:r w:rsidRPr="006453E2">
        <w:rPr>
          <w:rFonts w:ascii="Courier New" w:hAnsi="Courier New" w:cs="Courier New"/>
          <w:noProof/>
        </w:rPr>
        <w:t xml:space="preserve"> = </w:t>
      </w:r>
      <w:r w:rsidRPr="0002148E">
        <w:rPr>
          <w:rFonts w:ascii="Courier New" w:hAnsi="Courier New" w:cs="Courier New"/>
          <w:noProof/>
          <w:color w:val="0000FF"/>
          <w:lang w:val="en-US"/>
        </w:rPr>
        <w:t>new</w:t>
      </w:r>
      <w:r w:rsidRPr="006453E2">
        <w:rPr>
          <w:rFonts w:ascii="Courier New" w:hAnsi="Courier New" w:cs="Courier New"/>
          <w:noProof/>
        </w:rPr>
        <w:t xml:space="preserve"> </w:t>
      </w:r>
      <w:r w:rsidRPr="0002148E">
        <w:rPr>
          <w:rFonts w:ascii="Courier New" w:hAnsi="Courier New" w:cs="Courier New"/>
          <w:noProof/>
          <w:lang w:val="en-US"/>
        </w:rPr>
        <w:t>CBitmap</w:t>
      </w:r>
      <w:r w:rsidRPr="006453E2">
        <w:rPr>
          <w:rFonts w:ascii="Courier New" w:hAnsi="Courier New" w:cs="Courier New"/>
          <w:noProof/>
        </w:rPr>
        <w:t>();</w:t>
      </w:r>
    </w:p>
    <w:p w:rsidR="00D668AD" w:rsidRPr="0002148E" w:rsidRDefault="00D668AD" w:rsidP="00960B25">
      <w:pPr>
        <w:ind w:left="540"/>
        <w:rPr>
          <w:rFonts w:ascii="Courier New" w:hAnsi="Courier New" w:cs="Courier New"/>
          <w:noProof/>
          <w:lang w:val="en-US"/>
        </w:rPr>
      </w:pPr>
      <w:r w:rsidRPr="0002148E">
        <w:rPr>
          <w:rFonts w:ascii="Courier New" w:hAnsi="Courier New" w:cs="Courier New"/>
          <w:noProof/>
          <w:lang w:val="en-US"/>
        </w:rPr>
        <w:t>MyBitMap-&gt;CreateCompatibleBitmap(myDC,800,600);</w:t>
      </w:r>
    </w:p>
    <w:p w:rsidR="00D668AD" w:rsidRPr="0002148E" w:rsidRDefault="00D668AD" w:rsidP="00960B25">
      <w:pPr>
        <w:ind w:left="540"/>
        <w:rPr>
          <w:rFonts w:ascii="Courier New" w:hAnsi="Courier New" w:cs="Courier New"/>
          <w:noProof/>
          <w:lang w:val="en-US"/>
        </w:rPr>
      </w:pPr>
    </w:p>
    <w:p w:rsidR="00D668AD" w:rsidRPr="0002148E" w:rsidRDefault="00D668AD" w:rsidP="00960B25">
      <w:pPr>
        <w:ind w:left="540"/>
        <w:rPr>
          <w:rFonts w:ascii="Courier New" w:hAnsi="Courier New" w:cs="Courier New"/>
          <w:noProof/>
          <w:lang w:val="en-US"/>
        </w:rPr>
      </w:pPr>
      <w:r w:rsidRPr="0002148E">
        <w:rPr>
          <w:rFonts w:ascii="Courier New" w:hAnsi="Courier New" w:cs="Courier New"/>
          <w:noProof/>
          <w:lang w:val="en-US"/>
        </w:rPr>
        <w:t xml:space="preserve">CDC * MyCDC = </w:t>
      </w:r>
      <w:r w:rsidRPr="0002148E">
        <w:rPr>
          <w:rFonts w:ascii="Courier New" w:hAnsi="Courier New" w:cs="Courier New"/>
          <w:noProof/>
          <w:color w:val="0000FF"/>
          <w:lang w:val="en-US"/>
        </w:rPr>
        <w:t>new</w:t>
      </w:r>
      <w:r w:rsidRPr="0002148E">
        <w:rPr>
          <w:rFonts w:ascii="Courier New" w:hAnsi="Courier New" w:cs="Courier New"/>
          <w:noProof/>
          <w:lang w:val="en-US"/>
        </w:rPr>
        <w:t xml:space="preserve"> CDC();</w:t>
      </w:r>
    </w:p>
    <w:p w:rsidR="00D668AD" w:rsidRPr="0002148E" w:rsidRDefault="00D668AD" w:rsidP="00960B25">
      <w:pPr>
        <w:ind w:left="540"/>
        <w:rPr>
          <w:rFonts w:ascii="Courier New" w:hAnsi="Courier New" w:cs="Courier New"/>
          <w:noProof/>
          <w:lang w:val="en-US"/>
        </w:rPr>
      </w:pPr>
      <w:r w:rsidRPr="0002148E">
        <w:rPr>
          <w:rFonts w:ascii="Courier New" w:hAnsi="Courier New" w:cs="Courier New"/>
          <w:noProof/>
          <w:lang w:val="en-US"/>
        </w:rPr>
        <w:t>MyCDC-&gt;CreateCompatibleDC(myDC);</w:t>
      </w:r>
    </w:p>
    <w:p w:rsidR="00D668AD" w:rsidRPr="0002148E" w:rsidRDefault="00D668AD" w:rsidP="00960B25">
      <w:pPr>
        <w:ind w:left="540"/>
        <w:rPr>
          <w:rFonts w:ascii="Courier New" w:hAnsi="Courier New" w:cs="Courier New"/>
          <w:noProof/>
          <w:lang w:val="en-US"/>
        </w:rPr>
      </w:pPr>
      <w:r w:rsidRPr="0002148E">
        <w:rPr>
          <w:rFonts w:ascii="Courier New" w:hAnsi="Courier New" w:cs="Courier New"/>
          <w:noProof/>
          <w:lang w:val="en-US"/>
        </w:rPr>
        <w:t>CBitmap* pOldBitmap = MyCDC-&gt;SelectObject(MyBitMap)</w:t>
      </w:r>
    </w:p>
    <w:p w:rsidR="00D668AD" w:rsidRPr="0002148E" w:rsidRDefault="00D668AD" w:rsidP="00D668AD">
      <w:pPr>
        <w:rPr>
          <w:rFonts w:ascii="Courier New" w:hAnsi="Courier New"/>
          <w:sz w:val="28"/>
          <w:szCs w:val="28"/>
          <w:lang w:val="en-US"/>
        </w:rPr>
      </w:pPr>
    </w:p>
    <w:p w:rsidR="00D668AD" w:rsidRPr="00FA6D9C" w:rsidRDefault="00D668AD" w:rsidP="00D668AD">
      <w:pPr>
        <w:ind w:firstLine="540"/>
        <w:jc w:val="both"/>
        <w:rPr>
          <w:sz w:val="28"/>
          <w:szCs w:val="28"/>
        </w:rPr>
      </w:pPr>
      <w:r w:rsidRPr="00FA6D9C">
        <w:rPr>
          <w:sz w:val="28"/>
          <w:szCs w:val="28"/>
        </w:rPr>
        <w:lastRenderedPageBreak/>
        <w:t>Поточечное рисование на битовой карте осуществляется с помощью строк сканирования. Вся битовая карта представляется как одномерный ма</w:t>
      </w:r>
      <w:r w:rsidRPr="00FA6D9C">
        <w:rPr>
          <w:sz w:val="28"/>
          <w:szCs w:val="28"/>
        </w:rPr>
        <w:t>с</w:t>
      </w:r>
      <w:r w:rsidRPr="00FA6D9C">
        <w:rPr>
          <w:sz w:val="28"/>
          <w:szCs w:val="28"/>
        </w:rPr>
        <w:t>сив горизонтальных строк, называемых строками сканирования. Каждая из этих строк представляет собой одномерный массив, каждый элемент котор</w:t>
      </w:r>
      <w:r w:rsidRPr="00FA6D9C">
        <w:rPr>
          <w:sz w:val="28"/>
          <w:szCs w:val="28"/>
        </w:rPr>
        <w:t>о</w:t>
      </w:r>
      <w:r w:rsidRPr="00FA6D9C">
        <w:rPr>
          <w:sz w:val="28"/>
          <w:szCs w:val="28"/>
        </w:rPr>
        <w:t>го для глубины цвета 32 бита, содержит значение цвета соответствующей точки. Это значение представляет собой 32 разрядное целое число, в котором первый байт задает интенсивность синего цвета, второй байт – зеленого, тр</w:t>
      </w:r>
      <w:r w:rsidRPr="00FA6D9C">
        <w:rPr>
          <w:sz w:val="28"/>
          <w:szCs w:val="28"/>
        </w:rPr>
        <w:t>е</w:t>
      </w:r>
      <w:r w:rsidRPr="00FA6D9C">
        <w:rPr>
          <w:sz w:val="28"/>
          <w:szCs w:val="28"/>
        </w:rPr>
        <w:t>тий байт – красного, а четвертый – значение прозрачности (канал альфа).</w:t>
      </w:r>
    </w:p>
    <w:p w:rsidR="00D668AD" w:rsidRPr="00FA6D9C" w:rsidRDefault="00D668AD" w:rsidP="00D668AD">
      <w:pPr>
        <w:ind w:left="360"/>
        <w:rPr>
          <w:sz w:val="28"/>
          <w:szCs w:val="28"/>
        </w:rPr>
      </w:pPr>
    </w:p>
    <w:p w:rsidR="00D668AD" w:rsidRPr="006453E2" w:rsidRDefault="00D668AD" w:rsidP="00D668AD">
      <w:pPr>
        <w:ind w:firstLine="540"/>
        <w:rPr>
          <w:sz w:val="28"/>
          <w:szCs w:val="28"/>
        </w:rPr>
      </w:pPr>
      <w:r w:rsidRPr="00FA6D9C">
        <w:rPr>
          <w:sz w:val="28"/>
          <w:szCs w:val="28"/>
        </w:rPr>
        <w:t>После того, как необходимость в битовой карте пропадет, необходимо уничтожить ее экземпляр.</w:t>
      </w:r>
    </w:p>
    <w:p w:rsidR="00960B25" w:rsidRPr="006453E2" w:rsidRDefault="00960B25" w:rsidP="00D668AD">
      <w:pPr>
        <w:ind w:firstLine="540"/>
        <w:rPr>
          <w:sz w:val="28"/>
          <w:szCs w:val="28"/>
        </w:rPr>
      </w:pPr>
    </w:p>
    <w:p w:rsidR="00D668AD" w:rsidRPr="00960B25" w:rsidRDefault="00D668AD" w:rsidP="00960B25">
      <w:pPr>
        <w:ind w:left="54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>DeleteObject(MyCDC);</w:t>
      </w:r>
    </w:p>
    <w:p w:rsidR="00D668AD" w:rsidRPr="00960B25" w:rsidRDefault="00D668AD" w:rsidP="00960B25">
      <w:pPr>
        <w:ind w:left="54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>DeleteObject(myDC);</w:t>
      </w:r>
    </w:p>
    <w:p w:rsidR="00B93DC5" w:rsidRPr="00960B25" w:rsidRDefault="00D668AD" w:rsidP="00960B25">
      <w:pPr>
        <w:ind w:left="540"/>
        <w:jc w:val="both"/>
        <w:rPr>
          <w:sz w:val="28"/>
          <w:szCs w:val="28"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>MyBitMap-&gt;DeleteObject()</w:t>
      </w:r>
    </w:p>
    <w:p w:rsidR="00B93DC5" w:rsidRPr="00B93DC5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>Кроме использования битовых карт, можно дополнительно увеличить быстродействие алгоритма, отказавшись от использования вещественных чи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>сел и операций с плавающей точкой.</w:t>
      </w:r>
    </w:p>
    <w:p w:rsidR="00B93DC5" w:rsidRPr="00B93DC5" w:rsidRDefault="00B93DC5" w:rsidP="00B93DC5">
      <w:pPr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 </w:t>
      </w:r>
      <w:r w:rsidR="001B3D1A" w:rsidRPr="001B3D1A">
        <w:rPr>
          <w:sz w:val="28"/>
          <w:szCs w:val="28"/>
        </w:rPr>
        <w:tab/>
      </w:r>
      <w:r w:rsidRPr="00B93DC5">
        <w:rPr>
          <w:sz w:val="28"/>
          <w:szCs w:val="28"/>
        </w:rPr>
        <w:t>Оказывается, можно разработать другой алгоритм закраски треуголь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ника, в котором используются только целые числа, и отсутствует операция деления. </w:t>
      </w:r>
    </w:p>
    <w:p w:rsidR="00B93DC5" w:rsidRPr="00B93DC5" w:rsidRDefault="00B93DC5" w:rsidP="002E69EB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>Сначала представим стороны треугольника в виде отрезков прямых л</w:t>
      </w:r>
      <w:r w:rsidRPr="00B93DC5">
        <w:rPr>
          <w:sz w:val="28"/>
          <w:szCs w:val="28"/>
        </w:rPr>
        <w:t>и</w:t>
      </w:r>
      <w:r w:rsidRPr="00B93DC5">
        <w:rPr>
          <w:sz w:val="28"/>
          <w:szCs w:val="28"/>
        </w:rPr>
        <w:t>ний (см. рис.</w:t>
      </w:r>
      <w:r w:rsidR="001B3D1A" w:rsidRPr="001B3D1A">
        <w:rPr>
          <w:sz w:val="28"/>
          <w:szCs w:val="28"/>
        </w:rPr>
        <w:t xml:space="preserve"> </w:t>
      </w:r>
      <w:r w:rsidR="001B3D1A">
        <w:rPr>
          <w:sz w:val="28"/>
          <w:szCs w:val="28"/>
        </w:rPr>
        <w:t>3</w:t>
      </w:r>
      <w:r w:rsidRPr="00B93DC5">
        <w:rPr>
          <w:sz w:val="28"/>
          <w:szCs w:val="28"/>
        </w:rPr>
        <w:t>).</w:t>
      </w:r>
    </w:p>
    <w:p w:rsidR="00B93DC5" w:rsidRPr="00B93DC5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104140</wp:posOffset>
                </wp:positionV>
                <wp:extent cx="342900" cy="342900"/>
                <wp:effectExtent l="3175" t="0" r="0" b="2540"/>
                <wp:wrapNone/>
                <wp:docPr id="1016" name="Text Box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732EAD" w:rsidRDefault="006453E2" w:rsidP="00B93D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6" o:spid="_x0000_s1198" type="#_x0000_t202" style="position:absolute;left:0;text-align:left;margin-left:212.2pt;margin-top:8.2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KJPuAIAAMQ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" filled="f" stroked="f">
                <v:textbox>
                  <w:txbxContent>
                    <w:p w:rsidR="00960B25" w:rsidRPr="00732EAD" w:rsidRDefault="00960B25" w:rsidP="00B93D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B93DC5" w:rsidRPr="00B93DC5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342900" cy="800100"/>
                <wp:effectExtent l="51435" t="59690" r="53340" b="54610"/>
                <wp:wrapNone/>
                <wp:docPr id="1015" name="Lin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9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">
                <v:stroke startarrow="oval" startarrowwidth="narrow" startarrowlength="short" endarrow="oval" endarrowwidth="narrow" endarrowlength="short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914400</wp:posOffset>
                </wp:positionV>
                <wp:extent cx="1143000" cy="228600"/>
                <wp:effectExtent l="51435" t="50165" r="53340" b="54610"/>
                <wp:wrapNone/>
                <wp:docPr id="1014" name="Lin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oval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in" to="4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">
                <v:stroke startarrow="oval" startarrowwidth="narrow" startarrowlength="short" endarrow="oval" endarrowwidth="narrow" endarrowlength="short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800100" cy="1028700"/>
                <wp:effectExtent l="60960" t="59690" r="62865" b="54610"/>
                <wp:wrapNone/>
                <wp:docPr id="1013" name="Lin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oval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9pt" to="4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">
                <v:stroke startarrow="oval" startarrowwidth="narrow" startarrowlength="short" endarrow="oval" endarrowwidth="narrow" endarrowlength="short"/>
              </v:line>
            </w:pict>
          </mc:Fallback>
        </mc:AlternateConten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137160</wp:posOffset>
                </wp:positionV>
                <wp:extent cx="342900" cy="342900"/>
                <wp:effectExtent l="3810" t="635" r="0" b="0"/>
                <wp:wrapNone/>
                <wp:docPr id="1012" name="Text Box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732EAD" w:rsidRDefault="006453E2" w:rsidP="00B93D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7" o:spid="_x0000_s1199" type="#_x0000_t202" style="position:absolute;left:0;text-align:left;margin-left:180pt;margin-top:10.8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7iuAIAAMQ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" filled="f" stroked="f">
                <v:textbox>
                  <w:txbxContent>
                    <w:p w:rsidR="00960B25" w:rsidRPr="00732EAD" w:rsidRDefault="00960B25" w:rsidP="00B93D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B93DC5" w:rsidRPr="00B93DC5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146685</wp:posOffset>
                </wp:positionV>
                <wp:extent cx="342900" cy="342900"/>
                <wp:effectExtent l="4445" t="0" r="0" b="4445"/>
                <wp:wrapNone/>
                <wp:docPr id="1011" name="Text Box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732EAD" w:rsidRDefault="006453E2" w:rsidP="00B93D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8" o:spid="_x0000_s1200" type="#_x0000_t202" style="position:absolute;left:0;text-align:left;margin-left:282.8pt;margin-top:11.55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6McuAIAAMQ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" filled="f" stroked="f">
                <v:textbox>
                  <w:txbxContent>
                    <w:p w:rsidR="00960B25" w:rsidRPr="00732EAD" w:rsidRDefault="00960B25" w:rsidP="00B93D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1B3D1A" w:rsidRDefault="001B3D1A" w:rsidP="001B3D1A">
      <w:pPr>
        <w:jc w:val="center"/>
        <w:rPr>
          <w:sz w:val="24"/>
          <w:szCs w:val="24"/>
        </w:rPr>
      </w:pPr>
      <w:r w:rsidRPr="001B3D1A">
        <w:rPr>
          <w:sz w:val="24"/>
          <w:szCs w:val="24"/>
        </w:rPr>
        <w:t xml:space="preserve">Рисунок </w:t>
      </w:r>
      <w:r w:rsidR="00B93DC5" w:rsidRPr="001B3D1A">
        <w:rPr>
          <w:sz w:val="24"/>
          <w:szCs w:val="24"/>
        </w:rPr>
        <w:t>3. Представление сторон треугольника в виде набора отрезков.</w: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2E69EB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>Поскольку изображение на экране состоит из совокупности точек, то и изображения этих отрезков также будет состоять из точек. Если рассмотреть с увеличением окрестность вершины А, можно увидеть примерно следую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>щую картину (см. рис.</w:t>
      </w:r>
      <w:r w:rsidR="001B3D1A" w:rsidRPr="001B3D1A">
        <w:rPr>
          <w:sz w:val="28"/>
          <w:szCs w:val="28"/>
        </w:rPr>
        <w:t xml:space="preserve"> </w:t>
      </w:r>
      <w:r w:rsidRPr="00B93DC5">
        <w:rPr>
          <w:sz w:val="28"/>
          <w:szCs w:val="28"/>
        </w:rPr>
        <w:t>4.).</w:t>
      </w:r>
      <w:r w:rsidR="006963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50E94C3" wp14:editId="7B6DE98F">
                <wp:simplePos x="0" y="0"/>
                <wp:positionH relativeFrom="column">
                  <wp:posOffset>4158615</wp:posOffset>
                </wp:positionH>
                <wp:positionV relativeFrom="paragraph">
                  <wp:posOffset>139700</wp:posOffset>
                </wp:positionV>
                <wp:extent cx="342900" cy="342900"/>
                <wp:effectExtent l="0" t="4445" r="0" b="0"/>
                <wp:wrapNone/>
                <wp:docPr id="1010" name="Text Box 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50586B" w:rsidRDefault="006453E2" w:rsidP="00B93DC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0586B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2" o:spid="_x0000_s1201" type="#_x0000_t202" style="position:absolute;left:0;text-align:left;margin-left:327.45pt;margin-top:11pt;width:27pt;height:2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iHtQIAAMU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" filled="f" stroked="f">
                <v:textbox>
                  <w:txbxContent>
                    <w:p w:rsidR="00960B25" w:rsidRPr="0050586B" w:rsidRDefault="00960B25" w:rsidP="00B93DC5">
                      <w:pPr>
                        <w:rPr>
                          <w:i/>
                          <w:lang w:val="en-US"/>
                        </w:rPr>
                      </w:pPr>
                      <w:r w:rsidRPr="0050586B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B93DC5" w:rsidRPr="00B93DC5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84455</wp:posOffset>
                </wp:positionV>
                <wp:extent cx="0" cy="1600200"/>
                <wp:effectExtent l="60960" t="10795" r="53340" b="17780"/>
                <wp:wrapNone/>
                <wp:docPr id="1009" name="Line 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9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6.65pt" to="162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1008" name="Oval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6" o:spid="_x0000_s1026" style="position:absolute;margin-left:261pt;margin-top:130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1007" name="Oval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5" o:spid="_x0000_s1026" style="position:absolute;margin-left:270pt;margin-top:130.5pt;width:9pt;height: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1006" name="Oval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4" o:spid="_x0000_s1026" style="position:absolute;margin-left:279pt;margin-top:130.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1005" name="Oval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3" o:spid="_x0000_s1026" style="position:absolute;margin-left:4in;margin-top:130.5pt;width:9pt;height: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1004" name="Oval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2" o:spid="_x0000_s1026" style="position:absolute;margin-left:297pt;margin-top:130.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1003" name="Oval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1" o:spid="_x0000_s1026" style="position:absolute;margin-left:306pt;margin-top:130.5pt;width:9pt;height: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1002" name="Oval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0" o:spid="_x0000_s1026" style="position:absolute;margin-left:315pt;margin-top:130.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1001" name="Oval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9" o:spid="_x0000_s1026" style="position:absolute;margin-left:180pt;margin-top:130.5pt;width:9pt;height: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1000" name="Oval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8" o:spid="_x0000_s1026" style="position:absolute;margin-left:189pt;margin-top:130.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999" name="Oval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7" o:spid="_x0000_s1026" style="position:absolute;margin-left:198pt;margin-top:130.5pt;width:9pt;height: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998" name="Oval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6" o:spid="_x0000_s1026" style="position:absolute;margin-left:207pt;margin-top:130.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997" name="Oval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5" o:spid="_x0000_s1026" style="position:absolute;margin-left:3in;margin-top:130.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996" name="Oval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4" o:spid="_x0000_s1026" style="position:absolute;margin-left:225pt;margin-top:130.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995" name="Oval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3" o:spid="_x0000_s1026" style="position:absolute;margin-left:234pt;margin-top:130.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994" name="Oval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2" o:spid="_x0000_s1026" style="position:absolute;margin-left:243pt;margin-top:130.5pt;width:9pt;height: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1657350</wp:posOffset>
                </wp:positionV>
                <wp:extent cx="114300" cy="114300"/>
                <wp:effectExtent l="13335" t="12065" r="5715" b="6985"/>
                <wp:wrapNone/>
                <wp:docPr id="993" name="Oval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7" o:spid="_x0000_s1026" style="position:absolute;margin-left:252pt;margin-top:130.5pt;width:9pt;height: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92" name="Oval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0" o:spid="_x0000_s1026" style="position:absolute;margin-left:261pt;margin-top:121.5pt;width:9pt;height: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91" name="Oval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9" o:spid="_x0000_s1026" style="position:absolute;margin-left:270pt;margin-top:121.5pt;width:9pt;height: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90" name="Oval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8" o:spid="_x0000_s1026" style="position:absolute;margin-left:279pt;margin-top:121.5pt;width:9pt;height: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89" name="Oval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7" o:spid="_x0000_s1026" style="position:absolute;margin-left:4in;margin-top:121.5pt;width:9pt;height: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88" name="Oval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6" o:spid="_x0000_s1026" style="position:absolute;margin-left:297pt;margin-top:121.5pt;width:9pt;height: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87" name="Oval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5" o:spid="_x0000_s1026" style="position:absolute;margin-left:306pt;margin-top:121.5pt;width:9pt;height: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86" name="Oval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4" o:spid="_x0000_s1026" style="position:absolute;margin-left:315pt;margin-top:121.5pt;width:9pt;height: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85" name="Oval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3" o:spid="_x0000_s1026" style="position:absolute;margin-left:180pt;margin-top:121.5pt;width:9pt;height: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84" name="Oval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2" o:spid="_x0000_s1026" style="position:absolute;margin-left:189pt;margin-top:121.5pt;width:9pt;height: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83" name="Oval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1" o:spid="_x0000_s1026" style="position:absolute;margin-left:198pt;margin-top:121.5pt;width:9pt;height: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82" name="Oval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0" o:spid="_x0000_s1026" style="position:absolute;margin-left:207pt;margin-top:121.5pt;width:9pt;height: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81" name="Oval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9" o:spid="_x0000_s1026" style="position:absolute;margin-left:3in;margin-top:121.5pt;width:9pt;height: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80" name="Oval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8" o:spid="_x0000_s1026" style="position:absolute;margin-left:225pt;margin-top:121.5pt;width:9pt;height: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79" name="Oval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7" o:spid="_x0000_s1026" style="position:absolute;margin-left:234pt;margin-top:121.5pt;width:9pt;height: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78" name="Oval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6" o:spid="_x0000_s1026" style="position:absolute;margin-left:243pt;margin-top:121.5pt;width:9pt;height: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ezFwIAADA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3335" t="12065" r="5715" b="6985"/>
                <wp:wrapNone/>
                <wp:docPr id="977" name="Oval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1" o:spid="_x0000_s1026" style="position:absolute;margin-left:252pt;margin-top:121.5pt;width:9pt;height: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76" name="Oval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4" o:spid="_x0000_s1026" style="position:absolute;margin-left:261pt;margin-top:112.5pt;width:9pt;height: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SYFwIAADA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75" name="Oval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3" o:spid="_x0000_s1026" style="position:absolute;margin-left:270pt;margin-top:112.5pt;width:9pt;height: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74" name="Oval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2" o:spid="_x0000_s1026" style="position:absolute;margin-left:279pt;margin-top:112.5pt;width:9pt;height: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73" name="Oval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1" o:spid="_x0000_s1026" style="position:absolute;margin-left:4in;margin-top:112.5pt;width:9pt;height: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" filled="f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72" name="Oval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0" o:spid="_x0000_s1026" style="position:absolute;margin-left:297pt;margin-top:112.5pt;width:9pt;height: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71" name="Oval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9" o:spid="_x0000_s1026" style="position:absolute;margin-left:306pt;margin-top:112.5pt;width:9pt;height: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70" name="Oval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8" o:spid="_x0000_s1026" style="position:absolute;margin-left:315pt;margin-top:112.5pt;width:9pt;height: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69" name="Oval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7" o:spid="_x0000_s1026" style="position:absolute;margin-left:180pt;margin-top:112.5pt;width:9pt;height: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8JiFwIAADA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68" name="Oval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6" o:spid="_x0000_s1026" style="position:absolute;margin-left:189pt;margin-top:112.5pt;width:9pt;height: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67" name="Oval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5" o:spid="_x0000_s1026" style="position:absolute;margin-left:198pt;margin-top:112.5pt;width:9pt;height: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xFJFwIAADA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66" name="Oval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4" o:spid="_x0000_s1026" style="position:absolute;margin-left:207pt;margin-top:112.5pt;width:9pt;height: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65" name="Oval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3" o:spid="_x0000_s1026" style="position:absolute;margin-left:3in;margin-top:112.5pt;width:9pt;height: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64" name="Oval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2" o:spid="_x0000_s1026" style="position:absolute;margin-left:225pt;margin-top:112.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63" name="Oval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1" o:spid="_x0000_s1026" style="position:absolute;margin-left:234pt;margin-top:112.5pt;width:9pt;height: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62" name="Oval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0" o:spid="_x0000_s1026" style="position:absolute;margin-left:243pt;margin-top:112.5pt;width:9pt;height: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13335" t="12065" r="5715" b="6985"/>
                <wp:wrapNone/>
                <wp:docPr id="961" name="Oval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5" o:spid="_x0000_s1026" style="position:absolute;margin-left:252pt;margin-top:112.5pt;width:9pt;height: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60" name="Oval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8" o:spid="_x0000_s1026" style="position:absolute;margin-left:261pt;margin-top:103.5pt;width:9pt;height: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59" name="Oval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7" o:spid="_x0000_s1026" style="position:absolute;margin-left:270pt;margin-top:103.5pt;width:9pt;height: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58" name="Oval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6" o:spid="_x0000_s1026" style="position:absolute;margin-left:279pt;margin-top:103.5pt;width:9pt;height: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" filled="f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57" name="Oval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5" o:spid="_x0000_s1026" style="position:absolute;margin-left:4in;margin-top:103.5pt;width:9pt;height: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56" name="Oval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4" o:spid="_x0000_s1026" style="position:absolute;margin-left:297pt;margin-top:103.5pt;width:9pt;height: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55" name="Oval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3" o:spid="_x0000_s1026" style="position:absolute;margin-left:306pt;margin-top:103.5pt;width:9pt;height: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54" name="Oval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2" o:spid="_x0000_s1026" style="position:absolute;margin-left:315pt;margin-top:103.5pt;width:9pt;height: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53" name="Oval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1" o:spid="_x0000_s1026" style="position:absolute;margin-left:180pt;margin-top:103.5pt;width:9pt;height: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52" name="Oval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0" o:spid="_x0000_s1026" style="position:absolute;margin-left:189pt;margin-top:103.5pt;width:9pt;height: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51" name="Oval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9" o:spid="_x0000_s1026" style="position:absolute;margin-left:198pt;margin-top:103.5pt;width:9pt;height: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50" name="Oval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8" o:spid="_x0000_s1026" style="position:absolute;margin-left:207pt;margin-top:103.5pt;width:9pt;height: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49" name="Oval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7" o:spid="_x0000_s1026" style="position:absolute;margin-left:3in;margin-top:103.5pt;width:9pt;height: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48" name="Oval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6" o:spid="_x0000_s1026" style="position:absolute;margin-left:225pt;margin-top:103.5pt;width:9pt;height: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47" name="Oval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5" o:spid="_x0000_s1026" style="position:absolute;margin-left:234pt;margin-top:103.5pt;width:9pt;height: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46" name="Oval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4" o:spid="_x0000_s1026" style="position:absolute;margin-left:243pt;margin-top:103.5pt;width:9pt;height: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1314450</wp:posOffset>
                </wp:positionV>
                <wp:extent cx="114300" cy="114300"/>
                <wp:effectExtent l="13335" t="12065" r="5715" b="6985"/>
                <wp:wrapNone/>
                <wp:docPr id="945" name="Oval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9" o:spid="_x0000_s1026" style="position:absolute;margin-left:252pt;margin-top:103.5pt;width:9pt;height: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44" name="Oval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2" o:spid="_x0000_s1026" style="position:absolute;margin-left:261pt;margin-top:94.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43" name="Oval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1" o:spid="_x0000_s1026" style="position:absolute;margin-left:270pt;margin-top:94.5pt;width:9pt;height: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42" name="Oval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0" o:spid="_x0000_s1026" style="position:absolute;margin-left:279pt;margin-top:94.5pt;width:9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" filled="f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41" name="Oval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9" o:spid="_x0000_s1026" style="position:absolute;margin-left:4in;margin-top:94.5pt;width:9pt;height: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40" name="Oval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8" o:spid="_x0000_s1026" style="position:absolute;margin-left:297pt;margin-top:94.5pt;width:9pt;height: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39" name="Oval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7" o:spid="_x0000_s1026" style="position:absolute;margin-left:306pt;margin-top:94.5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38" name="Oval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6" o:spid="_x0000_s1026" style="position:absolute;margin-left:315pt;margin-top:94.5pt;width:9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37" name="Oval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5" o:spid="_x0000_s1026" style="position:absolute;margin-left:180pt;margin-top:94.5pt;width:9pt;height: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36" name="Oval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4" o:spid="_x0000_s1026" style="position:absolute;margin-left:189pt;margin-top:94.5pt;width:9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35" name="Oval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3" o:spid="_x0000_s1026" style="position:absolute;margin-left:198pt;margin-top:94.5pt;width:9pt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34" name="Oval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2" o:spid="_x0000_s1026" style="position:absolute;margin-left:207pt;margin-top:94.5pt;width:9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33" name="Oval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1" o:spid="_x0000_s1026" style="position:absolute;margin-left:3in;margin-top:94.5pt;width:9pt;height: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32" name="Oval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0" o:spid="_x0000_s1026" style="position:absolute;margin-left:225pt;margin-top:94.5pt;width:9pt;height: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31" name="Oval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9" o:spid="_x0000_s1026" style="position:absolute;margin-left:234pt;margin-top:94.5pt;width:9pt;height: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30" name="Oval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8" o:spid="_x0000_s1026" style="position:absolute;margin-left:243pt;margin-top:94.5pt;width:9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1200150</wp:posOffset>
                </wp:positionV>
                <wp:extent cx="114300" cy="114300"/>
                <wp:effectExtent l="13335" t="12065" r="5715" b="6985"/>
                <wp:wrapNone/>
                <wp:docPr id="929" name="Oval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3" o:spid="_x0000_s1026" style="position:absolute;margin-left:252pt;margin-top:94.5pt;width:9pt;height: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28" name="Oval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6" o:spid="_x0000_s1026" style="position:absolute;margin-left:261pt;margin-top:85.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27" name="Oval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5" o:spid="_x0000_s1026" style="position:absolute;margin-left:270pt;margin-top:85.5pt;width:9pt;height: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" filled="f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26" name="Oval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4" o:spid="_x0000_s1026" style="position:absolute;margin-left:279pt;margin-top:85.5pt;width:9pt;height: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25" name="Oval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3" o:spid="_x0000_s1026" style="position:absolute;margin-left:4in;margin-top:85.5pt;width:9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24" name="Oval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2" o:spid="_x0000_s1026" style="position:absolute;margin-left:297pt;margin-top:85.5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23" name="Oval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1" o:spid="_x0000_s1026" style="position:absolute;margin-left:306pt;margin-top:85.5pt;width:9pt;height: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22" name="Oval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0" o:spid="_x0000_s1026" style="position:absolute;margin-left:315pt;margin-top:85.5pt;width:9pt;height: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21" name="Oval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9" o:spid="_x0000_s1026" style="position:absolute;margin-left:180pt;margin-top:85.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20" name="Oval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8" o:spid="_x0000_s1026" style="position:absolute;margin-left:189pt;margin-top:85.5pt;width:9pt;height: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19" name="Oval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7" o:spid="_x0000_s1026" style="position:absolute;margin-left:198pt;margin-top:85.5pt;width:9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18" name="Oval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6" o:spid="_x0000_s1026" style="position:absolute;margin-left:207pt;margin-top:85.5pt;width:9pt;height: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17" name="Oval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5" o:spid="_x0000_s1026" style="position:absolute;margin-left:3in;margin-top:85.5pt;width:9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16" name="Oval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4" o:spid="_x0000_s1026" style="position:absolute;margin-left:225pt;margin-top:85.5pt;width:9pt;height: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15" name="Oval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3" o:spid="_x0000_s1026" style="position:absolute;margin-left:234pt;margin-top:85.5pt;width:9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14" name="Oval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2" o:spid="_x0000_s1026" style="position:absolute;margin-left:243pt;margin-top:85.5pt;width:9pt;height: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1085850</wp:posOffset>
                </wp:positionV>
                <wp:extent cx="114300" cy="114300"/>
                <wp:effectExtent l="13335" t="12065" r="5715" b="6985"/>
                <wp:wrapNone/>
                <wp:docPr id="913" name="Oval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7" o:spid="_x0000_s1026" style="position:absolute;margin-left:252pt;margin-top:85.5pt;width:9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912" name="Oval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0" o:spid="_x0000_s1026" style="position:absolute;margin-left:261pt;margin-top:76.5pt;width:9pt;height: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911" name="Oval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9" o:spid="_x0000_s1026" style="position:absolute;margin-left:270pt;margin-top:76.5pt;width:9pt;height: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" filled="f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910" name="Oval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8" o:spid="_x0000_s1026" style="position:absolute;margin-left:279pt;margin-top:76.5pt;width:9pt;height: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909" name="Oval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7" o:spid="_x0000_s1026" style="position:absolute;margin-left:4in;margin-top:76.5pt;width:9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908" name="Oval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6" o:spid="_x0000_s1026" style="position:absolute;margin-left:297pt;margin-top:76.5pt;width:9pt;height: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907" name="Oval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5" o:spid="_x0000_s1026" style="position:absolute;margin-left:306pt;margin-top:76.5pt;width:9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906" name="Oval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4" o:spid="_x0000_s1026" style="position:absolute;margin-left:315pt;margin-top:76.5pt;width:9pt;height: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905" name="Oval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3" o:spid="_x0000_s1026" style="position:absolute;margin-left:180pt;margin-top:76.5pt;width:9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904" name="Oval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2" o:spid="_x0000_s1026" style="position:absolute;margin-left:189pt;margin-top:76.5pt;width:9pt;height: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903" name="Oval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1" o:spid="_x0000_s1026" style="position:absolute;margin-left:198pt;margin-top:76.5pt;width:9pt;height: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902" name="Oval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0" o:spid="_x0000_s1026" style="position:absolute;margin-left:207pt;margin-top:76.5pt;width:9pt;height: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901" name="Oval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9" o:spid="_x0000_s1026" style="position:absolute;margin-left:3in;margin-top:76.5pt;width:9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900" name="Oval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8" o:spid="_x0000_s1026" style="position:absolute;margin-left:225pt;margin-top:76.5pt;width:9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899" name="Oval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7" o:spid="_x0000_s1026" style="position:absolute;margin-left:234pt;margin-top:76.5pt;width:9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898" name="Oval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6" o:spid="_x0000_s1026" style="position:absolute;margin-left:243pt;margin-top:76.5pt;width:9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971550</wp:posOffset>
                </wp:positionV>
                <wp:extent cx="114300" cy="114300"/>
                <wp:effectExtent l="13335" t="12065" r="5715" b="6985"/>
                <wp:wrapNone/>
                <wp:docPr id="897" name="Oval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1" o:spid="_x0000_s1026" style="position:absolute;margin-left:252pt;margin-top:76.5pt;width:9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96" name="Oval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4" o:spid="_x0000_s1026" style="position:absolute;margin-left:261pt;margin-top:67.5pt;width:9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" filled="f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95" name="Oval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3" o:spid="_x0000_s1026" style="position:absolute;margin-left:270pt;margin-top:67.5pt;width:9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94" name="Oval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2" o:spid="_x0000_s1026" style="position:absolute;margin-left:279pt;margin-top:67.5pt;width:9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93" name="Oval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1" o:spid="_x0000_s1026" style="position:absolute;margin-left:4in;margin-top:67.5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92" name="Oval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0" o:spid="_x0000_s1026" style="position:absolute;margin-left:297pt;margin-top:67.5pt;width:9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91" name="Oval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9" o:spid="_x0000_s1026" style="position:absolute;margin-left:306pt;margin-top:67.5pt;width:9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90" name="Oval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8" o:spid="_x0000_s1026" style="position:absolute;margin-left:315pt;margin-top:67.5pt;width:9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89" name="Oval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7" o:spid="_x0000_s1026" style="position:absolute;margin-left:180pt;margin-top:67.5pt;width:9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88" name="Oval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6" o:spid="_x0000_s1026" style="position:absolute;margin-left:189pt;margin-top:67.5pt;width:9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87" name="Oval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5" o:spid="_x0000_s1026" style="position:absolute;margin-left:198pt;margin-top:67.5pt;width:9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86" name="Oval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4" o:spid="_x0000_s1026" style="position:absolute;margin-left:207pt;margin-top:67.5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85" name="Oval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3" o:spid="_x0000_s1026" style="position:absolute;margin-left:3in;margin-top:67.5pt;width:9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84" name="Oval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2" o:spid="_x0000_s1026" style="position:absolute;margin-left:225pt;margin-top:67.5pt;width:9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83" name="Oval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1" o:spid="_x0000_s1026" style="position:absolute;margin-left:234pt;margin-top:67.5pt;width:9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82" name="Oval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0" o:spid="_x0000_s1026" style="position:absolute;margin-left:243pt;margin-top:67.5pt;width:9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857250</wp:posOffset>
                </wp:positionV>
                <wp:extent cx="114300" cy="114300"/>
                <wp:effectExtent l="13335" t="12065" r="5715" b="6985"/>
                <wp:wrapNone/>
                <wp:docPr id="881" name="Oval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5" o:spid="_x0000_s1026" style="position:absolute;margin-left:252pt;margin-top:67.5pt;width:9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80" name="Oval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8" o:spid="_x0000_s1026" style="position:absolute;margin-left:261pt;margin-top:58.5pt;width:9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" filled="f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79" name="Oval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7" o:spid="_x0000_s1026" style="position:absolute;margin-left:270pt;margin-top:58.5pt;width:9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78" name="Oval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6" o:spid="_x0000_s1026" style="position:absolute;margin-left:279pt;margin-top:58.5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77" name="Oval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5" o:spid="_x0000_s1026" style="position:absolute;margin-left:4in;margin-top:58.5pt;width:9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76" name="Oval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4" o:spid="_x0000_s1026" style="position:absolute;margin-left:297pt;margin-top:58.5pt;width:9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75" name="Oval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3" o:spid="_x0000_s1026" style="position:absolute;margin-left:306pt;margin-top:58.5pt;width:9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74" name="Oval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2" o:spid="_x0000_s1026" style="position:absolute;margin-left:315pt;margin-top:58.5pt;width:9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73" name="Oval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1" o:spid="_x0000_s1026" style="position:absolute;margin-left:180pt;margin-top:58.5pt;width:9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72" name="Oval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0" o:spid="_x0000_s1026" style="position:absolute;margin-left:189pt;margin-top:58.5pt;width:9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71" name="Oval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9" o:spid="_x0000_s1026" style="position:absolute;margin-left:198pt;margin-top:58.5pt;width:9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70" name="Oval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8" o:spid="_x0000_s1026" style="position:absolute;margin-left:207pt;margin-top:58.5pt;width:9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69" name="Oval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7" o:spid="_x0000_s1026" style="position:absolute;margin-left:3in;margin-top:58.5pt;width:9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68" name="Oval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6" o:spid="_x0000_s1026" style="position:absolute;margin-left:225pt;margin-top:58.5pt;width:9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67" name="Oval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5" o:spid="_x0000_s1026" style="position:absolute;margin-left:234pt;margin-top:58.5pt;width:9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66" name="Oval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4" o:spid="_x0000_s1026" style="position:absolute;margin-left:243pt;margin-top:58.5pt;width:9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742950</wp:posOffset>
                </wp:positionV>
                <wp:extent cx="114300" cy="114300"/>
                <wp:effectExtent l="13335" t="12065" r="5715" b="6985"/>
                <wp:wrapNone/>
                <wp:docPr id="865" name="Oval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9" o:spid="_x0000_s1026" style="position:absolute;margin-left:252pt;margin-top:58.5pt;width:9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64" name="Oval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3" o:spid="_x0000_s1026" style="position:absolute;margin-left:252pt;margin-top:49.5pt;width:9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63" name="Oval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2" o:spid="_x0000_s1026" style="position:absolute;margin-left:261pt;margin-top:49.5pt;width:9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62" name="Oval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1" o:spid="_x0000_s1026" style="position:absolute;margin-left:270pt;margin-top:49.5pt;width:9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61" name="Oval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0" o:spid="_x0000_s1026" style="position:absolute;margin-left:279pt;margin-top:49.5pt;width:9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60" name="Oval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9" o:spid="_x0000_s1026" style="position:absolute;margin-left:4in;margin-top:49.5pt;width:9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59" name="Oval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8" o:spid="_x0000_s1026" style="position:absolute;margin-left:297pt;margin-top:49.5pt;width:9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58" name="Oval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7" o:spid="_x0000_s1026" style="position:absolute;margin-left:306pt;margin-top:49.5pt;width:9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57" name="Oval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6" o:spid="_x0000_s1026" style="position:absolute;margin-left:315pt;margin-top:49.5pt;width:9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56" name="Oval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5" o:spid="_x0000_s1026" style="position:absolute;margin-left:180pt;margin-top:49.5pt;width:9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55" name="Oval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4" o:spid="_x0000_s1026" style="position:absolute;margin-left:189pt;margin-top:49.5pt;width:9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54" name="Oval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3" o:spid="_x0000_s1026" style="position:absolute;margin-left:198pt;margin-top:49.5pt;width:9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53" name="Oval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2" o:spid="_x0000_s1026" style="position:absolute;margin-left:207pt;margin-top:49.5pt;width:9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52" name="Oval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1" o:spid="_x0000_s1026" style="position:absolute;margin-left:3in;margin-top:49.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51" name="Oval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0" o:spid="_x0000_s1026" style="position:absolute;margin-left:225pt;margin-top:49.5pt;width:9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50" name="Oval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9" o:spid="_x0000_s1026" style="position:absolute;margin-left:234pt;margin-top:49.5pt;width:9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628650</wp:posOffset>
                </wp:positionV>
                <wp:extent cx="114300" cy="114300"/>
                <wp:effectExtent l="13335" t="12065" r="5715" b="6985"/>
                <wp:wrapNone/>
                <wp:docPr id="849" name="Oval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8" o:spid="_x0000_s1026" style="position:absolute;margin-left:243pt;margin-top:49.5pt;width:9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84455</wp:posOffset>
                </wp:positionV>
                <wp:extent cx="2171700" cy="0"/>
                <wp:effectExtent l="13335" t="58420" r="15240" b="55880"/>
                <wp:wrapNone/>
                <wp:docPr id="848" name="Line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1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6.65pt" to="33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">
                <v:stroke endarrow="block"/>
              </v:line>
            </w:pict>
          </mc:Fallback>
        </mc:AlternateContent>
      </w:r>
    </w:p>
    <w:p w:rsidR="00B93DC5" w:rsidRPr="00B93DC5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3163570</wp:posOffset>
                </wp:positionH>
                <wp:positionV relativeFrom="paragraph">
                  <wp:posOffset>81280</wp:posOffset>
                </wp:positionV>
                <wp:extent cx="342900" cy="342900"/>
                <wp:effectExtent l="0" t="2540" r="4445" b="0"/>
                <wp:wrapNone/>
                <wp:docPr id="847" name="Text Box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732EAD" w:rsidRDefault="006453E2" w:rsidP="00B93D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8" o:spid="_x0000_s1202" type="#_x0000_t202" style="position:absolute;left:0;text-align:left;margin-left:249.1pt;margin-top:6.4pt;width:27pt;height:2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rsuA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" filled="f" stroked="f">
                <v:textbox>
                  <w:txbxContent>
                    <w:p w:rsidR="00960B25" w:rsidRPr="00732EAD" w:rsidRDefault="00960B25" w:rsidP="00B93D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B93DC5" w:rsidRPr="00B93DC5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46" name="Oval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6" o:spid="_x0000_s1026" style="position:absolute;margin-left:261pt;margin-top:8.3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h3DGQIAADA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45" name="Oval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5" o:spid="_x0000_s1026" style="position:absolute;margin-left:270pt;margin-top:8.3pt;width:9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44" name="Oval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4" o:spid="_x0000_s1026" style="position:absolute;margin-left:279pt;margin-top:8.3pt;width:9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43" name="Oval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3" o:spid="_x0000_s1026" style="position:absolute;margin-left:4in;margin-top:8.3pt;width:9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42" name="Oval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2" o:spid="_x0000_s1026" style="position:absolute;margin-left:297pt;margin-top:8.3pt;width:9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41" name="Oval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1" o:spid="_x0000_s1026" style="position:absolute;margin-left:306pt;margin-top:8.3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40" name="Oval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0" o:spid="_x0000_s1026" style="position:absolute;margin-left:315pt;margin-top:8.3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39" name="Oval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9" o:spid="_x0000_s1026" style="position:absolute;margin-left:180pt;margin-top:8.3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38" name="Oval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8" o:spid="_x0000_s1026" style="position:absolute;margin-left:189pt;margin-top:8.3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37" name="Oval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7" o:spid="_x0000_s1026" style="position:absolute;margin-left:198pt;margin-top:8.3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36" name="Oval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6" o:spid="_x0000_s1026" style="position:absolute;margin-left:207pt;margin-top:8.3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35" name="Oval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5" o:spid="_x0000_s1026" style="position:absolute;margin-left:3in;margin-top:8.3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34" name="Oval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4" o:spid="_x0000_s1026" style="position:absolute;margin-left:225pt;margin-top:8.3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33" name="Oval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3" o:spid="_x0000_s1026" style="position:absolute;margin-left:234pt;margin-top:8.3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32" name="Oval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2" o:spid="_x0000_s1026" style="position:absolute;margin-left:243pt;margin-top:8.3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13335" t="12065" r="5715" b="6985"/>
                <wp:wrapNone/>
                <wp:docPr id="831" name="Oval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7" o:spid="_x0000_s1026" style="position:absolute;margin-left:252pt;margin-top:8.3pt;width:9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" fillcolor="black"/>
            </w:pict>
          </mc:Fallback>
        </mc:AlternateConten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22225</wp:posOffset>
                </wp:positionV>
                <wp:extent cx="342900" cy="342900"/>
                <wp:effectExtent l="4445" t="3810" r="0" b="0"/>
                <wp:wrapNone/>
                <wp:docPr id="830" name="Text Box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50586B" w:rsidRDefault="006453E2" w:rsidP="00B93DC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0586B"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0" o:spid="_x0000_s1203" type="#_x0000_t202" style="position:absolute;left:0;text-align:left;margin-left:147.8pt;margin-top:1.75pt;width:27pt;height:2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p6twIAAMQ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" filled="f" stroked="f">
                <v:textbox>
                  <w:txbxContent>
                    <w:p w:rsidR="00960B25" w:rsidRPr="0050586B" w:rsidRDefault="00960B25" w:rsidP="00B93DC5">
                      <w:pPr>
                        <w:rPr>
                          <w:i/>
                          <w:lang w:val="en-US"/>
                        </w:rPr>
                      </w:pPr>
                      <w:r w:rsidRPr="0050586B"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B93DC5" w:rsidRPr="001B3D1A" w:rsidRDefault="001B3D1A" w:rsidP="001B3D1A">
      <w:pPr>
        <w:jc w:val="center"/>
        <w:rPr>
          <w:sz w:val="24"/>
          <w:szCs w:val="24"/>
        </w:rPr>
      </w:pPr>
      <w:r w:rsidRPr="001B3D1A">
        <w:rPr>
          <w:sz w:val="24"/>
          <w:szCs w:val="24"/>
        </w:rPr>
        <w:t xml:space="preserve">Рисунок </w:t>
      </w:r>
      <w:r w:rsidR="00B93DC5" w:rsidRPr="001B3D1A">
        <w:rPr>
          <w:sz w:val="24"/>
          <w:szCs w:val="24"/>
        </w:rPr>
        <w:t>4. Вид окрестности точки А.</w:t>
      </w:r>
    </w:p>
    <w:p w:rsidR="00B93DC5" w:rsidRPr="002E69EB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lastRenderedPageBreak/>
        <w:t xml:space="preserve">Значит, если мы сможем разработать алгоритм последовательного нахождения координат точек отрезков А </w:t>
      </w:r>
      <w:r w:rsidRPr="00B93DC5">
        <w:rPr>
          <w:sz w:val="28"/>
          <w:szCs w:val="28"/>
          <w:lang w:val="en-US"/>
        </w:rPr>
        <w:t>B</w:t>
      </w:r>
      <w:r w:rsidRPr="00B93DC5">
        <w:rPr>
          <w:sz w:val="28"/>
          <w:szCs w:val="28"/>
        </w:rPr>
        <w:t xml:space="preserve">, </w:t>
      </w:r>
      <w:r w:rsidRPr="00B93DC5">
        <w:rPr>
          <w:sz w:val="28"/>
          <w:szCs w:val="28"/>
          <w:lang w:val="en-US"/>
        </w:rPr>
        <w:t>A</w:t>
      </w:r>
      <w:r w:rsidRPr="00B93DC5">
        <w:rPr>
          <w:sz w:val="28"/>
          <w:szCs w:val="28"/>
        </w:rPr>
        <w:t xml:space="preserve"> С, </w:t>
      </w:r>
      <w:r w:rsidRPr="00B93DC5">
        <w:rPr>
          <w:sz w:val="28"/>
          <w:szCs w:val="28"/>
          <w:lang w:val="en-US"/>
        </w:rPr>
        <w:t>B</w:t>
      </w:r>
      <w:r w:rsidRPr="00B93DC5">
        <w:rPr>
          <w:sz w:val="28"/>
          <w:szCs w:val="28"/>
        </w:rPr>
        <w:t xml:space="preserve"> </w:t>
      </w:r>
      <w:r w:rsidRPr="00B93DC5">
        <w:rPr>
          <w:sz w:val="28"/>
          <w:szCs w:val="28"/>
          <w:lang w:val="en-US"/>
        </w:rPr>
        <w:t>C</w:t>
      </w:r>
      <w:r w:rsidRPr="00B93DC5">
        <w:rPr>
          <w:sz w:val="28"/>
          <w:szCs w:val="28"/>
        </w:rPr>
        <w:t>, то сможем нарисовать закрашенный треугольник просто рисуя горизонтальные отрезки соединяю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щие точки двух сторон с одинаковыми координатами </w:t>
      </w:r>
      <w:r w:rsidRPr="00B93DC5">
        <w:rPr>
          <w:i/>
          <w:sz w:val="28"/>
          <w:szCs w:val="28"/>
          <w:lang w:val="en-US"/>
        </w:rPr>
        <w:t>y</w:t>
      </w:r>
      <w:r w:rsidRPr="00B93DC5">
        <w:rPr>
          <w:sz w:val="28"/>
          <w:szCs w:val="28"/>
        </w:rPr>
        <w:t xml:space="preserve"> (см. рис.</w:t>
      </w:r>
      <w:r w:rsidR="001B3D1A">
        <w:rPr>
          <w:sz w:val="28"/>
          <w:szCs w:val="28"/>
        </w:rPr>
        <w:t xml:space="preserve"> </w:t>
      </w:r>
      <w:r w:rsidR="001B3D1A" w:rsidRPr="001B3D1A">
        <w:rPr>
          <w:sz w:val="28"/>
          <w:szCs w:val="28"/>
        </w:rPr>
        <w:t>6</w:t>
      </w:r>
      <w:r w:rsidRPr="00B93DC5">
        <w:rPr>
          <w:sz w:val="28"/>
          <w:szCs w:val="28"/>
        </w:rPr>
        <w:t>.).</w: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1B3D1A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73025</wp:posOffset>
                </wp:positionV>
                <wp:extent cx="342900" cy="342900"/>
                <wp:effectExtent l="3810" t="3810" r="0" b="0"/>
                <wp:wrapNone/>
                <wp:docPr id="829" name="Text Box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50586B" w:rsidRDefault="006453E2" w:rsidP="00B93DC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0586B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6" o:spid="_x0000_s1204" type="#_x0000_t202" style="position:absolute;left:0;text-align:left;margin-left:315pt;margin-top:5.75pt;width:27pt;height:2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ycuAIAAMQ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" filled="f" stroked="f">
                <v:textbox>
                  <w:txbxContent>
                    <w:p w:rsidR="00960B25" w:rsidRPr="0050586B" w:rsidRDefault="00960B25" w:rsidP="00B93DC5">
                      <w:pPr>
                        <w:rPr>
                          <w:i/>
                          <w:lang w:val="en-US"/>
                        </w:rPr>
                      </w:pPr>
                      <w:r w:rsidRPr="0050586B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187325</wp:posOffset>
                </wp:positionV>
                <wp:extent cx="0" cy="3086100"/>
                <wp:effectExtent l="60960" t="13335" r="53340" b="15240"/>
                <wp:wrapNone/>
                <wp:docPr id="828" name="Line 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3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.75pt" to="2in,2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187325</wp:posOffset>
                </wp:positionV>
                <wp:extent cx="2171700" cy="0"/>
                <wp:effectExtent l="13335" t="60960" r="15240" b="53340"/>
                <wp:wrapNone/>
                <wp:docPr id="827" name="Line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5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.75pt" to="3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187325</wp:posOffset>
                </wp:positionV>
                <wp:extent cx="342900" cy="342900"/>
                <wp:effectExtent l="3810" t="3810" r="0" b="0"/>
                <wp:wrapNone/>
                <wp:docPr id="826" name="Text Box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6A3AFA" w:rsidRDefault="006453E2" w:rsidP="00B93DC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3AFA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9" o:spid="_x0000_s1205" type="#_x0000_t202" style="position:absolute;left:0;text-align:left;margin-left:171pt;margin-top:14.75pt;width:27pt;height:2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hGuAIAAMU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" filled="f" stroked="f">
                <v:textbox>
                  <w:txbxContent>
                    <w:p w:rsidR="00960B25" w:rsidRPr="006A3AFA" w:rsidRDefault="00960B25" w:rsidP="00B93DC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A3AFA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530225</wp:posOffset>
                </wp:positionV>
                <wp:extent cx="228600" cy="228600"/>
                <wp:effectExtent l="13335" t="13335" r="5715" b="5715"/>
                <wp:wrapNone/>
                <wp:docPr id="825" name="Oval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8" o:spid="_x0000_s1026" style="position:absolute;margin-left:270pt;margin-top:41.75pt;width:18pt;height:1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530225</wp:posOffset>
                </wp:positionV>
                <wp:extent cx="228600" cy="228600"/>
                <wp:effectExtent l="13335" t="13335" r="5715" b="5715"/>
                <wp:wrapNone/>
                <wp:docPr id="824" name="Oval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6" o:spid="_x0000_s1026" style="position:absolute;margin-left:252pt;margin-top:41.75pt;width:18pt;height:1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" filled="f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530225</wp:posOffset>
                </wp:positionV>
                <wp:extent cx="228600" cy="228600"/>
                <wp:effectExtent l="13335" t="13335" r="5715" b="5715"/>
                <wp:wrapNone/>
                <wp:docPr id="823" name="Oval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5" o:spid="_x0000_s1026" style="position:absolute;margin-left:234pt;margin-top:41.75pt;width:18pt;height:1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530225</wp:posOffset>
                </wp:positionV>
                <wp:extent cx="228600" cy="228600"/>
                <wp:effectExtent l="13335" t="13335" r="5715" b="5715"/>
                <wp:wrapNone/>
                <wp:docPr id="822" name="Oval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4" o:spid="_x0000_s1026" style="position:absolute;margin-left:3in;margin-top:41.75pt;width:18pt;height:1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530225</wp:posOffset>
                </wp:positionV>
                <wp:extent cx="228600" cy="228600"/>
                <wp:effectExtent l="13335" t="13335" r="5715" b="5715"/>
                <wp:wrapNone/>
                <wp:docPr id="821" name="Oval 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3" o:spid="_x0000_s1026" style="position:absolute;margin-left:198pt;margin-top:41.75pt;width:18pt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530225</wp:posOffset>
                </wp:positionV>
                <wp:extent cx="228600" cy="228600"/>
                <wp:effectExtent l="13335" t="13335" r="5715" b="5715"/>
                <wp:wrapNone/>
                <wp:docPr id="820" name="Oval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7" o:spid="_x0000_s1026" style="position:absolute;margin-left:162pt;margin-top:41.75pt;width:18pt;height:1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987425</wp:posOffset>
                </wp:positionV>
                <wp:extent cx="228600" cy="228600"/>
                <wp:effectExtent l="13335" t="13335" r="5715" b="5715"/>
                <wp:wrapNone/>
                <wp:docPr id="819" name="Oval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6" o:spid="_x0000_s1026" style="position:absolute;margin-left:270pt;margin-top:77.75pt;width:18pt;height:1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1216025</wp:posOffset>
                </wp:positionV>
                <wp:extent cx="228600" cy="228600"/>
                <wp:effectExtent l="13335" t="13335" r="5715" b="5715"/>
                <wp:wrapNone/>
                <wp:docPr id="818" name="Oval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5" o:spid="_x0000_s1026" style="position:absolute;margin-left:270pt;margin-top:95.75pt;width:18pt;height:18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1444625</wp:posOffset>
                </wp:positionV>
                <wp:extent cx="228600" cy="228600"/>
                <wp:effectExtent l="13335" t="13335" r="5715" b="5715"/>
                <wp:wrapNone/>
                <wp:docPr id="817" name="Oval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4" o:spid="_x0000_s1026" style="position:absolute;margin-left:270pt;margin-top:113.75pt;width:18pt;height:1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1673225</wp:posOffset>
                </wp:positionV>
                <wp:extent cx="228600" cy="228600"/>
                <wp:effectExtent l="13335" t="13335" r="5715" b="5715"/>
                <wp:wrapNone/>
                <wp:docPr id="816" name="Oval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3" o:spid="_x0000_s1026" style="position:absolute;margin-left:270pt;margin-top:131.75pt;width:18pt;height:1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1901825</wp:posOffset>
                </wp:positionV>
                <wp:extent cx="228600" cy="228600"/>
                <wp:effectExtent l="13335" t="13335" r="5715" b="5715"/>
                <wp:wrapNone/>
                <wp:docPr id="815" name="Oval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2" o:spid="_x0000_s1026" style="position:absolute;margin-left:270pt;margin-top:149.75pt;width:18pt;height:1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2130425</wp:posOffset>
                </wp:positionV>
                <wp:extent cx="228600" cy="228600"/>
                <wp:effectExtent l="13335" t="13335" r="5715" b="5715"/>
                <wp:wrapNone/>
                <wp:docPr id="814" name="Oval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1" o:spid="_x0000_s1026" style="position:absolute;margin-left:270pt;margin-top:167.75pt;width:18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2359025</wp:posOffset>
                </wp:positionV>
                <wp:extent cx="228600" cy="228600"/>
                <wp:effectExtent l="13335" t="13335" r="5715" b="5715"/>
                <wp:wrapNone/>
                <wp:docPr id="813" name="Oval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0" o:spid="_x0000_s1026" style="position:absolute;margin-left:270pt;margin-top:185.75pt;width:18pt;height:1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2587625</wp:posOffset>
                </wp:positionV>
                <wp:extent cx="228600" cy="228600"/>
                <wp:effectExtent l="13335" t="13335" r="5715" b="5715"/>
                <wp:wrapNone/>
                <wp:docPr id="812" name="Oval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9" o:spid="_x0000_s1026" style="position:absolute;margin-left:270pt;margin-top:203.75pt;width:18pt;height:1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2816225</wp:posOffset>
                </wp:positionV>
                <wp:extent cx="228600" cy="228600"/>
                <wp:effectExtent l="13335" t="13335" r="5715" b="5715"/>
                <wp:wrapNone/>
                <wp:docPr id="811" name="Oval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8" o:spid="_x0000_s1026" style="position:absolute;margin-left:270pt;margin-top:221.75pt;width:18pt;height:1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3044825</wp:posOffset>
                </wp:positionV>
                <wp:extent cx="228600" cy="228600"/>
                <wp:effectExtent l="13335" t="13335" r="5715" b="5715"/>
                <wp:wrapNone/>
                <wp:docPr id="810" name="Oval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7" o:spid="_x0000_s1026" style="position:absolute;margin-left:270pt;margin-top:239.75pt;width:18pt;height:1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758825</wp:posOffset>
                </wp:positionV>
                <wp:extent cx="228600" cy="228600"/>
                <wp:effectExtent l="13335" t="13335" r="5715" b="5715"/>
                <wp:wrapNone/>
                <wp:docPr id="809" name="Oval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2" o:spid="_x0000_s1026" style="position:absolute;margin-left:252pt;margin-top:59.75pt;width:18pt;height:1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" filled="f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758825</wp:posOffset>
                </wp:positionV>
                <wp:extent cx="228600" cy="228600"/>
                <wp:effectExtent l="13335" t="13335" r="5715" b="5715"/>
                <wp:wrapNone/>
                <wp:docPr id="808" name="Oval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1" o:spid="_x0000_s1026" style="position:absolute;margin-left:234pt;margin-top:59.75pt;width:18pt;height:1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758825</wp:posOffset>
                </wp:positionV>
                <wp:extent cx="228600" cy="228600"/>
                <wp:effectExtent l="13335" t="13335" r="5715" b="5715"/>
                <wp:wrapNone/>
                <wp:docPr id="807" name="Oval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0" o:spid="_x0000_s1026" style="position:absolute;margin-left:3in;margin-top:59.75pt;width:18pt;height:1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758825</wp:posOffset>
                </wp:positionV>
                <wp:extent cx="228600" cy="228600"/>
                <wp:effectExtent l="13335" t="13335" r="5715" b="5715"/>
                <wp:wrapNone/>
                <wp:docPr id="806" name="Oval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9" o:spid="_x0000_s1026" style="position:absolute;margin-left:198pt;margin-top:59.75pt;width:18pt;height:1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758825</wp:posOffset>
                </wp:positionV>
                <wp:extent cx="228600" cy="228600"/>
                <wp:effectExtent l="13335" t="13335" r="5715" b="5715"/>
                <wp:wrapNone/>
                <wp:docPr id="805" name="Oval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8" o:spid="_x0000_s1026" style="position:absolute;margin-left:162pt;margin-top:59.75pt;width:18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987425</wp:posOffset>
                </wp:positionV>
                <wp:extent cx="228600" cy="228600"/>
                <wp:effectExtent l="13335" t="13335" r="5715" b="5715"/>
                <wp:wrapNone/>
                <wp:docPr id="804" name="Oval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7" o:spid="_x0000_s1026" style="position:absolute;margin-left:234pt;margin-top:77.75pt;width:18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" filled="f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987425</wp:posOffset>
                </wp:positionV>
                <wp:extent cx="228600" cy="228600"/>
                <wp:effectExtent l="13335" t="13335" r="5715" b="5715"/>
                <wp:wrapNone/>
                <wp:docPr id="803" name="Oval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6" o:spid="_x0000_s1026" style="position:absolute;margin-left:3in;margin-top:77.75pt;width:18pt;height:1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987425</wp:posOffset>
                </wp:positionV>
                <wp:extent cx="228600" cy="228600"/>
                <wp:effectExtent l="13335" t="13335" r="5715" b="5715"/>
                <wp:wrapNone/>
                <wp:docPr id="802" name="Oval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5" o:spid="_x0000_s1026" style="position:absolute;margin-left:180pt;margin-top:77.75pt;width:18pt;height:1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987425</wp:posOffset>
                </wp:positionV>
                <wp:extent cx="228600" cy="228600"/>
                <wp:effectExtent l="13335" t="13335" r="5715" b="5715"/>
                <wp:wrapNone/>
                <wp:docPr id="801" name="Oval 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9" o:spid="_x0000_s1026" style="position:absolute;margin-left:162pt;margin-top:77.75pt;width:18pt;height:1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1216025</wp:posOffset>
                </wp:positionV>
                <wp:extent cx="228600" cy="228600"/>
                <wp:effectExtent l="13335" t="13335" r="5715" b="5715"/>
                <wp:wrapNone/>
                <wp:docPr id="800" name="Oval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3" o:spid="_x0000_s1026" style="position:absolute;margin-left:234pt;margin-top:95.75pt;width:18pt;height:1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" filled="f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1216025</wp:posOffset>
                </wp:positionV>
                <wp:extent cx="228600" cy="228600"/>
                <wp:effectExtent l="13335" t="13335" r="5715" b="5715"/>
                <wp:wrapNone/>
                <wp:docPr id="799" name="Oval 1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2" o:spid="_x0000_s1026" style="position:absolute;margin-left:3in;margin-top:95.75pt;width:18pt;height:1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1216025</wp:posOffset>
                </wp:positionV>
                <wp:extent cx="228600" cy="228600"/>
                <wp:effectExtent l="13335" t="13335" r="5715" b="5715"/>
                <wp:wrapNone/>
                <wp:docPr id="798" name="Oval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1" o:spid="_x0000_s1026" style="position:absolute;margin-left:180pt;margin-top:95.75pt;width:18pt;height:1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1216025</wp:posOffset>
                </wp:positionV>
                <wp:extent cx="228600" cy="228600"/>
                <wp:effectExtent l="13335" t="13335" r="5715" b="5715"/>
                <wp:wrapNone/>
                <wp:docPr id="797" name="Oval 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0" o:spid="_x0000_s1026" style="position:absolute;margin-left:162pt;margin-top:95.75pt;width:18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1444625</wp:posOffset>
                </wp:positionV>
                <wp:extent cx="228600" cy="228600"/>
                <wp:effectExtent l="13335" t="13335" r="5715" b="5715"/>
                <wp:wrapNone/>
                <wp:docPr id="796" name="Oval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9" o:spid="_x0000_s1026" style="position:absolute;margin-left:234pt;margin-top:113.75pt;width:18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" filled="f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1444625</wp:posOffset>
                </wp:positionV>
                <wp:extent cx="228600" cy="228600"/>
                <wp:effectExtent l="13335" t="13335" r="5715" b="5715"/>
                <wp:wrapNone/>
                <wp:docPr id="795" name="Oval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8" o:spid="_x0000_s1026" style="position:absolute;margin-left:3in;margin-top:113.75pt;width:18pt;height:1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1444625</wp:posOffset>
                </wp:positionV>
                <wp:extent cx="228600" cy="228600"/>
                <wp:effectExtent l="13335" t="13335" r="5715" b="5715"/>
                <wp:wrapNone/>
                <wp:docPr id="794" name="Oval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7" o:spid="_x0000_s1026" style="position:absolute;margin-left:180pt;margin-top:113.75pt;width:18pt;height:1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1444625</wp:posOffset>
                </wp:positionV>
                <wp:extent cx="228600" cy="228600"/>
                <wp:effectExtent l="13335" t="13335" r="5715" b="5715"/>
                <wp:wrapNone/>
                <wp:docPr id="793" name="Oval 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1" o:spid="_x0000_s1026" style="position:absolute;margin-left:162pt;margin-top:113.75pt;width:18pt;height:1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1673225</wp:posOffset>
                </wp:positionV>
                <wp:extent cx="228600" cy="228600"/>
                <wp:effectExtent l="13335" t="13335" r="5715" b="5715"/>
                <wp:wrapNone/>
                <wp:docPr id="792" name="Oval 1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5" o:spid="_x0000_s1026" style="position:absolute;margin-left:234pt;margin-top:131.75pt;width:18pt;height:18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1673225</wp:posOffset>
                </wp:positionV>
                <wp:extent cx="228600" cy="228600"/>
                <wp:effectExtent l="13335" t="13335" r="5715" b="5715"/>
                <wp:wrapNone/>
                <wp:docPr id="791" name="Oval 1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4" o:spid="_x0000_s1026" style="position:absolute;margin-left:198pt;margin-top:131.75pt;width:18pt;height:1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i+GQIAADE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1673225</wp:posOffset>
                </wp:positionV>
                <wp:extent cx="228600" cy="228600"/>
                <wp:effectExtent l="13335" t="13335" r="5715" b="5715"/>
                <wp:wrapNone/>
                <wp:docPr id="790" name="Oval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3" o:spid="_x0000_s1026" style="position:absolute;margin-left:180pt;margin-top:131.75pt;width:18pt;height:1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1673225</wp:posOffset>
                </wp:positionV>
                <wp:extent cx="228600" cy="228600"/>
                <wp:effectExtent l="13335" t="13335" r="5715" b="5715"/>
                <wp:wrapNone/>
                <wp:docPr id="789" name="Oval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2" o:spid="_x0000_s1026" style="position:absolute;margin-left:162pt;margin-top:131.75pt;width:18pt;height:1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1901825</wp:posOffset>
                </wp:positionV>
                <wp:extent cx="228600" cy="228600"/>
                <wp:effectExtent l="13335" t="13335" r="5715" b="5715"/>
                <wp:wrapNone/>
                <wp:docPr id="788" name="Oval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1" o:spid="_x0000_s1026" style="position:absolute;margin-left:234pt;margin-top:149.75pt;width:18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1901825</wp:posOffset>
                </wp:positionV>
                <wp:extent cx="228600" cy="228600"/>
                <wp:effectExtent l="13335" t="13335" r="5715" b="5715"/>
                <wp:wrapNone/>
                <wp:docPr id="787" name="Oval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0" o:spid="_x0000_s1026" style="position:absolute;margin-left:198pt;margin-top:149.75pt;width:18pt;height:1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1901825</wp:posOffset>
                </wp:positionV>
                <wp:extent cx="228600" cy="228600"/>
                <wp:effectExtent l="13335" t="13335" r="5715" b="5715"/>
                <wp:wrapNone/>
                <wp:docPr id="786" name="Oval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9" o:spid="_x0000_s1026" style="position:absolute;margin-left:180pt;margin-top:149.75pt;width:18pt;height:1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1901825</wp:posOffset>
                </wp:positionV>
                <wp:extent cx="228600" cy="228600"/>
                <wp:effectExtent l="13335" t="13335" r="5715" b="5715"/>
                <wp:wrapNone/>
                <wp:docPr id="785" name="Oval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3" o:spid="_x0000_s1026" style="position:absolute;margin-left:162pt;margin-top:149.75pt;width:18pt;height:1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2130425</wp:posOffset>
                </wp:positionV>
                <wp:extent cx="228600" cy="228600"/>
                <wp:effectExtent l="13335" t="13335" r="5715" b="5715"/>
                <wp:wrapNone/>
                <wp:docPr id="784" name="Oval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7" o:spid="_x0000_s1026" style="position:absolute;margin-left:3in;margin-top:167.75pt;width:18pt;height:1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2130425</wp:posOffset>
                </wp:positionV>
                <wp:extent cx="228600" cy="228600"/>
                <wp:effectExtent l="13335" t="13335" r="5715" b="5715"/>
                <wp:wrapNone/>
                <wp:docPr id="783" name="Oval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6" o:spid="_x0000_s1026" style="position:absolute;margin-left:198pt;margin-top:167.75pt;width:18pt;height:1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" filled="f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2130425</wp:posOffset>
                </wp:positionV>
                <wp:extent cx="228600" cy="228600"/>
                <wp:effectExtent l="13335" t="13335" r="5715" b="5715"/>
                <wp:wrapNone/>
                <wp:docPr id="782" name="Oval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5" o:spid="_x0000_s1026" style="position:absolute;margin-left:180pt;margin-top:167.75pt;width:18pt;height:1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2130425</wp:posOffset>
                </wp:positionV>
                <wp:extent cx="228600" cy="228600"/>
                <wp:effectExtent l="13335" t="13335" r="5715" b="5715"/>
                <wp:wrapNone/>
                <wp:docPr id="781" name="Oval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4" o:spid="_x0000_s1026" style="position:absolute;margin-left:162pt;margin-top:167.75pt;width:18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2359025</wp:posOffset>
                </wp:positionV>
                <wp:extent cx="228600" cy="228600"/>
                <wp:effectExtent l="13335" t="13335" r="5715" b="5715"/>
                <wp:wrapNone/>
                <wp:docPr id="780" name="Oval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3" o:spid="_x0000_s1026" style="position:absolute;margin-left:3in;margin-top:185.75pt;width:18pt;height:1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2359025</wp:posOffset>
                </wp:positionV>
                <wp:extent cx="228600" cy="228600"/>
                <wp:effectExtent l="13335" t="13335" r="5715" b="5715"/>
                <wp:wrapNone/>
                <wp:docPr id="779" name="Oval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2" o:spid="_x0000_s1026" style="position:absolute;margin-left:198pt;margin-top:185.75pt;width:18pt;height:1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" filled="f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2359025</wp:posOffset>
                </wp:positionV>
                <wp:extent cx="228600" cy="228600"/>
                <wp:effectExtent l="13335" t="13335" r="5715" b="5715"/>
                <wp:wrapNone/>
                <wp:docPr id="778" name="Oval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1" o:spid="_x0000_s1026" style="position:absolute;margin-left:180pt;margin-top:185.75pt;width:18pt;height:1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2359025</wp:posOffset>
                </wp:positionV>
                <wp:extent cx="228600" cy="228600"/>
                <wp:effectExtent l="13335" t="13335" r="5715" b="5715"/>
                <wp:wrapNone/>
                <wp:docPr id="777" name="Oval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5" o:spid="_x0000_s1026" style="position:absolute;margin-left:162pt;margin-top:185.75pt;width:18pt;height:1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2587625</wp:posOffset>
                </wp:positionV>
                <wp:extent cx="228600" cy="228600"/>
                <wp:effectExtent l="13335" t="13335" r="5715" b="5715"/>
                <wp:wrapNone/>
                <wp:docPr id="776" name="Oval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9" o:spid="_x0000_s1026" style="position:absolute;margin-left:3in;margin-top:203.75pt;width:18pt;height:1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2587625</wp:posOffset>
                </wp:positionV>
                <wp:extent cx="228600" cy="228600"/>
                <wp:effectExtent l="13335" t="13335" r="5715" b="5715"/>
                <wp:wrapNone/>
                <wp:docPr id="775" name="Oval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8" o:spid="_x0000_s1026" style="position:absolute;margin-left:198pt;margin-top:203.75pt;width:18pt;height:1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" filled="f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2587625</wp:posOffset>
                </wp:positionV>
                <wp:extent cx="228600" cy="228600"/>
                <wp:effectExtent l="13335" t="13335" r="5715" b="5715"/>
                <wp:wrapNone/>
                <wp:docPr id="774" name="Oval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7" o:spid="_x0000_s1026" style="position:absolute;margin-left:180pt;margin-top:203.75pt;width:18pt;height:1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2587625</wp:posOffset>
                </wp:positionV>
                <wp:extent cx="228600" cy="228600"/>
                <wp:effectExtent l="13335" t="13335" r="5715" b="5715"/>
                <wp:wrapNone/>
                <wp:docPr id="773" name="Oval 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6" o:spid="_x0000_s1026" style="position:absolute;margin-left:162pt;margin-top:203.75pt;width:18pt;height:1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2816225</wp:posOffset>
                </wp:positionV>
                <wp:extent cx="228600" cy="228600"/>
                <wp:effectExtent l="13335" t="13335" r="5715" b="5715"/>
                <wp:wrapNone/>
                <wp:docPr id="772" name="Oval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6" o:spid="_x0000_s1026" style="position:absolute;margin-left:234pt;margin-top:221.75pt;width:18pt;height:1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2816225</wp:posOffset>
                </wp:positionV>
                <wp:extent cx="228600" cy="228600"/>
                <wp:effectExtent l="13335" t="13335" r="5715" b="5715"/>
                <wp:wrapNone/>
                <wp:docPr id="771" name="Oval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5" o:spid="_x0000_s1026" style="position:absolute;margin-left:3in;margin-top:221.75pt;width:18pt;height:1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2816225</wp:posOffset>
                </wp:positionV>
                <wp:extent cx="228600" cy="228600"/>
                <wp:effectExtent l="13335" t="13335" r="5715" b="5715"/>
                <wp:wrapNone/>
                <wp:docPr id="770" name="Oval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4" o:spid="_x0000_s1026" style="position:absolute;margin-left:198pt;margin-top:221.75pt;width:18pt;height:1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2816225</wp:posOffset>
                </wp:positionV>
                <wp:extent cx="228600" cy="228600"/>
                <wp:effectExtent l="13335" t="13335" r="5715" b="5715"/>
                <wp:wrapNone/>
                <wp:docPr id="769" name="Oval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3" o:spid="_x0000_s1026" style="position:absolute;margin-left:180pt;margin-top:221.75pt;width:18pt;height:1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" filled="f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2816225</wp:posOffset>
                </wp:positionV>
                <wp:extent cx="228600" cy="228600"/>
                <wp:effectExtent l="13335" t="13335" r="5715" b="5715"/>
                <wp:wrapNone/>
                <wp:docPr id="768" name="Oval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7" o:spid="_x0000_s1026" style="position:absolute;margin-left:162pt;margin-top:221.75pt;width:18pt;height:1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3044825</wp:posOffset>
                </wp:positionV>
                <wp:extent cx="228600" cy="228600"/>
                <wp:effectExtent l="13335" t="13335" r="5715" b="5715"/>
                <wp:wrapNone/>
                <wp:docPr id="671" name="Oval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2" o:spid="_x0000_s1026" style="position:absolute;margin-left:234pt;margin-top:239.75pt;width:18pt;height:1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3044825</wp:posOffset>
                </wp:positionV>
                <wp:extent cx="228600" cy="228600"/>
                <wp:effectExtent l="13335" t="13335" r="5715" b="5715"/>
                <wp:wrapNone/>
                <wp:docPr id="670" name="Oval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1" o:spid="_x0000_s1026" style="position:absolute;margin-left:3in;margin-top:239.75pt;width:18pt;height:1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3044825</wp:posOffset>
                </wp:positionV>
                <wp:extent cx="228600" cy="228600"/>
                <wp:effectExtent l="13335" t="13335" r="5715" b="5715"/>
                <wp:wrapNone/>
                <wp:docPr id="669" name="Oval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0" o:spid="_x0000_s1026" style="position:absolute;margin-left:198pt;margin-top:239.75pt;width:18pt;height:1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3044825</wp:posOffset>
                </wp:positionV>
                <wp:extent cx="228600" cy="228600"/>
                <wp:effectExtent l="13335" t="13335" r="5715" b="5715"/>
                <wp:wrapNone/>
                <wp:docPr id="668" name="Oval 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9" o:spid="_x0000_s1026" style="position:absolute;margin-left:180pt;margin-top:239.75pt;width:18pt;height:1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" filled="f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3044825</wp:posOffset>
                </wp:positionV>
                <wp:extent cx="228600" cy="228600"/>
                <wp:effectExtent l="13335" t="13335" r="5715" b="5715"/>
                <wp:wrapNone/>
                <wp:docPr id="667" name="Oval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8" o:spid="_x0000_s1026" style="position:absolute;margin-left:162pt;margin-top:239.75pt;width:18pt;height:1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644525</wp:posOffset>
                </wp:positionV>
                <wp:extent cx="914400" cy="2514600"/>
                <wp:effectExtent l="13335" t="13335" r="5715" b="5715"/>
                <wp:wrapNone/>
                <wp:docPr id="666" name="Line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2514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3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50.75pt" to="261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530225</wp:posOffset>
                </wp:positionV>
                <wp:extent cx="228600" cy="228600"/>
                <wp:effectExtent l="13335" t="13335" r="5715" b="5715"/>
                <wp:wrapNone/>
                <wp:docPr id="665" name="Oval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52" o:spid="_x0000_s1026" style="position:absolute;margin-left:180pt;margin-top:41.75pt;width:18pt;height:1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758825</wp:posOffset>
                </wp:positionV>
                <wp:extent cx="228600" cy="228600"/>
                <wp:effectExtent l="13335" t="13335" r="5715" b="5715"/>
                <wp:wrapNone/>
                <wp:docPr id="664" name="Oval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51" o:spid="_x0000_s1026" style="position:absolute;margin-left:180pt;margin-top:59.75pt;width:18pt;height:1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758825</wp:posOffset>
                </wp:positionV>
                <wp:extent cx="228600" cy="228600"/>
                <wp:effectExtent l="13335" t="13335" r="5715" b="5715"/>
                <wp:wrapNone/>
                <wp:docPr id="663" name="Oval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7" o:spid="_x0000_s1026" style="position:absolute;margin-left:270pt;margin-top:59.75pt;width:18pt;height:1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987425</wp:posOffset>
                </wp:positionV>
                <wp:extent cx="228600" cy="228600"/>
                <wp:effectExtent l="13335" t="13335" r="5715" b="5715"/>
                <wp:wrapNone/>
                <wp:docPr id="662" name="Oval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50" o:spid="_x0000_s1026" style="position:absolute;margin-left:198pt;margin-top:77.75pt;width:18pt;height:1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1216025</wp:posOffset>
                </wp:positionV>
                <wp:extent cx="228600" cy="228600"/>
                <wp:effectExtent l="13335" t="13335" r="5715" b="5715"/>
                <wp:wrapNone/>
                <wp:docPr id="661" name="Oval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9" o:spid="_x0000_s1026" style="position:absolute;margin-left:198pt;margin-top:95.75pt;width:18pt;height:1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1444625</wp:posOffset>
                </wp:positionV>
                <wp:extent cx="228600" cy="228600"/>
                <wp:effectExtent l="13335" t="13335" r="5715" b="5715"/>
                <wp:wrapNone/>
                <wp:docPr id="660" name="Oval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8" o:spid="_x0000_s1026" style="position:absolute;margin-left:198pt;margin-top:113.75pt;width:18pt;height:1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987425</wp:posOffset>
                </wp:positionV>
                <wp:extent cx="228600" cy="228600"/>
                <wp:effectExtent l="13335" t="13335" r="5715" b="5715"/>
                <wp:wrapNone/>
                <wp:docPr id="659" name="Oval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8" o:spid="_x0000_s1026" style="position:absolute;margin-left:252pt;margin-top:77.75pt;width:18pt;height:1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1216025</wp:posOffset>
                </wp:positionV>
                <wp:extent cx="228600" cy="228600"/>
                <wp:effectExtent l="13335" t="13335" r="5715" b="5715"/>
                <wp:wrapNone/>
                <wp:docPr id="658" name="Oval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4" o:spid="_x0000_s1026" style="position:absolute;margin-left:252pt;margin-top:95.75pt;width:18pt;height:1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1444625</wp:posOffset>
                </wp:positionV>
                <wp:extent cx="228600" cy="228600"/>
                <wp:effectExtent l="13335" t="13335" r="5715" b="5715"/>
                <wp:wrapNone/>
                <wp:docPr id="657" name="Oval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0" o:spid="_x0000_s1026" style="position:absolute;margin-left:252pt;margin-top:113.75pt;width:18pt;height:1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YjGAIAADE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1673225</wp:posOffset>
                </wp:positionV>
                <wp:extent cx="228600" cy="228600"/>
                <wp:effectExtent l="13335" t="13335" r="5715" b="5715"/>
                <wp:wrapNone/>
                <wp:docPr id="656" name="Oval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7" o:spid="_x0000_s1026" style="position:absolute;margin-left:3in;margin-top:131.75pt;width:18pt;height:1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1901825</wp:posOffset>
                </wp:positionV>
                <wp:extent cx="228600" cy="228600"/>
                <wp:effectExtent l="13335" t="13335" r="5715" b="5715"/>
                <wp:wrapNone/>
                <wp:docPr id="655" name="Oval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6" o:spid="_x0000_s1026" style="position:absolute;margin-left:3in;margin-top:149.75pt;width:18pt;height:1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1673225</wp:posOffset>
                </wp:positionV>
                <wp:extent cx="228600" cy="228600"/>
                <wp:effectExtent l="13335" t="13335" r="5715" b="5715"/>
                <wp:wrapNone/>
                <wp:docPr id="654" name="Oval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6" o:spid="_x0000_s1026" style="position:absolute;margin-left:252pt;margin-top:131.75pt;width:18pt;height:1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1901825</wp:posOffset>
                </wp:positionV>
                <wp:extent cx="228600" cy="228600"/>
                <wp:effectExtent l="13335" t="13335" r="5715" b="5715"/>
                <wp:wrapNone/>
                <wp:docPr id="653" name="Oval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2" o:spid="_x0000_s1026" style="position:absolute;margin-left:252pt;margin-top:149.75pt;width:18pt;height:1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2130425</wp:posOffset>
                </wp:positionV>
                <wp:extent cx="228600" cy="228600"/>
                <wp:effectExtent l="13335" t="13335" r="5715" b="5715"/>
                <wp:wrapNone/>
                <wp:docPr id="652" name="Oval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5" o:spid="_x0000_s1026" style="position:absolute;margin-left:234pt;margin-top:167.75pt;width:18pt;height:18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2359025</wp:posOffset>
                </wp:positionV>
                <wp:extent cx="228600" cy="228600"/>
                <wp:effectExtent l="13335" t="13335" r="5715" b="5715"/>
                <wp:wrapNone/>
                <wp:docPr id="651" name="Oval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4" o:spid="_x0000_s1026" style="position:absolute;margin-left:234pt;margin-top:185.75pt;width:18pt;height:18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2587625</wp:posOffset>
                </wp:positionV>
                <wp:extent cx="228600" cy="228600"/>
                <wp:effectExtent l="13335" t="13335" r="5715" b="5715"/>
                <wp:wrapNone/>
                <wp:docPr id="649" name="Oval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3" o:spid="_x0000_s1026" style="position:absolute;margin-left:234pt;margin-top:203.75pt;width:18pt;height:1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2130425</wp:posOffset>
                </wp:positionV>
                <wp:extent cx="228600" cy="228600"/>
                <wp:effectExtent l="13335" t="13335" r="5715" b="5715"/>
                <wp:wrapNone/>
                <wp:docPr id="648" name="Oval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8" o:spid="_x0000_s1026" style="position:absolute;margin-left:252pt;margin-top:167.75pt;width:18pt;height:1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2359025</wp:posOffset>
                </wp:positionV>
                <wp:extent cx="228600" cy="228600"/>
                <wp:effectExtent l="13335" t="13335" r="5715" b="5715"/>
                <wp:wrapNone/>
                <wp:docPr id="646" name="Oval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4" o:spid="_x0000_s1026" style="position:absolute;margin-left:252pt;margin-top:185.75pt;width:18pt;height:1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2587625</wp:posOffset>
                </wp:positionV>
                <wp:extent cx="228600" cy="228600"/>
                <wp:effectExtent l="13335" t="13335" r="5715" b="5715"/>
                <wp:wrapNone/>
                <wp:docPr id="645" name="Oval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0" o:spid="_x0000_s1026" style="position:absolute;margin-left:252pt;margin-top:203.75pt;width:18pt;height:1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2816225</wp:posOffset>
                </wp:positionV>
                <wp:extent cx="228600" cy="228600"/>
                <wp:effectExtent l="13335" t="13335" r="5715" b="5715"/>
                <wp:wrapNone/>
                <wp:docPr id="644" name="Oval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2" o:spid="_x0000_s1026" style="position:absolute;margin-left:252pt;margin-top:221.75pt;width:18pt;height:1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3044825</wp:posOffset>
                </wp:positionV>
                <wp:extent cx="228600" cy="228600"/>
                <wp:effectExtent l="13335" t="13335" r="5715" b="5715"/>
                <wp:wrapNone/>
                <wp:docPr id="643" name="Oval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1" o:spid="_x0000_s1026" style="position:absolute;margin-left:252pt;margin-top:239.75pt;width:18pt;height:1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" fillcolor="gray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3044825</wp:posOffset>
                </wp:positionV>
                <wp:extent cx="342900" cy="342900"/>
                <wp:effectExtent l="3810" t="3810" r="0" b="0"/>
                <wp:wrapNone/>
                <wp:docPr id="642" name="Text Box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50586B" w:rsidRDefault="006453E2" w:rsidP="00B93DC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0586B"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4" o:spid="_x0000_s1206" type="#_x0000_t202" style="position:absolute;left:0;text-align:left;margin-left:126pt;margin-top:239.75pt;width:27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nVduAIAAMQ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" filled="f" stroked="f">
                <v:textbox>
                  <w:txbxContent>
                    <w:p w:rsidR="00960B25" w:rsidRPr="0050586B" w:rsidRDefault="00960B25" w:rsidP="00B93DC5">
                      <w:pPr>
                        <w:rPr>
                          <w:i/>
                          <w:lang w:val="en-US"/>
                        </w:rPr>
                      </w:pPr>
                      <w:r w:rsidRPr="0050586B"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3273425</wp:posOffset>
                </wp:positionV>
                <wp:extent cx="342900" cy="342900"/>
                <wp:effectExtent l="3810" t="3810" r="0" b="0"/>
                <wp:wrapNone/>
                <wp:docPr id="641" name="Text Box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6A3AFA" w:rsidRDefault="006453E2" w:rsidP="00B93D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0" o:spid="_x0000_s1207" type="#_x0000_t202" style="position:absolute;left:0;text-align:left;margin-left:261pt;margin-top:257.75pt;width:27pt;height:2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5kugIAAMU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" filled="f" stroked="f">
                <v:textbox>
                  <w:txbxContent>
                    <w:p w:rsidR="00960B25" w:rsidRPr="006A3AFA" w:rsidRDefault="00960B25" w:rsidP="00B93DC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</w:p>
    <w:p w:rsidR="001B3D1A" w:rsidRPr="001B3D1A" w:rsidRDefault="001B3D1A" w:rsidP="00B93DC5">
      <w:pPr>
        <w:jc w:val="both"/>
        <w:rPr>
          <w:sz w:val="28"/>
          <w:szCs w:val="28"/>
        </w:rPr>
      </w:pPr>
    </w:p>
    <w:p w:rsidR="001B3D1A" w:rsidRPr="001B3D1A" w:rsidRDefault="001B3D1A" w:rsidP="00B93DC5">
      <w:pPr>
        <w:jc w:val="both"/>
        <w:rPr>
          <w:sz w:val="28"/>
          <w:szCs w:val="28"/>
        </w:rPr>
      </w:pPr>
    </w:p>
    <w:p w:rsidR="001B3D1A" w:rsidRPr="001B3D1A" w:rsidRDefault="001B3D1A" w:rsidP="00B93DC5">
      <w:pPr>
        <w:jc w:val="both"/>
        <w:rPr>
          <w:sz w:val="28"/>
          <w:szCs w:val="28"/>
        </w:rPr>
      </w:pPr>
    </w:p>
    <w:p w:rsidR="001B3D1A" w:rsidRPr="001B3D1A" w:rsidRDefault="001B3D1A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1B3D1A" w:rsidRDefault="001B3D1A" w:rsidP="001B3D1A">
      <w:pPr>
        <w:jc w:val="center"/>
        <w:rPr>
          <w:sz w:val="24"/>
          <w:szCs w:val="24"/>
        </w:rPr>
      </w:pPr>
      <w:r w:rsidRPr="001B3D1A">
        <w:rPr>
          <w:sz w:val="24"/>
          <w:szCs w:val="24"/>
        </w:rPr>
        <w:t xml:space="preserve">Рисунок </w:t>
      </w:r>
      <w:r w:rsidR="00B93DC5" w:rsidRPr="001B3D1A">
        <w:rPr>
          <w:sz w:val="24"/>
          <w:szCs w:val="24"/>
        </w:rPr>
        <w:t>6. Выбор точек отрезка АС.</w:t>
      </w:r>
    </w:p>
    <w:p w:rsidR="001B3D1A" w:rsidRPr="00960B25" w:rsidRDefault="001B3D1A" w:rsidP="00B93DC5">
      <w:pPr>
        <w:jc w:val="both"/>
        <w:rPr>
          <w:sz w:val="28"/>
          <w:szCs w:val="28"/>
        </w:rPr>
      </w:pPr>
    </w:p>
    <w:p w:rsidR="00960B25" w:rsidRPr="00C33E56" w:rsidRDefault="00960B25" w:rsidP="00960B25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color w:val="0000FF"/>
          <w:lang w:val="en-US"/>
        </w:rPr>
        <w:t>for</w:t>
      </w:r>
      <w:r w:rsidRPr="00C33E56">
        <w:rPr>
          <w:rFonts w:ascii="Courier New" w:hAnsi="Courier New" w:cs="Courier New"/>
          <w:noProof/>
          <w:lang w:val="en-US"/>
        </w:rPr>
        <w:t xml:space="preserve"> (i=0; i&lt;kol_t/2; i++)</w:t>
      </w:r>
    </w:p>
    <w:p w:rsidR="00960B25" w:rsidRPr="00960B25" w:rsidRDefault="00960B25" w:rsidP="00960B25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>{</w:t>
      </w:r>
    </w:p>
    <w:p w:rsidR="00960B25" w:rsidRPr="00960B25" w:rsidRDefault="00960B25" w:rsidP="00960B25">
      <w:pPr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color w:val="0000FF"/>
          <w:lang w:val="en-US"/>
        </w:rPr>
        <w:t>if</w:t>
      </w:r>
      <w:r w:rsidRPr="00960B25">
        <w:rPr>
          <w:rFonts w:ascii="Courier New" w:hAnsi="Courier New" w:cs="Courier New"/>
          <w:noProof/>
          <w:lang w:val="en-US"/>
        </w:rPr>
        <w:t xml:space="preserve"> (i!=kol_t/2-1)</w:t>
      </w:r>
    </w:p>
    <w:p w:rsidR="00960B25" w:rsidRPr="00960B25" w:rsidRDefault="00960B25" w:rsidP="00960B25">
      <w:pPr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ab/>
        <w:t>{</w:t>
      </w:r>
    </w:p>
    <w:p w:rsidR="00960B25" w:rsidRPr="00960B25" w:rsidRDefault="00960B25" w:rsidP="00960B25">
      <w:pPr>
        <w:rPr>
          <w:rFonts w:ascii="Courier New" w:hAnsi="Courier New" w:cs="Courier New"/>
          <w:noProof/>
          <w:color w:val="008000"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color w:val="008000"/>
          <w:lang w:val="en-US"/>
        </w:rPr>
        <w:t>//</w:t>
      </w:r>
      <w:r>
        <w:rPr>
          <w:rFonts w:ascii="Courier New" w:hAnsi="Courier New" w:cs="Courier New"/>
          <w:noProof/>
          <w:color w:val="008000"/>
        </w:rPr>
        <w:t>основание</w:t>
      </w:r>
    </w:p>
    <w:p w:rsidR="00960B25" w:rsidRPr="00C33E56" w:rsidRDefault="00960B25" w:rsidP="00960B25">
      <w:pPr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>t[i].SetA(b[n+1].x, b[n+1].y, b[n+1].z, 1);</w:t>
      </w:r>
    </w:p>
    <w:p w:rsidR="00960B25" w:rsidRPr="00C33E56" w:rsidRDefault="00960B25" w:rsidP="00960B25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  <w:t>t[i].SetB(b[i].x, b[i].y, b[i].z, 1);</w:t>
      </w:r>
    </w:p>
    <w:p w:rsidR="00960B25" w:rsidRPr="00C33E56" w:rsidRDefault="00960B25" w:rsidP="00960B25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  <w:t>t[i].SetC(b[i+1].x, b[i+1].y, b[i+1].z, 1);</w:t>
      </w:r>
    </w:p>
    <w:p w:rsidR="00960B25" w:rsidRPr="00C33E56" w:rsidRDefault="00960B25" w:rsidP="00960B25">
      <w:pPr>
        <w:rPr>
          <w:rFonts w:ascii="Courier New" w:hAnsi="Courier New" w:cs="Courier New"/>
          <w:noProof/>
          <w:lang w:val="en-US"/>
        </w:rPr>
      </w:pPr>
    </w:p>
    <w:p w:rsidR="00960B25" w:rsidRPr="00C33E56" w:rsidRDefault="00960B25" w:rsidP="00960B25">
      <w:pPr>
        <w:rPr>
          <w:rFonts w:ascii="Courier New" w:hAnsi="Courier New" w:cs="Courier New"/>
          <w:noProof/>
          <w:color w:val="008000"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color w:val="008000"/>
          <w:lang w:val="en-US"/>
        </w:rPr>
        <w:t>//</w:t>
      </w:r>
      <w:r>
        <w:rPr>
          <w:rFonts w:ascii="Courier New" w:hAnsi="Courier New" w:cs="Courier New"/>
          <w:noProof/>
          <w:color w:val="008000"/>
        </w:rPr>
        <w:t>острие</w:t>
      </w:r>
    </w:p>
    <w:p w:rsidR="00960B25" w:rsidRPr="00C33E56" w:rsidRDefault="00960B25" w:rsidP="00960B25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  <w:t>t[i+kol_t/2].SetA(b[n].x, b[n].y, b[n].z, 1);</w:t>
      </w:r>
    </w:p>
    <w:p w:rsidR="00960B25" w:rsidRPr="00C33E56" w:rsidRDefault="00960B25" w:rsidP="00960B25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  <w:t>t[i+kol_t/2].SetB(b[i].x, b[i].y, b[i].z, 1);</w:t>
      </w:r>
    </w:p>
    <w:p w:rsidR="00960B25" w:rsidRPr="00C33E56" w:rsidRDefault="00960B25" w:rsidP="00960B25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  <w:t>t[i+kol_t/2].SetC(b[i+1].x, b[i+1].y, b[i+1].z, 1);</w:t>
      </w:r>
    </w:p>
    <w:p w:rsidR="00960B25" w:rsidRPr="00960B25" w:rsidRDefault="00960B25" w:rsidP="00960B25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>}</w:t>
      </w:r>
    </w:p>
    <w:p w:rsidR="00960B25" w:rsidRPr="00960B25" w:rsidRDefault="00960B25" w:rsidP="00960B25">
      <w:pPr>
        <w:rPr>
          <w:rFonts w:ascii="Courier New" w:hAnsi="Courier New" w:cs="Courier New"/>
          <w:noProof/>
          <w:color w:val="0000FF"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960B25" w:rsidRPr="00960B25" w:rsidRDefault="00960B25" w:rsidP="00960B25">
      <w:pPr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ab/>
        <w:t>{</w:t>
      </w:r>
    </w:p>
    <w:p w:rsidR="00960B25" w:rsidRPr="00960B25" w:rsidRDefault="00960B25" w:rsidP="00960B25">
      <w:pPr>
        <w:rPr>
          <w:rFonts w:ascii="Courier New" w:hAnsi="Courier New" w:cs="Courier New"/>
          <w:noProof/>
          <w:color w:val="008000"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color w:val="008000"/>
          <w:lang w:val="en-US"/>
        </w:rPr>
        <w:t>//</w:t>
      </w:r>
      <w:r>
        <w:rPr>
          <w:rFonts w:ascii="Courier New" w:hAnsi="Courier New" w:cs="Courier New"/>
          <w:noProof/>
          <w:color w:val="008000"/>
        </w:rPr>
        <w:t>основание</w:t>
      </w:r>
    </w:p>
    <w:p w:rsidR="00960B25" w:rsidRPr="00960B25" w:rsidRDefault="00960B25" w:rsidP="00960B25">
      <w:pPr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ab/>
        <w:t>t[i].SetA(b[n+1].x, b[n+1].y, b[n+1].z, 1);</w:t>
      </w:r>
    </w:p>
    <w:p w:rsidR="00960B25" w:rsidRPr="00C33E56" w:rsidRDefault="00960B25" w:rsidP="00960B25">
      <w:pPr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ab/>
      </w:r>
      <w:r w:rsidRPr="00960B25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>t[i].SetB(b[i].x, b[i].y, b[i].z, 1);</w:t>
      </w:r>
    </w:p>
    <w:p w:rsidR="00960B25" w:rsidRPr="00C33E56" w:rsidRDefault="00960B25" w:rsidP="00960B25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  <w:t>t[i].SetC(b[0].x, b[0].y, b[0].z, 1);</w:t>
      </w:r>
    </w:p>
    <w:p w:rsidR="00960B25" w:rsidRPr="00C33E56" w:rsidRDefault="00960B25" w:rsidP="00960B25">
      <w:pPr>
        <w:rPr>
          <w:rFonts w:ascii="Courier New" w:hAnsi="Courier New" w:cs="Courier New"/>
          <w:noProof/>
          <w:lang w:val="en-US"/>
        </w:rPr>
      </w:pPr>
    </w:p>
    <w:p w:rsidR="00960B25" w:rsidRPr="00C33E56" w:rsidRDefault="00960B25" w:rsidP="002E69EB">
      <w:pPr>
        <w:rPr>
          <w:rFonts w:ascii="Courier New" w:hAnsi="Courier New" w:cs="Courier New"/>
          <w:noProof/>
          <w:color w:val="008000"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color w:val="008000"/>
          <w:lang w:val="en-US"/>
        </w:rPr>
        <w:t>//</w:t>
      </w:r>
      <w:r>
        <w:rPr>
          <w:rFonts w:ascii="Courier New" w:hAnsi="Courier New" w:cs="Courier New"/>
          <w:noProof/>
          <w:color w:val="008000"/>
        </w:rPr>
        <w:t>острие</w:t>
      </w:r>
    </w:p>
    <w:p w:rsidR="00960B25" w:rsidRPr="00C33E56" w:rsidRDefault="00960B25" w:rsidP="00960B25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  <w:t>t[i+kol_t/2].SetA(b[n].x, b[n].y, b[n].z, 1);</w:t>
      </w:r>
    </w:p>
    <w:p w:rsidR="00960B25" w:rsidRPr="00C33E56" w:rsidRDefault="00960B25" w:rsidP="00960B25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  <w:t>t[i+kol_t/2].SetB(b[i].x, b[i].y, b[i].z, 1);</w:t>
      </w:r>
    </w:p>
    <w:p w:rsidR="00960B25" w:rsidRPr="00C33E56" w:rsidRDefault="00960B25" w:rsidP="00960B25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  <w:t>t[i+kol_t/2].SetC(b[0].x, b[0].y, b[0].z, 1);</w:t>
      </w:r>
    </w:p>
    <w:p w:rsidR="00960B25" w:rsidRDefault="00960B25" w:rsidP="00960B25">
      <w:pPr>
        <w:rPr>
          <w:rFonts w:ascii="Courier New" w:hAnsi="Courier New" w:cs="Courier New"/>
          <w:noProof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}</w:t>
      </w:r>
    </w:p>
    <w:p w:rsidR="00960B25" w:rsidRDefault="00960B25" w:rsidP="00960B25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B93DC5" w:rsidRPr="006453E2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lastRenderedPageBreak/>
        <w:t xml:space="preserve">Это означает, что расстояние по горизонтали между новой выбранной точкой и этой линией не должно превышать значения 0.5. </w:t>
      </w:r>
    </w:p>
    <w:p w:rsidR="00B93DC5" w:rsidRPr="00B93DC5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Введем переменную </w:t>
      </w:r>
      <w:r w:rsidRPr="00B93DC5">
        <w:rPr>
          <w:i/>
          <w:sz w:val="28"/>
          <w:szCs w:val="28"/>
          <w:lang w:val="en-US"/>
        </w:rPr>
        <w:t>d</w:t>
      </w:r>
      <w:r w:rsidRPr="00B93DC5">
        <w:rPr>
          <w:sz w:val="28"/>
          <w:szCs w:val="28"/>
        </w:rPr>
        <w:t xml:space="preserve"> для обозначения этого расстояния. Потребуем, чтобы </w:t>
      </w:r>
      <w:r w:rsidR="001B3D1A" w:rsidRPr="001B3D1A">
        <w:rPr>
          <w:position w:val="-6"/>
          <w:sz w:val="28"/>
          <w:szCs w:val="28"/>
        </w:rPr>
        <w:object w:dxaOrig="1420" w:dyaOrig="279">
          <v:shape id="_x0000_i1046" type="#_x0000_t75" style="width:71.25pt;height:14.25pt" o:ole="">
            <v:imagedata r:id="rId51" o:title=""/>
          </v:shape>
          <o:OLEObject Type="Embed" ProgID="Equation.DSMT4" ShapeID="_x0000_i1046" DrawAspect="Content" ObjectID="_1365684445" r:id="rId52"/>
        </w:object>
      </w:r>
      <w:r w:rsidRPr="00B93DC5">
        <w:rPr>
          <w:sz w:val="28"/>
          <w:szCs w:val="28"/>
        </w:rPr>
        <w:t>.</w:t>
      </w:r>
    </w:p>
    <w:p w:rsidR="00B93DC5" w:rsidRPr="00B93DC5" w:rsidRDefault="00B93DC5" w:rsidP="001B3D1A">
      <w:pPr>
        <w:ind w:firstLine="708"/>
        <w:jc w:val="both"/>
        <w:rPr>
          <w:i/>
          <w:sz w:val="28"/>
          <w:szCs w:val="28"/>
        </w:rPr>
      </w:pPr>
      <w:r w:rsidRPr="00B93DC5">
        <w:rPr>
          <w:sz w:val="28"/>
          <w:szCs w:val="28"/>
        </w:rPr>
        <w:t>Последнее неравенство обеспечивает условие для определения необхо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димости давать приращение переменной </w:t>
      </w:r>
      <w:r w:rsidRPr="00B93DC5">
        <w:rPr>
          <w:i/>
          <w:sz w:val="28"/>
          <w:szCs w:val="28"/>
          <w:lang w:val="en-US"/>
        </w:rPr>
        <w:t>x</w:t>
      </w:r>
      <w:r w:rsidRPr="00B93DC5">
        <w:rPr>
          <w:i/>
          <w:sz w:val="28"/>
          <w:szCs w:val="28"/>
        </w:rPr>
        <w:t xml:space="preserve">. </w:t>
      </w:r>
    </w:p>
    <w:p w:rsidR="00B93DC5" w:rsidRPr="00B93DC5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Отклонение, вначале устанавливается равным нулю и изменяется на каждом шаге цикла. Поскольку оно показывает,  насколько левее точной прямой линии лежит вычисленная точка, то значение </w:t>
      </w:r>
      <w:r w:rsidRPr="00B93DC5">
        <w:rPr>
          <w:i/>
          <w:sz w:val="28"/>
          <w:szCs w:val="28"/>
          <w:lang w:val="en-US"/>
        </w:rPr>
        <w:t>d</w:t>
      </w:r>
      <w:r w:rsidRPr="00B93DC5">
        <w:rPr>
          <w:sz w:val="28"/>
          <w:szCs w:val="28"/>
        </w:rPr>
        <w:t xml:space="preserve"> увеличивается на зна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чение наклона, если </w:t>
      </w:r>
      <w:r w:rsidRPr="00B93DC5">
        <w:rPr>
          <w:i/>
          <w:sz w:val="28"/>
          <w:szCs w:val="28"/>
          <w:lang w:val="en-US"/>
        </w:rPr>
        <w:t>y</w:t>
      </w:r>
      <w:r w:rsidRPr="00B93DC5">
        <w:rPr>
          <w:sz w:val="28"/>
          <w:szCs w:val="28"/>
        </w:rPr>
        <w:t xml:space="preserve"> увеличивается на 1 и</w:t>
      </w:r>
      <w:r w:rsidRPr="00B93DC5">
        <w:rPr>
          <w:i/>
          <w:sz w:val="28"/>
          <w:szCs w:val="28"/>
        </w:rPr>
        <w:t xml:space="preserve"> </w:t>
      </w:r>
      <w:r w:rsidRPr="00B93DC5">
        <w:rPr>
          <w:i/>
          <w:sz w:val="28"/>
          <w:szCs w:val="28"/>
          <w:lang w:val="en-US"/>
        </w:rPr>
        <w:t>x</w:t>
      </w:r>
      <w:r w:rsidRPr="00B93DC5">
        <w:rPr>
          <w:sz w:val="28"/>
          <w:szCs w:val="28"/>
        </w:rPr>
        <w:t xml:space="preserve"> остается без изменения. Это условие не выполняется, если значение </w:t>
      </w:r>
      <w:r w:rsidRPr="00B93DC5">
        <w:rPr>
          <w:i/>
          <w:sz w:val="28"/>
          <w:szCs w:val="28"/>
          <w:lang w:val="en-US"/>
        </w:rPr>
        <w:t>d</w:t>
      </w:r>
      <w:r w:rsidRPr="00B93DC5">
        <w:rPr>
          <w:sz w:val="28"/>
          <w:szCs w:val="28"/>
        </w:rPr>
        <w:t xml:space="preserve"> превышает 0.5. В этот момент ну</w:t>
      </w:r>
      <w:r w:rsidRPr="00B93DC5">
        <w:rPr>
          <w:sz w:val="28"/>
          <w:szCs w:val="28"/>
        </w:rPr>
        <w:t>ж</w:t>
      </w:r>
      <w:r w:rsidRPr="00B93DC5">
        <w:rPr>
          <w:sz w:val="28"/>
          <w:szCs w:val="28"/>
        </w:rPr>
        <w:t xml:space="preserve">но увеличить значение </w:t>
      </w:r>
      <w:r w:rsidRPr="00B93DC5">
        <w:rPr>
          <w:i/>
          <w:sz w:val="28"/>
          <w:szCs w:val="28"/>
          <w:lang w:val="en-US"/>
        </w:rPr>
        <w:t>x</w:t>
      </w:r>
      <w:r w:rsidRPr="00B93DC5">
        <w:rPr>
          <w:i/>
          <w:sz w:val="28"/>
          <w:szCs w:val="28"/>
        </w:rPr>
        <w:t xml:space="preserve"> </w:t>
      </w:r>
      <w:r w:rsidRPr="00B93DC5">
        <w:rPr>
          <w:sz w:val="28"/>
          <w:szCs w:val="28"/>
        </w:rPr>
        <w:t xml:space="preserve">на 1. Соответственно, и отклонение </w:t>
      </w:r>
      <w:r w:rsidRPr="00B93DC5">
        <w:rPr>
          <w:i/>
          <w:sz w:val="28"/>
          <w:szCs w:val="28"/>
          <w:lang w:val="en-US"/>
        </w:rPr>
        <w:t>d</w:t>
      </w:r>
      <w:r w:rsidRPr="00B93DC5">
        <w:rPr>
          <w:i/>
          <w:sz w:val="28"/>
          <w:szCs w:val="28"/>
        </w:rPr>
        <w:t xml:space="preserve"> </w:t>
      </w:r>
      <w:r w:rsidRPr="00B93DC5">
        <w:rPr>
          <w:sz w:val="28"/>
          <w:szCs w:val="28"/>
        </w:rPr>
        <w:t>должно быть уменьшено на единицу.</w:t>
      </w:r>
    </w:p>
    <w:p w:rsidR="00B93DC5" w:rsidRPr="00B93DC5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Теперь посмотрим, как можно избавиться от вещественных значений переменных </w:t>
      </w:r>
      <w:r w:rsidRPr="00B93DC5">
        <w:rPr>
          <w:i/>
          <w:sz w:val="28"/>
          <w:szCs w:val="28"/>
          <w:lang w:val="en-US"/>
        </w:rPr>
        <w:t>t</w:t>
      </w:r>
      <w:r w:rsidRPr="00B93DC5">
        <w:rPr>
          <w:sz w:val="28"/>
          <w:szCs w:val="28"/>
        </w:rPr>
        <w:t xml:space="preserve"> и</w:t>
      </w:r>
      <w:r w:rsidRPr="00B93DC5">
        <w:rPr>
          <w:i/>
          <w:sz w:val="28"/>
          <w:szCs w:val="28"/>
        </w:rPr>
        <w:t xml:space="preserve"> </w:t>
      </w:r>
      <w:r w:rsidRPr="00B93DC5">
        <w:rPr>
          <w:i/>
          <w:sz w:val="28"/>
          <w:szCs w:val="28"/>
          <w:lang w:val="en-US"/>
        </w:rPr>
        <w:t>d</w:t>
      </w:r>
      <w:r w:rsidRPr="00B93DC5">
        <w:rPr>
          <w:sz w:val="28"/>
          <w:szCs w:val="28"/>
        </w:rPr>
        <w:t>.</w:t>
      </w:r>
    </w:p>
    <w:p w:rsidR="00B93DC5" w:rsidRPr="00B93DC5" w:rsidRDefault="00B93DC5" w:rsidP="00B93DC5">
      <w:pPr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Значение переменной  </w:t>
      </w:r>
      <w:r w:rsidRPr="00B93DC5">
        <w:rPr>
          <w:i/>
          <w:sz w:val="28"/>
          <w:szCs w:val="28"/>
          <w:lang w:val="en-US"/>
        </w:rPr>
        <w:t>t</w:t>
      </w:r>
      <w:r w:rsidRPr="00B93DC5">
        <w:rPr>
          <w:sz w:val="28"/>
          <w:szCs w:val="28"/>
        </w:rPr>
        <w:t xml:space="preserve"> вычисляется следующим образом:</w:t>
      </w:r>
    </w:p>
    <w:p w:rsidR="00B93DC5" w:rsidRPr="00B93DC5" w:rsidRDefault="00B93DC5" w:rsidP="00B93DC5">
      <w:pPr>
        <w:jc w:val="both"/>
        <w:rPr>
          <w:sz w:val="28"/>
          <w:szCs w:val="28"/>
        </w:rPr>
      </w:pPr>
      <w:r w:rsidRPr="00B93DC5">
        <w:rPr>
          <w:sz w:val="28"/>
          <w:szCs w:val="28"/>
        </w:rPr>
        <w:tab/>
      </w:r>
      <w:r w:rsidR="001B3D1A" w:rsidRPr="001B3D1A">
        <w:rPr>
          <w:position w:val="-24"/>
          <w:sz w:val="28"/>
          <w:szCs w:val="28"/>
        </w:rPr>
        <w:object w:dxaOrig="1340" w:dyaOrig="620">
          <v:shape id="_x0000_i1047" type="#_x0000_t75" style="width:66.75pt;height:30.75pt" o:ole="">
            <v:imagedata r:id="rId53" o:title=""/>
          </v:shape>
          <o:OLEObject Type="Embed" ProgID="Equation.DSMT4" ShapeID="_x0000_i1047" DrawAspect="Content" ObjectID="_1365684446" r:id="rId54"/>
        </w:object>
      </w:r>
    </w:p>
    <w:p w:rsidR="00B93DC5" w:rsidRPr="00B93DC5" w:rsidRDefault="00B93DC5" w:rsidP="00B93DC5">
      <w:pPr>
        <w:jc w:val="both"/>
        <w:rPr>
          <w:sz w:val="28"/>
          <w:szCs w:val="28"/>
        </w:rPr>
      </w:pPr>
      <w:r w:rsidRPr="00B93DC5">
        <w:rPr>
          <w:sz w:val="28"/>
          <w:szCs w:val="28"/>
        </w:rPr>
        <w:t>где числитель и знаменатель представляют собой целые числа.</w:t>
      </w:r>
    </w:p>
    <w:p w:rsidR="00B93DC5" w:rsidRPr="00B93DC5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Величина </w:t>
      </w:r>
      <w:r w:rsidRPr="00B93DC5">
        <w:rPr>
          <w:i/>
          <w:sz w:val="28"/>
          <w:szCs w:val="28"/>
          <w:lang w:val="en-US"/>
        </w:rPr>
        <w:t>d</w:t>
      </w:r>
      <w:r w:rsidRPr="00B93DC5">
        <w:rPr>
          <w:sz w:val="28"/>
          <w:szCs w:val="28"/>
        </w:rPr>
        <w:t xml:space="preserve"> вычисляется как конечная сумма элементов, каждый из ко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торых равен либо </w:t>
      </w:r>
      <w:r w:rsidRPr="00B93DC5">
        <w:rPr>
          <w:i/>
          <w:sz w:val="28"/>
          <w:szCs w:val="28"/>
          <w:lang w:val="en-US"/>
        </w:rPr>
        <w:t>t</w:t>
      </w:r>
      <w:r w:rsidRPr="00B93DC5">
        <w:rPr>
          <w:sz w:val="28"/>
          <w:szCs w:val="28"/>
        </w:rPr>
        <w:t xml:space="preserve">, либо -1. Поэтому </w:t>
      </w:r>
      <w:r w:rsidRPr="00B93DC5">
        <w:rPr>
          <w:i/>
          <w:sz w:val="28"/>
          <w:szCs w:val="28"/>
          <w:lang w:val="en-US"/>
        </w:rPr>
        <w:t>d</w:t>
      </w:r>
      <w:r w:rsidRPr="00B93DC5">
        <w:rPr>
          <w:sz w:val="28"/>
          <w:szCs w:val="28"/>
        </w:rPr>
        <w:t xml:space="preserve"> также можно записать в виде част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ного со знаменателем равным </w:t>
      </w:r>
      <w:r w:rsidR="001B3D1A" w:rsidRPr="001B3D1A">
        <w:rPr>
          <w:position w:val="-6"/>
          <w:sz w:val="28"/>
          <w:szCs w:val="28"/>
        </w:rPr>
        <w:object w:dxaOrig="940" w:dyaOrig="279">
          <v:shape id="_x0000_i1048" type="#_x0000_t75" style="width:47.25pt;height:14.25pt" o:ole="">
            <v:imagedata r:id="rId55" o:title=""/>
          </v:shape>
          <o:OLEObject Type="Embed" ProgID="Equation.DSMT4" ShapeID="_x0000_i1048" DrawAspect="Content" ObjectID="_1365684447" r:id="rId56"/>
        </w:object>
      </w:r>
      <w:r w:rsidRPr="00B93DC5">
        <w:rPr>
          <w:sz w:val="28"/>
          <w:szCs w:val="28"/>
        </w:rPr>
        <w:t>.</w:t>
      </w:r>
    </w:p>
    <w:p w:rsidR="00B93DC5" w:rsidRPr="00B93DC5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Значит, можно перейти к целочисленным переменным </w:t>
      </w:r>
      <w:r w:rsidRPr="00B93DC5">
        <w:rPr>
          <w:i/>
          <w:sz w:val="28"/>
          <w:szCs w:val="28"/>
          <w:lang w:val="en-US"/>
        </w:rPr>
        <w:t>t</w:t>
      </w:r>
      <w:r w:rsidRPr="00B93DC5">
        <w:rPr>
          <w:sz w:val="28"/>
          <w:szCs w:val="28"/>
        </w:rPr>
        <w:t xml:space="preserve"> и</w:t>
      </w:r>
      <w:r w:rsidRPr="00B93DC5">
        <w:rPr>
          <w:i/>
          <w:sz w:val="28"/>
          <w:szCs w:val="28"/>
        </w:rPr>
        <w:t xml:space="preserve"> </w:t>
      </w:r>
      <w:r w:rsidRPr="00B93DC5">
        <w:rPr>
          <w:i/>
          <w:sz w:val="28"/>
          <w:szCs w:val="28"/>
          <w:lang w:val="en-US"/>
        </w:rPr>
        <w:t>d</w:t>
      </w:r>
      <w:r w:rsidRPr="00B93DC5">
        <w:rPr>
          <w:sz w:val="28"/>
          <w:szCs w:val="28"/>
        </w:rPr>
        <w:t xml:space="preserve">, путем умножения на значение знаменателя. Также просто избавиться от константы 0.5. Для этого нужно дополнительно умножить значение знаменателя на 2. Таким образом </w:t>
      </w:r>
      <w:r w:rsidR="001B3D1A" w:rsidRPr="001B3D1A">
        <w:rPr>
          <w:position w:val="-6"/>
          <w:sz w:val="28"/>
          <w:szCs w:val="28"/>
        </w:rPr>
        <w:object w:dxaOrig="680" w:dyaOrig="279">
          <v:shape id="_x0000_i1049" type="#_x0000_t75" style="width:33.75pt;height:14.25pt" o:ole="">
            <v:imagedata r:id="rId57" o:title=""/>
          </v:shape>
          <o:OLEObject Type="Embed" ProgID="Equation.DSMT4" ShapeID="_x0000_i1049" DrawAspect="Content" ObjectID="_1365684448" r:id="rId58"/>
        </w:object>
      </w:r>
      <w:r w:rsidRPr="00B93DC5">
        <w:rPr>
          <w:sz w:val="28"/>
          <w:szCs w:val="28"/>
        </w:rPr>
        <w:t xml:space="preserve">, где </w:t>
      </w:r>
      <w:r w:rsidRPr="00B93DC5">
        <w:rPr>
          <w:i/>
          <w:sz w:val="28"/>
          <w:szCs w:val="28"/>
          <w:lang w:val="en-US"/>
        </w:rPr>
        <w:t>lx</w:t>
      </w:r>
      <w:r w:rsidRPr="00B93DC5">
        <w:rPr>
          <w:i/>
          <w:sz w:val="28"/>
          <w:szCs w:val="28"/>
        </w:rPr>
        <w:t>=</w:t>
      </w:r>
      <w:r w:rsidRPr="00B93DC5">
        <w:rPr>
          <w:i/>
          <w:sz w:val="28"/>
          <w:szCs w:val="28"/>
          <w:lang w:val="en-US"/>
        </w:rPr>
        <w:t>CX</w:t>
      </w:r>
      <w:r w:rsidRPr="00B93DC5">
        <w:rPr>
          <w:i/>
          <w:sz w:val="28"/>
          <w:szCs w:val="28"/>
        </w:rPr>
        <w:t>-</w:t>
      </w:r>
      <w:r w:rsidRPr="00B93DC5">
        <w:rPr>
          <w:i/>
          <w:sz w:val="28"/>
          <w:szCs w:val="28"/>
          <w:lang w:val="en-US"/>
        </w:rPr>
        <w:t>AX</w:t>
      </w:r>
      <w:r w:rsidRPr="00B93DC5">
        <w:rPr>
          <w:sz w:val="28"/>
          <w:szCs w:val="28"/>
        </w:rPr>
        <w:t>.</w:t>
      </w:r>
    </w:p>
    <w:p w:rsidR="00B93DC5" w:rsidRPr="00B93DC5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>Однако наша функция будет правильно работать только для случая, ко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гда </w:t>
      </w:r>
      <w:r w:rsidR="001B3D1A" w:rsidRPr="001B3D1A">
        <w:rPr>
          <w:position w:val="-10"/>
          <w:sz w:val="28"/>
          <w:szCs w:val="28"/>
        </w:rPr>
        <w:object w:dxaOrig="660" w:dyaOrig="320">
          <v:shape id="_x0000_i1050" type="#_x0000_t75" style="width:33pt;height:15.75pt" o:ole="">
            <v:imagedata r:id="rId59" o:title=""/>
          </v:shape>
          <o:OLEObject Type="Embed" ProgID="Equation.DSMT4" ShapeID="_x0000_i1050" DrawAspect="Content" ObjectID="_1365684449" r:id="rId60"/>
        </w:object>
      </w:r>
      <w:r w:rsidRPr="00B93DC5">
        <w:rPr>
          <w:sz w:val="28"/>
          <w:szCs w:val="28"/>
        </w:rPr>
        <w:t xml:space="preserve">, и просто поменять местами </w:t>
      </w:r>
      <w:r w:rsidRPr="00B93DC5">
        <w:rPr>
          <w:i/>
          <w:sz w:val="28"/>
          <w:szCs w:val="28"/>
          <w:lang w:val="en-US"/>
        </w:rPr>
        <w:t>x</w:t>
      </w:r>
      <w:r w:rsidRPr="00B93DC5">
        <w:rPr>
          <w:i/>
          <w:sz w:val="28"/>
          <w:szCs w:val="28"/>
        </w:rPr>
        <w:t xml:space="preserve"> </w:t>
      </w:r>
      <w:r w:rsidRPr="00B93DC5">
        <w:rPr>
          <w:sz w:val="28"/>
          <w:szCs w:val="28"/>
        </w:rPr>
        <w:t xml:space="preserve">и </w:t>
      </w:r>
      <w:r w:rsidRPr="00B93DC5">
        <w:rPr>
          <w:i/>
          <w:sz w:val="28"/>
          <w:szCs w:val="28"/>
          <w:lang w:val="en-US"/>
        </w:rPr>
        <w:t>y</w:t>
      </w:r>
      <w:r w:rsidRPr="00B93DC5">
        <w:rPr>
          <w:sz w:val="28"/>
          <w:szCs w:val="28"/>
        </w:rPr>
        <w:t xml:space="preserve"> в противном случае нам не удас</w:t>
      </w:r>
      <w:r w:rsidRPr="00B93DC5">
        <w:rPr>
          <w:sz w:val="28"/>
          <w:szCs w:val="28"/>
        </w:rPr>
        <w:t>т</w:t>
      </w:r>
      <w:r w:rsidRPr="00B93DC5">
        <w:rPr>
          <w:sz w:val="28"/>
          <w:szCs w:val="28"/>
        </w:rPr>
        <w:t xml:space="preserve">ся (треугольник должен отрисовываться последовательно сверху – вниз). </w:t>
      </w:r>
    </w:p>
    <w:p w:rsidR="00B93DC5" w:rsidRPr="00B93DC5" w:rsidRDefault="00B93DC5" w:rsidP="00B93DC5">
      <w:pPr>
        <w:jc w:val="both"/>
        <w:rPr>
          <w:sz w:val="28"/>
          <w:szCs w:val="28"/>
        </w:rPr>
      </w:pPr>
      <w:r w:rsidRPr="00B93DC5">
        <w:rPr>
          <w:sz w:val="28"/>
          <w:szCs w:val="28"/>
        </w:rPr>
        <w:t>Рассмотрим следующий рисунок:</w:t>
      </w:r>
    </w:p>
    <w:p w:rsidR="00B93DC5" w:rsidRPr="00B93DC5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</wp:posOffset>
                </wp:positionV>
                <wp:extent cx="2743200" cy="0"/>
                <wp:effectExtent l="13335" t="53975" r="15240" b="60325"/>
                <wp:wrapNone/>
                <wp:docPr id="640" name="Line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6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0.8pt" to="37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342900" cy="342900"/>
                <wp:effectExtent l="3810" t="0" r="0" b="3175"/>
                <wp:wrapNone/>
                <wp:docPr id="639" name="Text Box 1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50586B" w:rsidRDefault="006453E2" w:rsidP="00B93DC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0586B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4" o:spid="_x0000_s1208" type="#_x0000_t202" style="position:absolute;left:0;text-align:left;margin-left:378pt;margin-top:1.8pt;width:27pt;height:2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t/suAIAAMU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" filled="f" stroked="f">
                <v:textbox>
                  <w:txbxContent>
                    <w:p w:rsidR="00960B25" w:rsidRPr="0050586B" w:rsidRDefault="00960B25" w:rsidP="00B93DC5">
                      <w:pPr>
                        <w:rPr>
                          <w:i/>
                          <w:lang w:val="en-US"/>
                        </w:rPr>
                      </w:pPr>
                      <w:r w:rsidRPr="0050586B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</wp:posOffset>
                </wp:positionV>
                <wp:extent cx="0" cy="2057400"/>
                <wp:effectExtent l="60960" t="6350" r="53340" b="22225"/>
                <wp:wrapNone/>
                <wp:docPr id="638" name="Line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4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0.8pt" to="162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">
                <v:stroke endarrow="block"/>
              </v:line>
            </w:pict>
          </mc:Fallback>
        </mc:AlternateConten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-441960</wp:posOffset>
                </wp:positionV>
                <wp:extent cx="1600200" cy="2743200"/>
                <wp:effectExtent l="13335" t="7620" r="5715" b="11430"/>
                <wp:wrapNone/>
                <wp:docPr id="36" name="Group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 flipH="1">
                          <a:off x="0" y="0"/>
                          <a:ext cx="1600200" cy="2743200"/>
                          <a:chOff x="4734" y="10854"/>
                          <a:chExt cx="2520" cy="4320"/>
                        </a:xfrm>
                      </wpg:grpSpPr>
                      <wps:wsp>
                        <wps:cNvPr id="37" name="Oval 1059"/>
                        <wps:cNvSpPr>
                          <a:spLocks noChangeArrowheads="1"/>
                        </wps:cNvSpPr>
                        <wps:spPr bwMode="auto">
                          <a:xfrm>
                            <a:off x="4734" y="108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060"/>
                        <wps:cNvSpPr>
                          <a:spLocks noChangeArrowheads="1"/>
                        </wps:cNvSpPr>
                        <wps:spPr bwMode="auto">
                          <a:xfrm>
                            <a:off x="4734" y="112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061"/>
                        <wps:cNvSpPr>
                          <a:spLocks noChangeArrowheads="1"/>
                        </wps:cNvSpPr>
                        <wps:spPr bwMode="auto">
                          <a:xfrm>
                            <a:off x="4734" y="115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062"/>
                        <wps:cNvSpPr>
                          <a:spLocks noChangeArrowheads="1"/>
                        </wps:cNvSpPr>
                        <wps:spPr bwMode="auto">
                          <a:xfrm>
                            <a:off x="4734" y="1193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063"/>
                        <wps:cNvSpPr>
                          <a:spLocks noChangeArrowheads="1"/>
                        </wps:cNvSpPr>
                        <wps:spPr bwMode="auto">
                          <a:xfrm>
                            <a:off x="4734" y="1229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064"/>
                        <wps:cNvSpPr>
                          <a:spLocks noChangeArrowheads="1"/>
                        </wps:cNvSpPr>
                        <wps:spPr bwMode="auto">
                          <a:xfrm>
                            <a:off x="4734" y="126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065"/>
                        <wps:cNvSpPr>
                          <a:spLocks noChangeArrowheads="1"/>
                        </wps:cNvSpPr>
                        <wps:spPr bwMode="auto">
                          <a:xfrm>
                            <a:off x="4734" y="130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066"/>
                        <wps:cNvSpPr>
                          <a:spLocks noChangeArrowheads="1"/>
                        </wps:cNvSpPr>
                        <wps:spPr bwMode="auto">
                          <a:xfrm>
                            <a:off x="4734" y="133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067"/>
                        <wps:cNvSpPr>
                          <a:spLocks noChangeArrowheads="1"/>
                        </wps:cNvSpPr>
                        <wps:spPr bwMode="auto">
                          <a:xfrm>
                            <a:off x="4734" y="1373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1068"/>
                        <wps:cNvSpPr>
                          <a:spLocks noChangeArrowheads="1"/>
                        </wps:cNvSpPr>
                        <wps:spPr bwMode="auto">
                          <a:xfrm>
                            <a:off x="4734" y="1409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1069"/>
                        <wps:cNvSpPr>
                          <a:spLocks noChangeArrowheads="1"/>
                        </wps:cNvSpPr>
                        <wps:spPr bwMode="auto">
                          <a:xfrm>
                            <a:off x="4734" y="144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1070"/>
                        <wps:cNvSpPr>
                          <a:spLocks noChangeArrowheads="1"/>
                        </wps:cNvSpPr>
                        <wps:spPr bwMode="auto">
                          <a:xfrm>
                            <a:off x="4734" y="148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1071"/>
                        <wps:cNvSpPr>
                          <a:spLocks noChangeArrowheads="1"/>
                        </wps:cNvSpPr>
                        <wps:spPr bwMode="auto">
                          <a:xfrm>
                            <a:off x="5094" y="14814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1072"/>
                        <wps:cNvSpPr>
                          <a:spLocks noChangeArrowheads="1"/>
                        </wps:cNvSpPr>
                        <wps:spPr bwMode="auto">
                          <a:xfrm>
                            <a:off x="5454" y="148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1073"/>
                        <wps:cNvSpPr>
                          <a:spLocks noChangeArrowheads="1"/>
                        </wps:cNvSpPr>
                        <wps:spPr bwMode="auto">
                          <a:xfrm>
                            <a:off x="5814" y="148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1074"/>
                        <wps:cNvSpPr>
                          <a:spLocks noChangeArrowheads="1"/>
                        </wps:cNvSpPr>
                        <wps:spPr bwMode="auto">
                          <a:xfrm>
                            <a:off x="6174" y="148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1075"/>
                        <wps:cNvSpPr>
                          <a:spLocks noChangeArrowheads="1"/>
                        </wps:cNvSpPr>
                        <wps:spPr bwMode="auto">
                          <a:xfrm>
                            <a:off x="5094" y="14454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1076"/>
                        <wps:cNvSpPr>
                          <a:spLocks noChangeArrowheads="1"/>
                        </wps:cNvSpPr>
                        <wps:spPr bwMode="auto">
                          <a:xfrm>
                            <a:off x="5454" y="144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1077"/>
                        <wps:cNvSpPr>
                          <a:spLocks noChangeArrowheads="1"/>
                        </wps:cNvSpPr>
                        <wps:spPr bwMode="auto">
                          <a:xfrm>
                            <a:off x="5814" y="144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1078"/>
                        <wps:cNvSpPr>
                          <a:spLocks noChangeArrowheads="1"/>
                        </wps:cNvSpPr>
                        <wps:spPr bwMode="auto">
                          <a:xfrm>
                            <a:off x="6174" y="144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1079"/>
                        <wps:cNvSpPr>
                          <a:spLocks noChangeArrowheads="1"/>
                        </wps:cNvSpPr>
                        <wps:spPr bwMode="auto">
                          <a:xfrm>
                            <a:off x="5094" y="1409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1080"/>
                        <wps:cNvSpPr>
                          <a:spLocks noChangeArrowheads="1"/>
                        </wps:cNvSpPr>
                        <wps:spPr bwMode="auto">
                          <a:xfrm>
                            <a:off x="5454" y="14094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1081"/>
                        <wps:cNvSpPr>
                          <a:spLocks noChangeArrowheads="1"/>
                        </wps:cNvSpPr>
                        <wps:spPr bwMode="auto">
                          <a:xfrm>
                            <a:off x="5814" y="1409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1082"/>
                        <wps:cNvSpPr>
                          <a:spLocks noChangeArrowheads="1"/>
                        </wps:cNvSpPr>
                        <wps:spPr bwMode="auto">
                          <a:xfrm>
                            <a:off x="6534" y="1409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1083"/>
                        <wps:cNvSpPr>
                          <a:spLocks noChangeArrowheads="1"/>
                        </wps:cNvSpPr>
                        <wps:spPr bwMode="auto">
                          <a:xfrm>
                            <a:off x="5094" y="1373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1084"/>
                        <wps:cNvSpPr>
                          <a:spLocks noChangeArrowheads="1"/>
                        </wps:cNvSpPr>
                        <wps:spPr bwMode="auto">
                          <a:xfrm>
                            <a:off x="5454" y="13734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Oval 1085"/>
                        <wps:cNvSpPr>
                          <a:spLocks noChangeArrowheads="1"/>
                        </wps:cNvSpPr>
                        <wps:spPr bwMode="auto">
                          <a:xfrm>
                            <a:off x="5814" y="1373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Oval 1086"/>
                        <wps:cNvSpPr>
                          <a:spLocks noChangeArrowheads="1"/>
                        </wps:cNvSpPr>
                        <wps:spPr bwMode="auto">
                          <a:xfrm>
                            <a:off x="6534" y="1373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Oval 1087"/>
                        <wps:cNvSpPr>
                          <a:spLocks noChangeArrowheads="1"/>
                        </wps:cNvSpPr>
                        <wps:spPr bwMode="auto">
                          <a:xfrm>
                            <a:off x="5094" y="133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Oval 1088"/>
                        <wps:cNvSpPr>
                          <a:spLocks noChangeArrowheads="1"/>
                        </wps:cNvSpPr>
                        <wps:spPr bwMode="auto">
                          <a:xfrm>
                            <a:off x="5454" y="13374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Oval 1089"/>
                        <wps:cNvSpPr>
                          <a:spLocks noChangeArrowheads="1"/>
                        </wps:cNvSpPr>
                        <wps:spPr bwMode="auto">
                          <a:xfrm>
                            <a:off x="5814" y="133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Oval 1090"/>
                        <wps:cNvSpPr>
                          <a:spLocks noChangeArrowheads="1"/>
                        </wps:cNvSpPr>
                        <wps:spPr bwMode="auto">
                          <a:xfrm>
                            <a:off x="6534" y="133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Oval 1091"/>
                        <wps:cNvSpPr>
                          <a:spLocks noChangeArrowheads="1"/>
                        </wps:cNvSpPr>
                        <wps:spPr bwMode="auto">
                          <a:xfrm>
                            <a:off x="5094" y="130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Oval 1092"/>
                        <wps:cNvSpPr>
                          <a:spLocks noChangeArrowheads="1"/>
                        </wps:cNvSpPr>
                        <wps:spPr bwMode="auto">
                          <a:xfrm>
                            <a:off x="5454" y="130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Oval 1093"/>
                        <wps:cNvSpPr>
                          <a:spLocks noChangeArrowheads="1"/>
                        </wps:cNvSpPr>
                        <wps:spPr bwMode="auto">
                          <a:xfrm>
                            <a:off x="6174" y="130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Oval 1094"/>
                        <wps:cNvSpPr>
                          <a:spLocks noChangeArrowheads="1"/>
                        </wps:cNvSpPr>
                        <wps:spPr bwMode="auto">
                          <a:xfrm>
                            <a:off x="6534" y="130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Oval 1095"/>
                        <wps:cNvSpPr>
                          <a:spLocks noChangeArrowheads="1"/>
                        </wps:cNvSpPr>
                        <wps:spPr bwMode="auto">
                          <a:xfrm>
                            <a:off x="5094" y="126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Oval 1096"/>
                        <wps:cNvSpPr>
                          <a:spLocks noChangeArrowheads="1"/>
                        </wps:cNvSpPr>
                        <wps:spPr bwMode="auto">
                          <a:xfrm>
                            <a:off x="5454" y="126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Oval 1097"/>
                        <wps:cNvSpPr>
                          <a:spLocks noChangeArrowheads="1"/>
                        </wps:cNvSpPr>
                        <wps:spPr bwMode="auto">
                          <a:xfrm>
                            <a:off x="6174" y="126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Oval 1098"/>
                        <wps:cNvSpPr>
                          <a:spLocks noChangeArrowheads="1"/>
                        </wps:cNvSpPr>
                        <wps:spPr bwMode="auto">
                          <a:xfrm>
                            <a:off x="6534" y="126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Oval 1099"/>
                        <wps:cNvSpPr>
                          <a:spLocks noChangeArrowheads="1"/>
                        </wps:cNvSpPr>
                        <wps:spPr bwMode="auto">
                          <a:xfrm>
                            <a:off x="5094" y="1229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Oval 1100"/>
                        <wps:cNvSpPr>
                          <a:spLocks noChangeArrowheads="1"/>
                        </wps:cNvSpPr>
                        <wps:spPr bwMode="auto">
                          <a:xfrm>
                            <a:off x="5814" y="1229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Oval 1101"/>
                        <wps:cNvSpPr>
                          <a:spLocks noChangeArrowheads="1"/>
                        </wps:cNvSpPr>
                        <wps:spPr bwMode="auto">
                          <a:xfrm>
                            <a:off x="6174" y="12294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Oval 1102"/>
                        <wps:cNvSpPr>
                          <a:spLocks noChangeArrowheads="1"/>
                        </wps:cNvSpPr>
                        <wps:spPr bwMode="auto">
                          <a:xfrm>
                            <a:off x="6534" y="1229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Oval 1103"/>
                        <wps:cNvSpPr>
                          <a:spLocks noChangeArrowheads="1"/>
                        </wps:cNvSpPr>
                        <wps:spPr bwMode="auto">
                          <a:xfrm>
                            <a:off x="5094" y="1193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Oval 1104"/>
                        <wps:cNvSpPr>
                          <a:spLocks noChangeArrowheads="1"/>
                        </wps:cNvSpPr>
                        <wps:spPr bwMode="auto">
                          <a:xfrm>
                            <a:off x="5814" y="1193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Oval 1105"/>
                        <wps:cNvSpPr>
                          <a:spLocks noChangeArrowheads="1"/>
                        </wps:cNvSpPr>
                        <wps:spPr bwMode="auto">
                          <a:xfrm>
                            <a:off x="6174" y="11934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Oval 1106"/>
                        <wps:cNvSpPr>
                          <a:spLocks noChangeArrowheads="1"/>
                        </wps:cNvSpPr>
                        <wps:spPr bwMode="auto">
                          <a:xfrm>
                            <a:off x="6534" y="1193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Oval 1107"/>
                        <wps:cNvSpPr>
                          <a:spLocks noChangeArrowheads="1"/>
                        </wps:cNvSpPr>
                        <wps:spPr bwMode="auto">
                          <a:xfrm>
                            <a:off x="5094" y="115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Oval 1108"/>
                        <wps:cNvSpPr>
                          <a:spLocks noChangeArrowheads="1"/>
                        </wps:cNvSpPr>
                        <wps:spPr bwMode="auto">
                          <a:xfrm>
                            <a:off x="5814" y="115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Oval 1109"/>
                        <wps:cNvSpPr>
                          <a:spLocks noChangeArrowheads="1"/>
                        </wps:cNvSpPr>
                        <wps:spPr bwMode="auto">
                          <a:xfrm>
                            <a:off x="6174" y="11574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Oval 1110"/>
                        <wps:cNvSpPr>
                          <a:spLocks noChangeArrowheads="1"/>
                        </wps:cNvSpPr>
                        <wps:spPr bwMode="auto">
                          <a:xfrm>
                            <a:off x="6534" y="115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Oval 1111"/>
                        <wps:cNvSpPr>
                          <a:spLocks noChangeArrowheads="1"/>
                        </wps:cNvSpPr>
                        <wps:spPr bwMode="auto">
                          <a:xfrm>
                            <a:off x="5454" y="112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Oval 1112"/>
                        <wps:cNvSpPr>
                          <a:spLocks noChangeArrowheads="1"/>
                        </wps:cNvSpPr>
                        <wps:spPr bwMode="auto">
                          <a:xfrm>
                            <a:off x="5814" y="112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Oval 1113"/>
                        <wps:cNvSpPr>
                          <a:spLocks noChangeArrowheads="1"/>
                        </wps:cNvSpPr>
                        <wps:spPr bwMode="auto">
                          <a:xfrm>
                            <a:off x="6174" y="112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Oval 1114"/>
                        <wps:cNvSpPr>
                          <a:spLocks noChangeArrowheads="1"/>
                        </wps:cNvSpPr>
                        <wps:spPr bwMode="auto">
                          <a:xfrm>
                            <a:off x="6534" y="11214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Oval 1115"/>
                        <wps:cNvSpPr>
                          <a:spLocks noChangeArrowheads="1"/>
                        </wps:cNvSpPr>
                        <wps:spPr bwMode="auto">
                          <a:xfrm>
                            <a:off x="5454" y="108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Oval 1116"/>
                        <wps:cNvSpPr>
                          <a:spLocks noChangeArrowheads="1"/>
                        </wps:cNvSpPr>
                        <wps:spPr bwMode="auto">
                          <a:xfrm>
                            <a:off x="5814" y="108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Oval 1117"/>
                        <wps:cNvSpPr>
                          <a:spLocks noChangeArrowheads="1"/>
                        </wps:cNvSpPr>
                        <wps:spPr bwMode="auto">
                          <a:xfrm>
                            <a:off x="6174" y="108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Oval 1118"/>
                        <wps:cNvSpPr>
                          <a:spLocks noChangeArrowheads="1"/>
                        </wps:cNvSpPr>
                        <wps:spPr bwMode="auto">
                          <a:xfrm>
                            <a:off x="6534" y="10854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Oval 1119"/>
                        <wps:cNvSpPr>
                          <a:spLocks noChangeArrowheads="1"/>
                        </wps:cNvSpPr>
                        <wps:spPr bwMode="auto">
                          <a:xfrm>
                            <a:off x="6894" y="148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Oval 1120"/>
                        <wps:cNvSpPr>
                          <a:spLocks noChangeArrowheads="1"/>
                        </wps:cNvSpPr>
                        <wps:spPr bwMode="auto">
                          <a:xfrm>
                            <a:off x="6894" y="144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Oval 1121"/>
                        <wps:cNvSpPr>
                          <a:spLocks noChangeArrowheads="1"/>
                        </wps:cNvSpPr>
                        <wps:spPr bwMode="auto">
                          <a:xfrm>
                            <a:off x="6894" y="1409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Oval 1122"/>
                        <wps:cNvSpPr>
                          <a:spLocks noChangeArrowheads="1"/>
                        </wps:cNvSpPr>
                        <wps:spPr bwMode="auto">
                          <a:xfrm>
                            <a:off x="6894" y="1373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Oval 1123"/>
                        <wps:cNvSpPr>
                          <a:spLocks noChangeArrowheads="1"/>
                        </wps:cNvSpPr>
                        <wps:spPr bwMode="auto">
                          <a:xfrm>
                            <a:off x="6894" y="133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Oval 1124"/>
                        <wps:cNvSpPr>
                          <a:spLocks noChangeArrowheads="1"/>
                        </wps:cNvSpPr>
                        <wps:spPr bwMode="auto">
                          <a:xfrm>
                            <a:off x="6894" y="130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Oval 1125"/>
                        <wps:cNvSpPr>
                          <a:spLocks noChangeArrowheads="1"/>
                        </wps:cNvSpPr>
                        <wps:spPr bwMode="auto">
                          <a:xfrm>
                            <a:off x="6894" y="126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Oval 1126"/>
                        <wps:cNvSpPr>
                          <a:spLocks noChangeArrowheads="1"/>
                        </wps:cNvSpPr>
                        <wps:spPr bwMode="auto">
                          <a:xfrm>
                            <a:off x="6894" y="1229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Oval 1127"/>
                        <wps:cNvSpPr>
                          <a:spLocks noChangeArrowheads="1"/>
                        </wps:cNvSpPr>
                        <wps:spPr bwMode="auto">
                          <a:xfrm>
                            <a:off x="6894" y="1193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Oval 1128"/>
                        <wps:cNvSpPr>
                          <a:spLocks noChangeArrowheads="1"/>
                        </wps:cNvSpPr>
                        <wps:spPr bwMode="auto">
                          <a:xfrm>
                            <a:off x="6894" y="115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Oval 1129"/>
                        <wps:cNvSpPr>
                          <a:spLocks noChangeArrowheads="1"/>
                        </wps:cNvSpPr>
                        <wps:spPr bwMode="auto">
                          <a:xfrm>
                            <a:off x="6894" y="112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Oval 1130"/>
                        <wps:cNvSpPr>
                          <a:spLocks noChangeArrowheads="1"/>
                        </wps:cNvSpPr>
                        <wps:spPr bwMode="auto">
                          <a:xfrm>
                            <a:off x="6894" y="108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Oval 1131"/>
                        <wps:cNvSpPr>
                          <a:spLocks noChangeArrowheads="1"/>
                        </wps:cNvSpPr>
                        <wps:spPr bwMode="auto">
                          <a:xfrm>
                            <a:off x="6534" y="148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Oval 1132"/>
                        <wps:cNvSpPr>
                          <a:spLocks noChangeArrowheads="1"/>
                        </wps:cNvSpPr>
                        <wps:spPr bwMode="auto">
                          <a:xfrm>
                            <a:off x="6534" y="144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Oval 1133"/>
                        <wps:cNvSpPr>
                          <a:spLocks noChangeArrowheads="1"/>
                        </wps:cNvSpPr>
                        <wps:spPr bwMode="auto">
                          <a:xfrm>
                            <a:off x="6174" y="1409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Oval 1134"/>
                        <wps:cNvSpPr>
                          <a:spLocks noChangeArrowheads="1"/>
                        </wps:cNvSpPr>
                        <wps:spPr bwMode="auto">
                          <a:xfrm>
                            <a:off x="6174" y="1373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Oval 1135"/>
                        <wps:cNvSpPr>
                          <a:spLocks noChangeArrowheads="1"/>
                        </wps:cNvSpPr>
                        <wps:spPr bwMode="auto">
                          <a:xfrm>
                            <a:off x="6174" y="133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Oval 1136"/>
                        <wps:cNvSpPr>
                          <a:spLocks noChangeArrowheads="1"/>
                        </wps:cNvSpPr>
                        <wps:spPr bwMode="auto">
                          <a:xfrm>
                            <a:off x="5814" y="130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Oval 1137"/>
                        <wps:cNvSpPr>
                          <a:spLocks noChangeArrowheads="1"/>
                        </wps:cNvSpPr>
                        <wps:spPr bwMode="auto">
                          <a:xfrm>
                            <a:off x="5814" y="126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Oval 1138"/>
                        <wps:cNvSpPr>
                          <a:spLocks noChangeArrowheads="1"/>
                        </wps:cNvSpPr>
                        <wps:spPr bwMode="auto">
                          <a:xfrm>
                            <a:off x="5454" y="1229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Oval 1139"/>
                        <wps:cNvSpPr>
                          <a:spLocks noChangeArrowheads="1"/>
                        </wps:cNvSpPr>
                        <wps:spPr bwMode="auto">
                          <a:xfrm>
                            <a:off x="5454" y="1193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Oval 1140"/>
                        <wps:cNvSpPr>
                          <a:spLocks noChangeArrowheads="1"/>
                        </wps:cNvSpPr>
                        <wps:spPr bwMode="auto">
                          <a:xfrm>
                            <a:off x="5454" y="115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Oval 1141"/>
                        <wps:cNvSpPr>
                          <a:spLocks noChangeArrowheads="1"/>
                        </wps:cNvSpPr>
                        <wps:spPr bwMode="auto">
                          <a:xfrm>
                            <a:off x="5094" y="112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Oval 1142"/>
                        <wps:cNvSpPr>
                          <a:spLocks noChangeArrowheads="1"/>
                        </wps:cNvSpPr>
                        <wps:spPr bwMode="auto">
                          <a:xfrm>
                            <a:off x="5094" y="108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Line 1143"/>
                        <wps:cNvCnPr/>
                        <wps:spPr bwMode="auto">
                          <a:xfrm>
                            <a:off x="5274" y="11034"/>
                            <a:ext cx="1440" cy="3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8" o:spid="_x0000_s1026" style="position:absolute;margin-left:3in;margin-top:-34.8pt;width:126pt;height:3in;rotation:90;flip:x;z-index:251948032" coordorigin="4734,10854" coordsize="252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">
                <v:oval id="Oval 1059" o:spid="_x0000_s1027" style="position:absolute;left:4734;top:108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<v:oval id="Oval 1060" o:spid="_x0000_s1028" style="position:absolute;left:4734;top:112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<v:oval id="Oval 1061" o:spid="_x0000_s1029" style="position:absolute;left:4734;top:115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<v:oval id="Oval 1062" o:spid="_x0000_s1030" style="position:absolute;left:4734;top:119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<v:oval id="Oval 1063" o:spid="_x0000_s1031" style="position:absolute;left:4734;top:122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<v:oval id="Oval 1064" o:spid="_x0000_s1032" style="position:absolute;left:4734;top:126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v:oval id="Oval 1065" o:spid="_x0000_s1033" style="position:absolute;left:4734;top:130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<v:oval id="Oval 1066" o:spid="_x0000_s1034" style="position:absolute;left:4734;top:133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  <v:oval id="Oval 1067" o:spid="_x0000_s1035" style="position:absolute;left:4734;top:137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/>
                <v:oval id="Oval 1068" o:spid="_x0000_s1036" style="position:absolute;left:4734;top:140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/>
                <v:oval id="Oval 1069" o:spid="_x0000_s1037" style="position:absolute;left:4734;top:144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PT8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zg2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qPT8AAAADbAAAADwAAAAAAAAAAAAAAAACYAgAAZHJzL2Rvd25y&#10;ZXYueG1sUEsFBgAAAAAEAAQA9QAAAIUDAAAAAA==&#10;"/>
                <v:oval id="Oval 1070" o:spid="_x0000_s1038" style="position:absolute;left:4734;top:148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/>
                <v:oval id="Oval 1071" o:spid="_x0000_s1039" style="position:absolute;left:5094;top:148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XMGMEA&#10;AADbAAAADwAAAGRycy9kb3ducmV2LnhtbERPz2vCMBS+D/wfwhN2m6lCRTqjqCBsF8Hag8e35i3p&#10;bF5Kk2ndX78cBI8f3+/lenCtuFIfGs8KppMMBHHtdcNGQXXavy1AhIissfVMCu4UYL0avSyx0P7G&#10;R7qW0YgUwqFABTbGrpAy1JYchonviBP37XuHMcHeSN3jLYW7Vs6ybC4dNpwaLHa0s1Rfyl+n4O9z&#10;u6FcVmdjv8r6sDjmP6bKlXodD5t3EJGG+BQ/3B9aQZ7Wpy/p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VzBjBAAAA2wAAAA8AAAAAAAAAAAAAAAAAmAIAAGRycy9kb3du&#10;cmV2LnhtbFBLBQYAAAAABAAEAPUAAACGAwAAAAA=&#10;" filled="f" fillcolor="gray"/>
                <v:oval id="Oval 1072" o:spid="_x0000_s1040" style="position:absolute;left:5454;top:148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/>
                <v:oval id="Oval 1073" o:spid="_x0000_s1041" style="position:absolute;left:5814;top:148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/>
                <v:oval id="Oval 1074" o:spid="_x0000_s1042" style="position:absolute;left:6174;top:148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L48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X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L48MAAADbAAAADwAAAAAAAAAAAAAAAACYAgAAZHJzL2Rv&#10;d25yZXYueG1sUEsFBgAAAAAEAAQA9QAAAIgDAAAAAA==&#10;"/>
                <v:oval id="Oval 1075" o:spid="_x0000_s1043" style="position:absolute;left:5094;top:144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7KG8QA&#10;AADbAAAADwAAAGRycy9kb3ducmV2LnhtbESPQWsCMRSE74L/ITyhN81aukW2RrGFgl4Krnvw+Lp5&#10;TbZuXpZN1LW/vikUPA4z8w2zXA+uFRfqQ+NZwXyWgSCuvW7YKKgO79MFiBCRNbaeScGNAqxX49ES&#10;C+2vvKdLGY1IEA4FKrAxdoWUobbkMMx8R5y8L987jEn2RuoerwnuWvmYZc/SYcNpwWJHb5bqU3l2&#10;Cn52rxvKZXU09rOsPxb7/NtUuVIPk2HzAiLSEO/h//ZWK8if4O9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uyhvEAAAA2wAAAA8AAAAAAAAAAAAAAAAAmAIAAGRycy9k&#10;b3ducmV2LnhtbFBLBQYAAAAABAAEAPUAAACJAwAAAAA=&#10;" filled="f" fillcolor="gray"/>
                <v:oval id="Oval 1076" o:spid="_x0000_s1044" style="position:absolute;left:5454;top:144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<v:oval id="Oval 1077" o:spid="_x0000_s1045" style="position:absolute;left:5814;top:144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<v:oval id="Oval 1078" o:spid="_x0000_s1046" style="position:absolute;left:6174;top:144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  <v:oval id="Oval 1079" o:spid="_x0000_s1047" style="position:absolute;left:5094;top:140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Zks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MZksAAAADbAAAADwAAAAAAAAAAAAAAAACYAgAAZHJzL2Rvd25y&#10;ZXYueG1sUEsFBgAAAAAEAAQA9QAAAIUDAAAAAA==&#10;"/>
                <v:oval id="Oval 1080" o:spid="_x0000_s1048" style="position:absolute;left:5454;top:140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9lhcQA&#10;AADbAAAADwAAAGRycy9kb3ducmV2LnhtbESPQWsCMRSE70L/Q3iF3mrWwordGkWFQnsRXPfQ4+vm&#10;Ndm6eVk2qa7+eiMUPA4z8w0zXw6uFUfqQ+NZwWScgSCuvW7YKKj2788zECEia2w9k4IzBVguHkZz&#10;LLQ/8Y6OZTQiQTgUqMDG2BVShtqSwzD2HXHyfnzvMCbZG6l7PCW4a+VLlk2lw4bTgsWONpbqQ/nn&#10;FFw+1yvKZfVl7HdZb2e7/NdUuVJPj8PqDUSkId7D/+0PrSB/hduX9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vZYXEAAAA2wAAAA8AAAAAAAAAAAAAAAAAmAIAAGRycy9k&#10;b3ducmV2LnhtbFBLBQYAAAAABAAEAPUAAACJAwAAAAA=&#10;" filled="f" fillcolor="gray"/>
                <v:oval id="Oval 1081" o:spid="_x0000_s1049" style="position:absolute;left:5814;top:140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/>
                <v:oval id="Oval 1082" o:spid="_x0000_s1050" style="position:absolute;left:6534;top:140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/>
                <v:oval id="Oval 1083" o:spid="_x0000_s1051" style="position:absolute;left:5094;top:137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<v:oval id="Oval 1084" o:spid="_x0000_s1052" style="position:absolute;left:5454;top:137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uY0sQA&#10;AADbAAAADwAAAGRycy9kb3ducmV2LnhtbESPQWsCMRSE7wX/Q3hCbzVrZUW2RtFCwV4Et3vw+Ny8&#10;JttuXpZNqqu/3hQKPQ4z8w2zXA+uFWfqQ+NZwXSSgSCuvW7YKKg+3p4WIEJE1th6JgVXCrBejR6W&#10;WGh/4QOdy2hEgnAoUIGNsSukDLUlh2HiO+LkffreYUyyN1L3eElw18rnLJtLhw2nBYsdvVqqv8sf&#10;p+D2vt1QLqujsaey3i8O+ZepcqUex8PmBUSkIf6H/9o7rWA+g98v6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rmNLEAAAA2wAAAA8AAAAAAAAAAAAAAAAAmAIAAGRycy9k&#10;b3ducmV2LnhtbFBLBQYAAAAABAAEAPUAAACJAwAAAAA=&#10;" filled="f" fillcolor="gray"/>
                <v:oval id="Oval 1085" o:spid="_x0000_s1053" style="position:absolute;left:5814;top:137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NcRMQA&#10;AADcAAAADwAAAGRycy9kb3ducmV2LnhtbESPQWvCQBSE7wX/w/KE3pqNDaYluoooBXvowdjeH9ln&#10;Esy+DdnXmP77bqHgcZiZb5j1dnKdGmkIrWcDiyQFRVx523Jt4PP89vQKKgiyxc4zGfihANvN7GGN&#10;hfU3PtFYSq0ihEOBBhqRvtA6VA05DInviaN38YNDiXKotR3wFuGu089pmmuHLceFBnvaN1Rdy29n&#10;4FDvynzUmSyzy+Eoy+vXx3u2MOZxPu1WoIQmuYf/20dr4CXL4e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jXETEAAAA3AAAAA8AAAAAAAAAAAAAAAAAmAIAAGRycy9k&#10;b3ducmV2LnhtbFBLBQYAAAAABAAEAPUAAACJAwAAAAA=&#10;"/>
                <v:oval id="Oval 1086" o:spid="_x0000_s1054" style="position:absolute;left:6534;top:137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/538UA&#10;AADcAAAADwAAAGRycy9kb3ducmV2LnhtbESPT2vCQBTE74V+h+UJvdWNDWqJWUUqBT30YNreH9mX&#10;P5h9G7KvMf32XaHgcZiZ3zD5bnKdGmkIrWcDi3kCirj0tuXawNfn+/MrqCDIFjvPZOCXAuy2jw85&#10;ZtZf+UxjIbWKEA4ZGmhE+kzrUDbkMMx9Txy9yg8OJcqh1nbAa4S7Tr8kyUo7bDkuNNjTW0Plpfhx&#10;Bg71vliNOpVlWh2Osrx8f5zShTFPs2m/ASU0yT383z5aA+t0Dbcz8Qjo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/nfxQAAANwAAAAPAAAAAAAAAAAAAAAAAJgCAABkcnMv&#10;ZG93bnJldi54bWxQSwUGAAAAAAQABAD1AAAAigMAAAAA&#10;"/>
                <v:oval id="Oval 1087" o:spid="_x0000_s1055" style="position:absolute;left:5094;top:133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BtrcEA&#10;AADc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rXxjPxCO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wba3BAAAA3AAAAA8AAAAAAAAAAAAAAAAAmAIAAGRycy9kb3du&#10;cmV2LnhtbFBLBQYAAAAABAAEAPUAAACGAwAAAAA=&#10;"/>
                <v:oval id="Oval 1088" o:spid="_x0000_s1056" style="position:absolute;left:5454;top:133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KWq8YA&#10;AADcAAAADwAAAGRycy9kb3ducmV2LnhtbESPQUsDMRSE70L/Q3iCN5u1stpum5YqCPYidLuHHl83&#10;r8nq5mXZxHbtrzdCweMwM98wi9XgWnGiPjSeFTyMMxDEtdcNGwXV7u1+CiJEZI2tZ1LwQwFWy9HN&#10;Agvtz7ylUxmNSBAOBSqwMXaFlKG25DCMfUecvKPvHcYkeyN1j+cEd62cZNmTdNhwWrDY0aul+qv8&#10;dgoum5c15bLaG3so64/pNv80Va7U3e2wnoOINMT/8LX9rhU8P87g70w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KWq8YAAADcAAAADwAAAAAAAAAAAAAAAACYAgAAZHJz&#10;L2Rvd25yZXYueG1sUEsFBgAAAAAEAAQA9QAAAIsDAAAAAA==&#10;" filled="f" fillcolor="gray"/>
                <v:oval id="Oval 1089" o:spid="_x0000_s1057" style="position:absolute;left:5814;top:133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AS1sEA&#10;AADcAAAADwAAAGRycy9kb3ducmV2LnhtbERPTWvCQBC9F/oflil4qxubaiW6ilQEPXgwbe9DdkyC&#10;2dmQHWP8992D4PHxvpfrwTWqpy7Ung1Mxgko4sLbmksDvz+79zmoIMgWG89k4E4B1qvXlyVm1t/4&#10;RH0upYohHDI0UIm0mdahqMhhGPuWOHJn3zmUCLtS2w5vMdw1+iNJZtphzbGhwpa+Kyou+dUZ2Jab&#10;fNbrVKbpebuX6eXveEgnxozehs0ClNAgT/HDvbcGvj7j/HgmHgG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AEtbBAAAA3AAAAA8AAAAAAAAAAAAAAAAAmAIAAGRycy9kb3du&#10;cmV2LnhtbFBLBQYAAAAABAAEAPUAAACGAwAAAAA=&#10;"/>
                <v:oval id="Oval 1090" o:spid="_x0000_s1058" style="position:absolute;left:6534;top:133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y3TcUA&#10;AADcAAAADwAAAGRycy9kb3ducmV2LnhtbESPzWrDMBCE74W+g9hCb43sOn+4UUJIKKSHHuom98Xa&#10;2CbWylgbx337KlDocZiZb5jVZnStGqgPjWcD6SQBRVx623Bl4Pj9/rIEFQTZYuuZDPxQgM368WGF&#10;ufU3/qKhkEpFCIccDdQiXa51KGtyGCa+I47e2fcOJcq+0rbHW4S7Vr8myVw7bDgu1NjRrqbyUlyd&#10;gX21LeaDzmSWnfcHmV1Onx9Zaszz07h9AyU0yn/4r32wBhbTFO5n4hH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LdNxQAAANwAAAAPAAAAAAAAAAAAAAAAAJgCAABkcnMv&#10;ZG93bnJldi54bWxQSwUGAAAAAAQABAD1AAAAigMAAAAA&#10;"/>
                <v:oval id="Oval 1091" o:spid="_x0000_s1059" style="position:absolute;left:5094;top:130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4pOsUA&#10;AADcAAAADwAAAGRycy9kb3ducmV2LnhtbESPT2vCQBTE70K/w/IKvelGU/8QXUUqBXvwYFrvj+wz&#10;CWbfhuxrTL99t1DwOMzMb5jNbnCN6qkLtWcD00kCirjwtubSwNfn+3gFKgiyxcYzGfihALvt02iD&#10;mfV3PlOfS6kihEOGBiqRNtM6FBU5DBPfEkfv6juHEmVXatvhPcJdo2dJstAOa44LFbb0VlFxy7+d&#10;gUO5zxe9TmWeXg9Hmd8up490aszL87BfgxIa5BH+bx+tgeXrDP7Ox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Hik6xQAAANwAAAAPAAAAAAAAAAAAAAAAAJgCAABkcnMv&#10;ZG93bnJldi54bWxQSwUGAAAAAAQABAD1AAAAigMAAAAA&#10;"/>
                <v:oval id="Oval 1092" o:spid="_x0000_s1060" style="position:absolute;left:5454;top:130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MocQA&#10;AADcAAAADwAAAGRycy9kb3ducmV2LnhtbESPQWvCQBSE74X+h+UVeqsbG7WSuoooBXvowVjvj+wz&#10;CWbfhuwzxn/vCoUeh5n5hlmsBteonrpQezYwHiWgiAtvay4N/B6+3uaggiBbbDyTgRsFWC2fnxaY&#10;WX/lPfW5lCpCOGRooBJpM61DUZHDMPItcfROvnMoUXalth1eI9w1+j1JZtphzXGhwpY2FRXn/OIM&#10;bMt1Put1KtP0tN3J9Hz8+U7Hxry+DOtPUEKD/If/2jtr4GOSwuNMPAJ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SjKHEAAAA3AAAAA8AAAAAAAAAAAAAAAAAmAIAAGRycy9k&#10;b3ducmV2LnhtbFBLBQYAAAAABAAEAPUAAACJAwAAAAA=&#10;"/>
                <v:oval id="Oval 1093" o:spid="_x0000_s1061" style="position:absolute;left:6174;top:130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sU1cQA&#10;AADcAAAADwAAAGRycy9kb3ducmV2LnhtbESPQWvCQBSE74L/YXlCb7rRqC2pq4hSsAcPpu39kX0m&#10;wezbkH2N6b/vFgoeh5n5htnsBteonrpQezYwnyWgiAtvay4NfH68TV9ABUG22HgmAz8UYLcdjzaY&#10;WX/nC/W5lCpCOGRooBJpM61DUZHDMPMtcfSuvnMoUXalth3eI9w1epEka+2w5rhQYUuHiopb/u0M&#10;HMt9vu51Kqv0ejzJ6vZ1fk/nxjxNhv0rKKFBHuH/9skaeF4u4e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7FNXEAAAA3AAAAA8AAAAAAAAAAAAAAAAAmAIAAGRycy9k&#10;b3ducmV2LnhtbFBLBQYAAAAABAAEAPUAAACJAwAAAAA=&#10;"/>
                <v:oval id="Oval 1094" o:spid="_x0000_s1062" style="position:absolute;left:6534;top:130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exTsUA&#10;AADcAAAADwAAAGRycy9kb3ducmV2LnhtbESPQWvCQBSE74X+h+UVeqsbG6OSuopUCnrooaneH9ln&#10;Esy+DdnXmP77riD0OMzMN8xqM7pWDdSHxrOB6SQBRVx623Bl4Pj98bIEFQTZYuuZDPxSgM368WGF&#10;ufVX/qKhkEpFCIccDdQiXa51KGtyGCa+I47e2fcOJcq+0rbHa4S7Vr8myVw7bDgu1NjRe03lpfhx&#10;BnbVtpgPOpUsPe/2kl1On4d0aszz07h9AyU0yn/43t5bA4tZBr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97FOxQAAANwAAAAPAAAAAAAAAAAAAAAAAJgCAABkcnMv&#10;ZG93bnJldi54bWxQSwUGAAAAAAQABAD1AAAAigMAAAAA&#10;"/>
                <v:oval id="Oval 1095" o:spid="_x0000_s1063" style="position:absolute;left:5094;top:126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UvOcUA&#10;AADcAAAADwAAAGRycy9kb3ducmV2LnhtbESPQWvCQBSE74X+h+UJvdWNjaYSXUWUgj300LTeH9ln&#10;Esy+DdlnTP99Vyj0OMzMN8x6O7pWDdSHxrOB2TQBRVx623Bl4Pvr7XkJKgiyxdYzGfihANvN48Ma&#10;c+tv/ElDIZWKEA45GqhFulzrUNbkMEx9Rxy9s+8dSpR9pW2Ptwh3rX5Jkkw7bDgu1NjRvqbyUlyd&#10;gUO1K7JBp7JIz4ejLC6nj/d0ZszTZNytQAmN8h/+ax+tgdd5Bvc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S85xQAAANwAAAAPAAAAAAAAAAAAAAAAAJgCAABkcnMv&#10;ZG93bnJldi54bWxQSwUGAAAAAAQABAD1AAAAigMAAAAA&#10;"/>
                <v:oval id="Oval 1096" o:spid="_x0000_s1064" style="position:absolute;left:5454;top:126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KosUA&#10;AADcAAAADwAAAGRycy9kb3ducmV2LnhtbESPT2vCQBTE74V+h+UJvdWNjf+IriJKwR56MK33R/aZ&#10;BLNvQ/YZ02/fFQo9DjPzG2a9HVyjeupC7dnAZJyAIi68rbk08P31/roEFQTZYuOZDPxQgO3m+WmN&#10;mfV3PlGfS6kihEOGBiqRNtM6FBU5DGPfEkfv4juHEmVXatvhPcJdo9+SZK4d1hwXKmxpX1FxzW/O&#10;wKHc5fNepzJLL4ejzK7nz490YszLaNitQAkN8h/+ax+tgcV0AY8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YqixQAAANwAAAAPAAAAAAAAAAAAAAAAAJgCAABkcnMv&#10;ZG93bnJldi54bWxQSwUGAAAAAAQABAD1AAAAigMAAAAA&#10;"/>
                <v:oval id="Oval 1097" o:spid="_x0000_s1065" style="position:absolute;left:6174;top:126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7S8UA&#10;AADcAAAADwAAAGRycy9kb3ducmV2LnhtbESPQWvCQBSE7wX/w/KE3upGU22NriKVgj14MLb3R/aZ&#10;BLNvQ/YZ03/fLRR6HGbmG2a9HVyjeupC7dnAdJKAIi68rbk08Hl+f3oFFQTZYuOZDHxTgO1m9LDG&#10;zPo7n6jPpVQRwiFDA5VIm2kdioocholviaN38Z1DibIrte3wHuGu0bMkWWiHNceFClt6q6i45jdn&#10;YF/u8kWvU5mnl/1B5tev40c6NeZxPOxWoIQG+Q//tQ/WwMvzEn7PxCO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rtLxQAAANwAAAAPAAAAAAAAAAAAAAAAAJgCAABkcnMv&#10;ZG93bnJldi54bWxQSwUGAAAAAAQABAD1AAAAigMAAAAA&#10;"/>
                <v:oval id="Oval 1098" o:spid="_x0000_s1066" style="position:absolute;left:6534;top:126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mEC8IA&#10;AADcAAAADwAAAGRycy9kb3ducmV2LnhtbERPTWvCQBC9C/0PyxR6040N0ZJmFakU9NBDY3sfsmMS&#10;kp0N2WlM/717KPT4eN/Ffna9mmgMrWcD61UCirjytuXawNflffkCKgiyxd4zGfilAPvdw6LA3Pob&#10;f9JUSq1iCIccDTQiQ651qBpyGFZ+II7c1Y8OJcKx1nbEWwx3vX5Oko122HJsaHCgt4aqrvxxBo71&#10;odxMOpUsvR5PknXfH+d0bczT43x4BSU0y7/4z32yBrZZ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YQLwgAAANwAAAAPAAAAAAAAAAAAAAAAAJgCAABkcnMvZG93&#10;bnJldi54bWxQSwUGAAAAAAQABAD1AAAAhwMAAAAA&#10;"/>
                <v:oval id="Oval 1099" o:spid="_x0000_s1067" style="position:absolute;left:5094;top:122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hkMQA&#10;AADcAAAADwAAAGRycy9kb3ducmV2LnhtbESPQWvCQBSE74X+h+UJ3uomDdESXUUqgj300Gjvj+wz&#10;CWbfhuxrTP99t1DocZiZb5jNbnKdGmkIrWcD6SIBRVx523Jt4HI+Pr2ACoJssfNMBr4pwG77+LDB&#10;wvo7f9BYSq0ihEOBBhqRvtA6VA05DAvfE0fv6geHEuVQazvgPcJdp5+TZKkdthwXGuzptaHqVn45&#10;A4d6Xy5HnUmeXQ8nyW+f729Zasx8Nu3XoIQm+Q//tU/WwCpP4f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VIZDEAAAA3AAAAA8AAAAAAAAAAAAAAAAAmAIAAGRycy9k&#10;b3ducmV2LnhtbFBLBQYAAAAABAAEAPUAAACJAwAAAAA=&#10;"/>
                <v:oval id="Oval 1100" o:spid="_x0000_s1068" style="position:absolute;left:5814;top:122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e/58QA&#10;AADcAAAADwAAAGRycy9kb3ducmV2LnhtbESPQWvCQBSE74X+h+UVvNWNhtiSuooogj300FTvj+wz&#10;CWbfhuwzxn/vFgo9DjPzDbNcj65VA/Wh8WxgNk1AEZfeNlwZOP7sX99BBUG22HomA3cKsF49Py0x&#10;t/7G3zQUUqkI4ZCjgVqky7UOZU0Ow9R3xNE7+96hRNlX2vZ4i3DX6nmSLLTDhuNCjR1tayovxdUZ&#10;2FWbYjHoVLL0vDtIdjl9faYzYyYv4+YDlNAo/+G/9sEaeMvm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Hv+fEAAAA3AAAAA8AAAAAAAAAAAAAAAAAmAIAAGRycy9k&#10;b3ducmV2LnhtbFBLBQYAAAAABAAEAPUAAACJAwAAAAA=&#10;"/>
                <v:oval id="Oval 1101" o:spid="_x0000_s1069" style="position:absolute;left:6174;top:122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E4cYA&#10;AADcAAAADwAAAGRycy9kb3ducmV2LnhtbESPQWsCMRSE7wX/Q3hCbzVby7ayGkULhfYiuN1Dj8/N&#10;M1m7eVk2qW799UYo9DjMzDfMYjW4VpyoD41nBY+TDARx7XXDRkH1+fYwAxEissbWMyn4pQCr5ehu&#10;gYX2Z97RqYxGJAiHAhXYGLtCylBbchgmviNO3sH3DmOSvZG6x3OCu1ZOs+xZOmw4LVjs6NVS/V3+&#10;OAWXj82acll9Gbsv6+1slx9NlSt1Px7WcxCRhvgf/mu/awUv+RPczq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VE4cYAAADcAAAADwAAAAAAAAAAAAAAAACYAgAAZHJz&#10;L2Rvd25yZXYueG1sUEsFBgAAAAAEAAQA9QAAAIsDAAAAAA==&#10;" filled="f" fillcolor="gray"/>
                <v:oval id="Oval 1102" o:spid="_x0000_s1070" style="position:absolute;left:6534;top:122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KCCMUA&#10;AADcAAAADwAAAGRycy9kb3ducmV2LnhtbESPQWvCQBSE74X+h+UVeqsbG6OSuopUCnrooaneH9ln&#10;Esy+DdnXmP77riD0OMzMN8xqM7pWDdSHxrOB6SQBRVx623Bl4Pj98bIEFQTZYuuZDPxSgM368WGF&#10;ufVX/qKhkEpFCIccDdQiXa51KGtyGCa+I47e2fcOJcq+0rbHa4S7Vr8myVw7bDgu1NjRe03lpfhx&#10;BnbVtpgPOpUsPe/2kl1On4d0aszz07h9AyU0yn/43t5bA4tsBr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YoIIxQAAANwAAAAPAAAAAAAAAAAAAAAAAJgCAABkcnMv&#10;ZG93bnJldi54bWxQSwUGAAAAAAQABAD1AAAAigMAAAAA&#10;"/>
                <v:oval id="Oval 1103" o:spid="_x0000_s1071" style="position:absolute;left:5094;top:119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4nk8QA&#10;AADc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gy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uJ5PEAAAA3AAAAA8AAAAAAAAAAAAAAAAAmAIAAGRycy9k&#10;b3ducmV2LnhtbFBLBQYAAAAABAAEAPUAAACJAwAAAAA=&#10;"/>
                <v:oval id="Oval 1104" o:spid="_x0000_s1072" style="position:absolute;left:5814;top:119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y55MQA&#10;AADcAAAADwAAAGRycy9kb3ducmV2LnhtbESPQWvCQBSE74X+h+UJ3urGhsQSXUUqgj300Gjvj+wz&#10;CWbfhuxrTP99t1DocZiZb5jNbnKdGmkIrWcDy0UCirjytuXawOV8fHoBFQTZYueZDHxTgN328WGD&#10;hfV3/qCxlFpFCIcCDTQifaF1qBpyGBa+J47e1Q8OJcqh1nbAe4S7Tj8nSa4dthwXGuzptaHqVn45&#10;A4d6X+ajTiVLr4eTZLfP97d0acx8Nu3XoIQm+Q//tU/WwCrL4f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8ueTEAAAA3AAAAA8AAAAAAAAAAAAAAAAAmAIAAGRycy9k&#10;b3ducmV2LnhtbFBLBQYAAAAABAAEAPUAAACJAwAAAAA=&#10;"/>
                <v:oval id="Oval 1105" o:spid="_x0000_s1073" style="position:absolute;left:6174;top:119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5C4sUA&#10;AADcAAAADwAAAGRycy9kb3ducmV2LnhtbESPQWsCMRSE74X+h/CE3mpWYausRrFCob0U3O7B43Pz&#10;TFY3L8sm1W1/fSMIPQ4z8w2zXA+uFRfqQ+NZwWScgSCuvW7YKKi+3p7nIEJE1th6JgU/FGC9enxY&#10;YqH9lXd0KaMRCcKhQAU2xq6QMtSWHIax74iTd/S9w5hkb6Tu8ZrgrpXTLHuRDhtOCxY72lqqz+W3&#10;U/D78bqhXFZ7Yw9l/Tnf5SdT5Uo9jYbNAkSkIf6H7+13rWCWz+B2Jh0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HkLixQAAANwAAAAPAAAAAAAAAAAAAAAAAJgCAABkcnMv&#10;ZG93bnJldi54bWxQSwUGAAAAAAQABAD1AAAAigMAAAAA&#10;" filled="f" fillcolor="gray"/>
                <v:oval id="Oval 1106" o:spid="_x0000_s1074" style="position:absolute;left:6534;top:119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+IDcIA&#10;AADcAAAADwAAAGRycy9kb3ducmV2LnhtbERPTWvCQBC9C/0PyxR6040N0ZJmFakU9NBDY3sfsmMS&#10;kp0N2WlM/717KPT4eN/Ffna9mmgMrWcD61UCirjytuXawNflffkCKgiyxd4zGfilAPvdw6LA3Pob&#10;f9JUSq1iCIccDTQiQ651qBpyGFZ+II7c1Y8OJcKx1nbEWwx3vX5Oko122HJsaHCgt4aqrvxxBo71&#10;odxMOpUsvR5PknXfH+d0bczT43x4BSU0y7/4z32yBrZZXBv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L4gNwgAAANwAAAAPAAAAAAAAAAAAAAAAAJgCAABkcnMvZG93&#10;bnJldi54bWxQSwUGAAAAAAQABAD1AAAAhwMAAAAA&#10;"/>
                <v:oval id="Oval 1107" o:spid="_x0000_s1075" style="position:absolute;left:5094;top:115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MtlsUA&#10;AADcAAAADwAAAGRycy9kb3ducmV2LnhtbESPzWrDMBCE74G+g9hCb4mcGufHiRJCQyE99BC3uS/W&#10;xjaxVsbaOu7bV4VCj8PMfMNs96Nr1UB9aDwbmM8SUMSltw1XBj4/XqcrUEGQLbaeycA3BdjvHiZb&#10;zK2/85mGQioVIRxyNFCLdLnWoazJYZj5jjh6V987lCj7Stse7xHuWv2cJAvtsOG4UGNHLzWVt+LL&#10;GThWh2Ix6FSy9Ho8SXa7vL+lc2OeHsfDBpTQKP/hv/bJGlhma/g9E4+A3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Yy2WxQAAANwAAAAPAAAAAAAAAAAAAAAAAJgCAABkcnMv&#10;ZG93bnJldi54bWxQSwUGAAAAAAQABAD1AAAAigMAAAAA&#10;"/>
                <v:oval id="Oval 1108" o:spid="_x0000_s1076" style="position:absolute;left:5814;top:115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OtsIA&#10;AADcAAAADwAAAGRycy9kb3ducmV2LnhtbERPTWvCQBC9C/0PyxR6040NxpJmFakU9NBDY3sfsmMS&#10;kp0N2WlM/717KPT4eN/Ffna9mmgMrWcD61UCirjytuXawNflffkCKgiyxd4zGfilAPvdw6LA3Pob&#10;f9JUSq1iCIccDTQiQ651qBpyGFZ+II7c1Y8OJcKx1nbEWwx3vX5Okkw7bDk2NDjQW0NVV/44A8f6&#10;UGaTTmWTXo8n2XTfH+d0bczT43x4BSU0y7/4z32yBrZZ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U62wgAAANwAAAAPAAAAAAAAAAAAAAAAAJgCAABkcnMvZG93&#10;bnJldi54bWxQSwUGAAAAAAQABAD1AAAAhwMAAAAA&#10;"/>
                <v:oval id="Oval 1109" o:spid="_x0000_s1077" style="position:absolute;left:6174;top:115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1sMUA&#10;AADcAAAADwAAAGRycy9kb3ducmV2LnhtbESPQWsCMRSE74L/IbyCN81aWJWtUbRQsJeC2z30+Lp5&#10;Jms3L8sm1W1/fVMQPA4z8w2z3g6uFRfqQ+NZwXyWgSCuvW7YKKjeX6YrECEia2w9k4IfCrDdjEdr&#10;LLS/8pEuZTQiQTgUqMDG2BVShtqSwzDzHXHyTr53GJPsjdQ9XhPctfIxyxbSYcNpwWJHz5bqr/Lb&#10;Kfh93e8ol9WHsZ9l/bY65mdT5UpNHobdE4hIQ7yHb+2DVrBczOH/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17WwxQAAANwAAAAPAAAAAAAAAAAAAAAAAJgCAABkcnMv&#10;ZG93bnJldi54bWxQSwUGAAAAAAQABAD1AAAAigMAAAAA&#10;" filled="f" fillcolor="gray"/>
                <v:oval id="Oval 1110" o:spid="_x0000_s1078" style="position:absolute;left:6534;top:115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1WsQA&#10;AADcAAAADwAAAGRycy9kb3ducmV2LnhtbESPQWvCQBSE7wX/w/KE3pqNBqNEV5FKwR56aGzvj+wz&#10;CWbfhuxrTP99t1DocZiZb5jdYXKdGmkIrWcDiyQFRVx523Jt4OPy8rQBFQTZYueZDHxTgMN+9rDD&#10;wvo7v9NYSq0ihEOBBhqRvtA6VA05DInviaN39YNDiXKotR3wHuGu08s0zbXDluNCgz09N1Tdyi9n&#10;4FQfy3zUmayy6+ksq9vn22u2MOZxPh23oIQm+Q//tc/WwDpfwu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rdVrEAAAA3AAAAA8AAAAAAAAAAAAAAAAAmAIAAGRycy9k&#10;b3ducmV2LnhtbFBLBQYAAAAABAAEAPUAAACJAwAAAAA=&#10;"/>
                <v:oval id="Oval 1111" o:spid="_x0000_s1079" style="position:absolute;left:5454;top:112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QwcQA&#10;AADcAAAADwAAAGRycy9kb3ducmV2LnhtbESPQWvCQBSE7wX/w/KE3pqNDaYluoooBXvowdjeH9ln&#10;Esy+DdnXmP77bqHgcZiZb5j1dnKdGmkIrWcDiyQFRVx523Jt4PP89vQKKgiyxc4zGfihANvN7GGN&#10;hfU3PtFYSq0ihEOBBhqRvtA6VA05DInviaN38YNDiXKotR3wFuGu089pmmuHLceFBnvaN1Rdy29n&#10;4FDvynzUmSyzy+Eoy+vXx3u2MOZxPu1WoIQmuYf/20dr4CXP4O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n0MHEAAAA3AAAAA8AAAAAAAAAAAAAAAAAmAIAAGRycy9k&#10;b3ducmV2LnhtbFBLBQYAAAAABAAEAPUAAACJAwAAAAA=&#10;"/>
                <v:oval id="Oval 1112" o:spid="_x0000_s1080" style="position:absolute;left:5814;top:112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5ItcUA&#10;AADcAAAADwAAAGRycy9kb3ducmV2LnhtbESPQWvCQBSE74X+h+UJvdWNjaYSXUWUgj300LTeH9ln&#10;Esy+DdlnTP99Vyj0OMzMN8x6O7pWDdSHxrOB2TQBRVx623Bl4Pvr7XkJKgiyxdYzGfihANvN48Ma&#10;c+tv/ElDIZWKEA45GqhFulzrUNbkMEx9Rxy9s+8dSpR9pW2Ptwh3rX5Jkkw7bDgu1NjRvqbyUlyd&#10;gUO1K7JBp7JIz4ejLC6nj/d0ZszTZNytQAmN8h/+ax+tgddsDvc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Dki1xQAAANwAAAAPAAAAAAAAAAAAAAAAAJgCAABkcnMv&#10;ZG93bnJldi54bWxQSwUGAAAAAAQABAD1AAAAigMAAAAA&#10;"/>
                <v:oval id="Oval 1113" o:spid="_x0000_s1081" style="position:absolute;left:6174;top:112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tLsQA&#10;AADcAAAADwAAAGRycy9kb3ducmV2LnhtbESPQWvCQBSE74X+h+UJ3urGhsQSXUUqgj300Gjvj+wz&#10;CWbfhuxrTP99t1DocZiZb5jNbnKdGmkIrWcDy0UCirjytuXawOV8fHoBFQTZYueZDHxTgN328WGD&#10;hfV3/qCxlFpFCIcCDTQifaF1qBpyGBa+J47e1Q8OJcqh1nbAe4S7Tj8nSa4dthwXGuzptaHqVn45&#10;A4d6X+ajTiVLr4eTZLfP97d0acx8Nu3XoIQm+Q//tU/WwCrP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7S7EAAAA3AAAAA8AAAAAAAAAAAAAAAAAmAIAAGRycy9k&#10;b3ducmV2LnhtbFBLBQYAAAAABAAEAPUAAACJAwAAAAA=&#10;"/>
                <v:oval id="Oval 1114" o:spid="_x0000_s1082" style="position:absolute;left:6534;top:112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4txMYA&#10;AADcAAAADwAAAGRycy9kb3ducmV2LnhtbESPQWvCQBSE7wX/w/KE3urGQlKJrqKFQnspmObg8Zl9&#10;7kazb0N2q2l/fbdQ6HGYmW+Y1WZ0nbjSEFrPCuazDARx43XLRkH98fKwABEissbOMyn4ogCb9eRu&#10;haX2N97TtYpGJAiHEhXYGPtSytBYchhmvidO3skPDmOSg5F6wFuCu04+ZlkhHbacFiz29GypuVSf&#10;TsH3225LuawPxh6r5n2xz8+mzpW6n47bJYhIY/wP/7VftYKnooDfM+k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4txMYAAADcAAAADwAAAAAAAAAAAAAAAACYAgAAZHJz&#10;L2Rvd25yZXYueG1sUEsFBgAAAAAEAAQA9QAAAIsDAAAAAA==&#10;" filled="f" fillcolor="gray"/>
                <v:oval id="Oval 1115" o:spid="_x0000_s1083" style="position:absolute;left:5454;top:108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WwsQA&#10;AADcAAAADwAAAGRycy9kb3ducmV2LnhtbESPQWvCQBSE70L/w/IKvenGBmNJXUUqBXvwYNreH9ln&#10;Esy+DdnXGP+9WxA8DjPzDbPajK5VA/Wh8WxgPktAEZfeNlwZ+Pn+nL6BCoJssfVMBq4UYLN+mqww&#10;t/7CRxoKqVSEcMjRQC3S5VqHsiaHYeY74uidfO9QouwrbXu8RLhr9WuSZNphw3Ghxo4+airPxZ8z&#10;sKu2RTboVBbpabeXxfn38JXOjXl5HrfvoIRGeYTv7b01sMyW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c1sLEAAAA3AAAAA8AAAAAAAAAAAAAAAAAmAIAAGRycy9k&#10;b3ducmV2LnhtbFBLBQYAAAAABAAEAPUAAACJAwAAAAA=&#10;"/>
                <v:oval id="Oval 1116" o:spid="_x0000_s1084" style="position:absolute;left:5814;top:108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2ojcAA&#10;AADcAAAADwAAAGRycy9kb3ducmV2LnhtbERPTWvCQBC9F/wPywje6kaDQaKriFKwhx4a9T5kxySY&#10;nQ3ZaYz/vnso9Ph439v96Fo1UB8azwYW8wQUceltw5WB6+XjfQ0qCLLF1jMZeFGA/W7ytsXc+id/&#10;01BIpWIIhxwN1CJdrnUoa3IY5r4jjtzd9w4lwr7StsdnDHetXiZJph02HBtq7OhYU/kofpyBU3Uo&#10;skGnskrvp7OsHrevz3RhzGw6HjaghEb5F/+5z9ZAlsS18Uw8An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32ojcAAAADcAAAADwAAAAAAAAAAAAAAAACYAgAAZHJzL2Rvd25y&#10;ZXYueG1sUEsFBgAAAAAEAAQA9QAAAIUDAAAAAA==&#10;"/>
                <v:oval id="Oval 1117" o:spid="_x0000_s1085" style="position:absolute;left:6174;top:108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NFs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IE9f4e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xDRbEAAAA3AAAAA8AAAAAAAAAAAAAAAAAmAIAAGRycy9k&#10;b3ducmV2LnhtbFBLBQYAAAAABAAEAPUAAACJAwAAAAA=&#10;"/>
                <v:oval id="Oval 1118" o:spid="_x0000_s1086" style="position:absolute;left:6534;top:108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xsy8IA&#10;AADcAAAADwAAAGRycy9kb3ducmV2LnhtbERPz2vCMBS+D/wfwhN2m6mDinSmRQVhuwzsevD41jyT&#10;avNSmky7/fXLYbDjx/d7U02uFzcaQ+dZwXKRgSBuve7YKGg+Dk9rECEia+w9k4JvClCVs4cNFtrf&#10;+Ui3OhqRQjgUqMDGOBRShtaSw7DwA3Hizn50GBMcjdQj3lO46+Vzlq2kw45Tg8WB9pbaa/3lFPy8&#10;7baUy+Zk7Gfdvq+P+cU0uVKP82n7AiLSFP/Ff+5XrWC1TPPTmXQE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GzLwgAAANwAAAAPAAAAAAAAAAAAAAAAAJgCAABkcnMvZG93&#10;bnJldi54bWxQSwUGAAAAAAQABAD1AAAAhwMAAAAA&#10;" filled="f" fillcolor="gray"/>
                <v:oval id="Oval 1119" o:spid="_x0000_s1087" style="position:absolute;left:6894;top:148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6XzcQA&#10;AADc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NMU/s7EI6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el83EAAAA3AAAAA8AAAAAAAAAAAAAAAAAmAIAAGRycy9k&#10;b3ducmV2LnhtbFBLBQYAAAAABAAEAPUAAACJAwAAAAA=&#10;"/>
                <v:oval id="Oval 1120" o:spid="_x0000_s1088" style="position:absolute;left:6894;top:144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wJusQA&#10;AADcAAAADwAAAGRycy9kb3ducmV2LnhtbESPQWvCQBSE7wX/w/KE3uomBoOkriJKwR56aLT3R/aZ&#10;BLNvQ/YZ03/fLRR6HGbmG2azm1ynRhpC69lAukhAEVfetlwbuJzfXtaggiBb7DyTgW8KsNvOnjZY&#10;WP/gTxpLqVWEcCjQQCPSF1qHqiGHYeF74uhd/eBQohxqbQd8RLjr9DJJcu2w5bjQYE+HhqpbeXcG&#10;jvW+zEedySq7Hk+yun19vGepMc/zaf8KSmiS//Bf+2QN5OkS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MCbrEAAAA3AAAAA8AAAAAAAAAAAAAAAAAmAIAAGRycy9k&#10;b3ducmV2LnhtbFBLBQYAAAAABAAEAPUAAACJAwAAAAA=&#10;"/>
                <v:oval id="Oval 1121" o:spid="_x0000_s1089" style="position:absolute;left:6894;top:140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CsIcQA&#10;AADc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NMM/s7EI6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rCHEAAAA3AAAAA8AAAAAAAAAAAAAAAAAmAIAAGRycy9k&#10;b3ducmV2LnhtbFBLBQYAAAAABAAEAPUAAACJAwAAAAA=&#10;"/>
                <v:oval id="Oval 1122" o:spid="_x0000_s1090" style="position:absolute;left:6894;top:137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k0VcQA&#10;AADcAAAADwAAAGRycy9kb3ducmV2LnhtbESPQWvCQBSE74X+h+UVequbmBpK6iqiFPTQQ6PeH9ln&#10;Esy+DdnXmP57t1DocZiZb5jlenKdGmkIrWcD6SwBRVx523Jt4HT8eHkDFQTZYueZDPxQgPXq8WGJ&#10;hfU3/qKxlFpFCIcCDTQifaF1qBpyGGa+J47exQ8OJcqh1nbAW4S7Ts+TJNcOW44LDfa0bai6lt/O&#10;wK7elPmoM1lkl91eFtfz5yFLjXl+mjbvoIQm+Q//tffWQJ6+wu+ZeAT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pNFXEAAAA3AAAAA8AAAAAAAAAAAAAAAAAmAIAAGRycy9k&#10;b3ducmV2LnhtbFBLBQYAAAAABAAEAPUAAACJAwAAAAA=&#10;"/>
                <v:oval id="Oval 1123" o:spid="_x0000_s1091" style="position:absolute;left:6894;top:133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WRzsQA&#10;AADcAAAADwAAAGRycy9kb3ducmV2LnhtbESPwWrDMBBE74X8g9hCbo3sGpviRgkhIZAeeqiT3hdr&#10;Y5tYK2NtHffvq0Khx2Fm3jDr7ex6NdEYOs8G0lUCirj2tuPGwOV8fHoBFQTZYu+ZDHxTgO1m8bDG&#10;0vo7f9BUSaMihEOJBlqRodQ61C05DCs/EEfv6keHEuXYaDviPcJdr5+TpNAOO44LLQ60b6m+VV/O&#10;wKHZVcWkM8mz6+Ek+e3z/S1LjVk+zrtXUEKz/If/2idroEhz+D0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lkc7EAAAA3AAAAA8AAAAAAAAAAAAAAAAAmAIAAGRycy9k&#10;b3ducmV2LnhtbFBLBQYAAAAABAAEAPUAAACJAwAAAAA=&#10;"/>
                <v:oval id="Oval 1124" o:spid="_x0000_s1092" style="position:absolute;left:6894;top:130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PucQA&#10;AADcAAAADwAAAGRycy9kb3ducmV2LnhtbESPwWrDMBBE74X+g9hCb7XsmJjiRgmhoZAeeojb3hdr&#10;Y5tYK2NtHOfvo0Ihx2Fm3jCrzex6NdEYOs8GsiQFRVx723Fj4Of74+UVVBBki71nMnClAJv148MK&#10;S+svfKCpkkZFCIcSDbQiQ6l1qFtyGBI/EEfv6EeHEuXYaDviJcJdrxdpWmiHHceFFgd6b6k+VWdn&#10;YNdsq2LSuSzz424vy9Pv12eeGfP8NG/fQAnNcg//t/fWQJEV8Hc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3D7nEAAAA3AAAAA8AAAAAAAAAAAAAAAAAmAIAAGRycy9k&#10;b3ducmV2LnhtbFBLBQYAAAAABAAEAPUAAACJAwAAAAA=&#10;"/>
                <v:oval id="Oval 1125" o:spid="_x0000_s1093" style="position:absolute;left:6894;top:126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qIsQA&#10;AADcAAAADwAAAGRycy9kb3ducmV2LnhtbESPQWvCQBSE74X+h+UJ3uomDcYSXUUqgj300Gjvj+wz&#10;CWbfhuxrTP99t1DocZiZb5jNbnKdGmkIrWcD6SIBRVx523Jt4HI+Pr2ACoJssfNMBr4pwG77+LDB&#10;wvo7f9BYSq0ihEOBBhqRvtA6VA05DAvfE0fv6geHEuVQazvgPcJdp5+TJNcOW44LDfb02lB1K7+c&#10;gUO9L/NRZ7LMroeTLG+f729Zasx8Nu3XoIQm+Q//tU/WQJ6u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7qiLEAAAA3AAAAA8AAAAAAAAAAAAAAAAAmAIAAGRycy9k&#10;b3ducmV2LnhtbFBLBQYAAAAABAAEAPUAAACJAwAAAAA=&#10;"/>
                <v:oval id="Oval 1126" o:spid="_x0000_s1094" style="position:absolute;left:6894;top:122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Q+UMEA&#10;AADcAAAADwAAAGRycy9kb3ducmV2LnhtbERPTWvCQBC9C/0PyxR6000aDCV1FakI9uDB2N6H7JgE&#10;s7MhO8b033cPgsfH+15tJtepkYbQejaQLhJQxJW3LdcGfs77+QeoIMgWO89k4I8CbNYvsxUW1t/5&#10;RGMptYohHAo00Ij0hdahashhWPieOHIXPziUCIda2wHvMdx1+j1Jcu2w5djQYE9fDVXX8uYM7Opt&#10;mY86k2V22R1kef09fmepMW+v0/YTlNAkT/HDfbAG8jSujWfiEd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kPlDBAAAA3AAAAA8AAAAAAAAAAAAAAAAAmAIAAGRycy9kb3du&#10;cmV2LnhtbFBLBQYAAAAABAAEAPUAAACGAwAAAAA=&#10;"/>
                <v:oval id="Oval 1127" o:spid="_x0000_s1095" style="position:absolute;left:6894;top:119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by8QA&#10;AADcAAAADwAAAGRycy9kb3ducmV2LnhtbESPQWvCQBSE74X+h+UJ3uomDQYbXUUqgj300Gjvj+wz&#10;CWbfhuxrTP99t1DocZiZb5jNbnKdGmkIrWcD6SIBRVx523Jt4HI+Pq1ABUG22HkmA98UYLd9fNhg&#10;Yf2dP2gspVYRwqFAA41IX2gdqoYchoXviaN39YNDiXKotR3wHuGu089JkmuHLceFBnt6bai6lV/O&#10;wKHel/moM1lm18NJlrfP97csNWY+m/ZrUEKT/If/2idrIE9f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om8vEAAAA3AAAAA8AAAAAAAAAAAAAAAAAmAIAAGRycy9k&#10;b3ducmV2LnhtbFBLBQYAAAAABAAEAPUAAACJAwAAAAA=&#10;"/>
                <v:oval id="Oval 1128" o:spid="_x0000_s1096" style="position:absolute;left:6894;top:115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468AA&#10;AADcAAAADwAAAGRycy9kb3ducmV2LnhtbERPTWvCQBC9C/6HZQq96UaDoaSuIkrBHjwY7X3Ijkkw&#10;Oxuy05j+++5B8Ph43+vt6Fo1UB8azwYW8wQUceltw5WB6+Vr9gEqCLLF1jMZ+KMA2810ssbc+gef&#10;aSikUjGEQ44GapEu1zqUNTkMc98RR+7me4cSYV9p2+MjhrtWL5Mk0w4bjg01drSvqbwXv87AodoV&#10;2aBTWaW3w1FW95/Td7ow5v1t3H2CEhrlJX66j9ZAtoz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7468AAAADcAAAADwAAAAAAAAAAAAAAAACYAgAAZHJzL2Rvd25y&#10;ZXYueG1sUEsFBgAAAAAEAAQA9QAAAIUDAAAAAA==&#10;"/>
                <v:oval id="Oval 1129" o:spid="_x0000_s1097" style="position:absolute;left:6894;top:112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JdcMQA&#10;AADcAAAADwAAAGRycy9kb3ducmV2LnhtbESPQWvCQBSE7wX/w/KE3uomBoOkriJKwR56aLT3R/aZ&#10;BLNvQ/YZ03/fLRR6HGbmG2azm1ynRhpC69lAukhAEVfetlwbuJzfXtaggiBb7DyTgW8KsNvOnjZY&#10;WP/gTxpLqVWEcCjQQCPSF1qHqiGHYeF74uhd/eBQohxqbQd8RLjr9DJJcu2w5bjQYE+HhqpbeXcG&#10;jvW+zEedySq7Hk+yun19vGepMc/zaf8KSmiS//Bf+2QN5MsU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yXXDEAAAA3AAAAA8AAAAAAAAAAAAAAAAAmAIAAGRycy9k&#10;b3ducmV2LnhtbFBLBQYAAAAABAAEAPUAAACJAwAAAAA=&#10;"/>
                <v:oval id="Oval 1130" o:spid="_x0000_s1098" style="position:absolute;left:6894;top:108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DDB8QA&#10;AADcAAAADwAAAGRycy9kb3ducmV2LnhtbESPQWvCQBSE7wX/w/KE3urGBIOkriJKwR56aLT3R/aZ&#10;BLNvQ/YZ03/fLRR6HGbmG2azm1ynRhpC69nAcpGAIq68bbk2cDm/vaxBBUG22HkmA98UYLedPW2w&#10;sP7BnzSWUqsI4VCggUakL7QOVUMOw8L3xNG7+sGhRDnU2g74iHDX6TRJcu2w5bjQYE+HhqpbeXcG&#10;jvW+zEedySq7Hk+yun19vGdLY57n0/4VlNAk/+G/9skayNMU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gwwfEAAAA3AAAAA8AAAAAAAAAAAAAAAAAmAIAAGRycy9k&#10;b3ducmV2LnhtbFBLBQYAAAAABAAEAPUAAACJAwAAAAA=&#10;"/>
                <v:oval id="Oval 1131" o:spid="_x0000_s1099" style="position:absolute;left:6534;top:148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sn8QA&#10;AADcAAAADwAAAGRycy9kb3ducmV2LnhtbESPQYvCMBSE78L+h/AW9iJrWgWRahRZcFcPgq3u/dE8&#10;22LzUppo6783guBxmJlvmMWqN7W4UesqywriUQSCOLe64kLB6bj5noFwHlljbZkU3MnBavkxWGCi&#10;bccp3TJfiABhl6CC0vsmkdLlJRl0I9sQB+9sW4M+yLaQusUuwE0tx1E0lQYrDgslNvRTUn7JrkbB&#10;hpvtb5yu//4v8ak7DLMh7fZXpb4++/UchKfev8Ov9lYrmI4n8Dw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87J/EAAAA3AAAAA8AAAAAAAAAAAAAAAAAmAIAAGRycy9k&#10;b3ducmV2LnhtbFBLBQYAAAAABAAEAPUAAACJAwAAAAA=&#10;" fillcolor="gray"/>
                <v:oval id="Oval 1132" o:spid="_x0000_s1100" style="position:absolute;left:6534;top:144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068QA&#10;AADcAAAADwAAAGRycy9kb3ducmV2LnhtbESPQYvCMBSE78L+h/AW9iJrWhGRahRZcFcPgq3u/dE8&#10;22LzUppo6783guBxmJlvmMWqN7W4UesqywriUQSCOLe64kLB6bj5noFwHlljbZkU3MnBavkxWGCi&#10;bccp3TJfiABhl6CC0vsmkdLlJRl0I9sQB+9sW4M+yLaQusUuwE0tx1E0lQYrDgslNvRTUn7JrkbB&#10;hpvtb5yu//4v8ak7DLMh7fZXpb4++/UchKfev8Ov9lYrmI4n8Dw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VdOvEAAAA3AAAAA8AAAAAAAAAAAAAAAAAmAIAAGRycy9k&#10;b3ducmV2LnhtbFBLBQYAAAAABAAEAPUAAACJAwAAAAA=&#10;" fillcolor="gray"/>
                <v:oval id="Oval 1133" o:spid="_x0000_s1101" style="position:absolute;left:6174;top:140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RcMQA&#10;AADcAAAADwAAAGRycy9kb3ducmV2LnhtbESPQYvCMBSE78L+h/AW9iJrWkGRahRZcFcPgq3u/dE8&#10;22LzUppo6783guBxmJlvmMWqN7W4UesqywriUQSCOLe64kLB6bj5noFwHlljbZkU3MnBavkxWGCi&#10;bccp3TJfiABhl6CC0vsmkdLlJRl0I9sQB+9sW4M+yLaQusUuwE0tx1E0lQYrDgslNvRTUn7JrkbB&#10;hpvtb5yu//4v8ak7DLMh7fZXpb4++/UchKfev8Ov9lYrmI4n8Dw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Z0XDEAAAA3AAAAA8AAAAAAAAAAAAAAAAAmAIAAGRycy9k&#10;b3ducmV2LnhtbFBLBQYAAAAABAAEAPUAAACJAwAAAAA=&#10;" fillcolor="gray"/>
                <v:oval id="Oval 1134" o:spid="_x0000_s1102" style="position:absolute;left:6174;top:137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PB8MA&#10;AADcAAAADwAAAGRycy9kb3ducmV2LnhtbESPQYvCMBSE7wv+h/CEvYim9VCWahQRdPUgaNX7o3m2&#10;xealNNHWf28WFjwOM/MNM1/2phZPal1lWUE8iUAQ51ZXXCi4nDfjHxDOI2usLZOCFzlYLgZfc0y1&#10;7fhEz8wXIkDYpaig9L5JpXR5SQbdxDbEwbvZ1qAPsi2kbrELcFPLaRQl0mDFYaHEhtYl5ffsYRRs&#10;uNlt49Pq93qPL91xlI1of3go9T3sVzMQnnr/Cf+3d1pBMk3g70w4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tPB8MAAADcAAAADwAAAAAAAAAAAAAAAACYAgAAZHJzL2Rv&#10;d25yZXYueG1sUEsFBgAAAAAEAAQA9QAAAIgDAAAAAA==&#10;" fillcolor="gray"/>
                <v:oval id="Oval 1135" o:spid="_x0000_s1103" style="position:absolute;left:6174;top:133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fqnMQA&#10;AADcAAAADwAAAGRycy9kb3ducmV2LnhtbESPQYvCMBSE78L+h/AW9iJrWg8q1Siy4K4eBFvd+6N5&#10;tsXmpTTR1n9vBMHjMDPfMItVb2pxo9ZVlhXEowgEcW51xYWC03HzPQPhPLLG2jIpuJOD1fJjsMBE&#10;245TumW+EAHCLkEFpfdNIqXLSzLoRrYhDt7ZtgZ9kG0hdYtdgJtajqNoIg1WHBZKbOinpPySXY2C&#10;DTfb3zhd//1f4lN3GGZD2u2vSn199us5CE+9f4df7a1WMBlP4X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H6pzEAAAA3AAAAA8AAAAAAAAAAAAAAAAAmAIAAGRycy9k&#10;b3ducmV2LnhtbFBLBQYAAAAABAAEAPUAAACJAwAAAAA=&#10;" fillcolor="gray"/>
                <v:oval id="Oval 1136" o:spid="_x0000_s1104" style="position:absolute;left:5814;top:130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h+7sIA&#10;AADcAAAADwAAAGRycy9kb3ducmV2LnhtbERPTWuDQBC9B/oflin0InU1Bwk2awiBtPZQqNbeB3ei&#10;EndW3E20/757KPT4eN/7w2pGcafZDZYVpHECgri1euBOQfN1ft6BcB5Z42iZFPyQg0PxsNljru3C&#10;Fd1r34kQwi5HBb33Uy6la3sy6GI7EQfuYmeDPsC5k3rGJYSbUW6TJJMGBw4NPU506qm91jej4MxT&#10;+ZpWx7fva9osn1Ed0fvHTamnx/X4AsLT6v/Ff+5SK8i2YW04E4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mH7uwgAAANwAAAAPAAAAAAAAAAAAAAAAAJgCAABkcnMvZG93&#10;bnJldi54bWxQSwUGAAAAAAQABAD1AAAAhwMAAAAA&#10;" fillcolor="gray"/>
                <v:oval id="Oval 1137" o:spid="_x0000_s1105" style="position:absolute;left:5814;top:126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bdcQA&#10;AADcAAAADwAAAGRycy9kb3ducmV2LnhtbESPQYvCMBSE78L+h/AW9iJrWg+i1Siy4K4eBFvd+6N5&#10;tsXmpTTR1n9vBMHjMDPfMItVb2pxo9ZVlhXEowgEcW51xYWC03HzPQXhPLLG2jIpuJOD1fJjsMBE&#10;245TumW+EAHCLkEFpfdNIqXLSzLoRrYhDt7ZtgZ9kG0hdYtdgJtajqNoIg1WHBZKbOinpPySXY2C&#10;DTfb3zhd//1f4lN3GGZD2u2vSn199us5CE+9f4df7a1WMBnP4H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U23XEAAAA3AAAAA8AAAAAAAAAAAAAAAAAmAIAAGRycy9k&#10;b3ducmV2LnhtbFBLBQYAAAAABAAEAPUAAACJAwAAAAA=&#10;" fillcolor="gray"/>
                <v:oval id="Oval 1138" o:spid="_x0000_s1106" style="position:absolute;left:5454;top:122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fkNcIA&#10;AADcAAAADwAAAGRycy9kb3ducmV2LnhtbERPTWvCQBC9F/wPywi9hLqJhVCiq4igxkOhpvY+ZMck&#10;mJ0N2TVJ/717KPT4eN/r7WRaMVDvGssKkkUMgri0uuFKwfX78PYBwnlkja1lUvBLDrab2csaM21H&#10;vtBQ+EqEEHYZKqi97zIpXVmTQbewHXHgbrY36APsK6l7HEO4aeUyjlNpsOHQUGNH+5rKe/EwCg7c&#10;5cfksjv93JPr+BUVEZ0/H0q9zqfdCoSnyf+L/9y5VpC+h/nhTDgC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+Q1wgAAANwAAAAPAAAAAAAAAAAAAAAAAJgCAABkcnMvZG93&#10;bnJldi54bWxQSwUGAAAAAAQABAD1AAAAhwMAAAAA&#10;" fillcolor="gray"/>
                <v:oval id="Oval 1139" o:spid="_x0000_s1107" style="position:absolute;left:5454;top:119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tBrsMA&#10;AADcAAAADwAAAGRycy9kb3ducmV2LnhtbESPQYvCMBSE74L/IbwFL6JpFUS6RhHBXT0IWt37o3nb&#10;FpuX0kRb/70RBI/DzHzDLFadqcSdGldaVhCPIxDEmdUl5wou5+1oDsJ5ZI2VZVLwIAerZb+3wETb&#10;lk90T30uAoRdggoK7+tESpcVZNCNbU0cvH/bGPRBNrnUDbYBbio5iaKZNFhyWCiwpk1B2TW9GQVb&#10;rnc/8Wn9+3eNL+1xmA5pf7gpNfjq1t8gPHX+E363d1rBbBrD60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tBrsMAAADcAAAADwAAAAAAAAAAAAAAAACYAgAAZHJzL2Rv&#10;d25yZXYueG1sUEsFBgAAAAAEAAQA9QAAAIgDAAAAAA==&#10;" fillcolor="gray"/>
                <v:oval id="Oval 1140" o:spid="_x0000_s1108" style="position:absolute;left:5454;top:115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nf2cQA&#10;AADcAAAADwAAAGRycy9kb3ducmV2LnhtbESPQYvCMBSE78L+h/AW9iJrWgWRahRZcFcPgq3u/dE8&#10;22LzUppo6783guBxmJlvmMWqN7W4UesqywriUQSCOLe64kLB6bj5noFwHlljbZkU3MnBavkxWGCi&#10;bccp3TJfiABhl6CC0vsmkdLlJRl0I9sQB+9sW4M+yLaQusUuwE0tx1E0lQYrDgslNvRTUn7JrkbB&#10;hpvtb5yu//4v8ak7DLMh7fZXpb4++/UchKfev8Ov9lYrmE7G8Dw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p39nEAAAA3AAAAA8AAAAAAAAAAAAAAAAAmAIAAGRycy9k&#10;b3ducmV2LnhtbFBLBQYAAAAABAAEAPUAAACJAwAAAAA=&#10;" fillcolor="gray"/>
                <v:oval id="Oval 1141" o:spid="_x0000_s1109" style="position:absolute;left:5094;top:112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6QsQA&#10;AADcAAAADwAAAGRycy9kb3ducmV2LnhtbESPQYvCMBSE78L+h/AW9iJrWgWRahRZcNWDYKt7fzTP&#10;tti8lCba7r83guBxmJlvmMWqN7W4U+sqywriUQSCOLe64kLB+bT5noFwHlljbZkU/JOD1fJjsMBE&#10;245Tume+EAHCLkEFpfdNIqXLSzLoRrYhDt7FtgZ9kG0hdYtdgJtajqNoKg1WHBZKbOinpPya3YyC&#10;DTe73zhdb/+u8bk7DrMh7Q83pb4++/UchKfev8Ov9k4rmE4m8Dw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lekLEAAAA3AAAAA8AAAAAAAAAAAAAAAAAmAIAAGRycy9k&#10;b3ducmV2LnhtbFBLBQYAAAAABAAEAPUAAACJAwAAAAA=&#10;" fillcolor="gray"/>
                <v:oval id="Oval 1142" o:spid="_x0000_s1110" style="position:absolute;left:5094;top:108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BHrcYA&#10;AADcAAAADwAAAGRycy9kb3ducmV2LnhtbESPQWvCQBSE7wX/w/IEL1I3sVQkdQ1B0KaHQo32/si+&#10;JsHs25Bdk/TfdwuFHoeZ+YbZpZNpxUC9aywriFcRCOLS6oYrBdfL8XELwnlkja1lUvBNDtL97GGH&#10;ibYjn2kofCUChF2CCmrvu0RKV9Zk0K1sRxy8L9sb9EH2ldQ9jgFuWrmOoo002HBYqLGjQ03lrbgb&#10;BUfu8lN8zl4/b/F1/FgWS3p7vyu1mE/ZCwhPk/8P/7VzrWDz9Ay/Z8IR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BHrcYAAADcAAAADwAAAAAAAAAAAAAAAACYAgAAZHJz&#10;L2Rvd25yZXYueG1sUEsFBgAAAAAEAAQA9QAAAIsDAAAAAA==&#10;" fillcolor="gray"/>
                <v:line id="Line 1143" o:spid="_x0000_s1111" style="position:absolute;visibility:visible;mso-wrap-style:square" from="5274,11034" to="6714,1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</v:group>
            </w:pict>
          </mc:Fallback>
        </mc:AlternateContent>
      </w:r>
    </w:p>
    <w:p w:rsidR="00B93DC5" w:rsidRPr="00B93DC5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1765935</wp:posOffset>
                </wp:positionV>
                <wp:extent cx="342900" cy="342900"/>
                <wp:effectExtent l="3810" t="635" r="0" b="0"/>
                <wp:wrapNone/>
                <wp:docPr id="35" name="Text Box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394B08" w:rsidRDefault="006453E2" w:rsidP="00B93DC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lx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9" o:spid="_x0000_s1209" type="#_x0000_t202" style="position:absolute;left:0;text-align:left;margin-left:279pt;margin-top:139.05pt;width:27pt;height:27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baOuA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" filled="f" stroked="f">
                <v:textbox>
                  <w:txbxContent>
                    <w:p w:rsidR="00960B25" w:rsidRPr="00394B08" w:rsidRDefault="00960B25" w:rsidP="00B93DC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lx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556895</wp:posOffset>
                </wp:positionV>
                <wp:extent cx="342900" cy="342900"/>
                <wp:effectExtent l="2540" t="1270" r="0" b="0"/>
                <wp:wrapNone/>
                <wp:docPr id="34" name="Text Box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394B08" w:rsidRDefault="006453E2" w:rsidP="00B93DC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7" o:spid="_x0000_s1210" type="#_x0000_t202" style="position:absolute;left:0;text-align:left;margin-left:118.4pt;margin-top:43.85pt;width:27pt;height:27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I8twIAAMQ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" filled="f" stroked="f">
                <v:textbox>
                  <w:txbxContent>
                    <w:p w:rsidR="00960B25" w:rsidRPr="00394B08" w:rsidRDefault="00960B25" w:rsidP="00B93DC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69215</wp:posOffset>
                </wp:positionV>
                <wp:extent cx="342900" cy="342900"/>
                <wp:effectExtent l="3810" t="0" r="0" b="635"/>
                <wp:wrapNone/>
                <wp:docPr id="33" name="Text Box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6A3AFA" w:rsidRDefault="006453E2" w:rsidP="00B93DC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3AFA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7" o:spid="_x0000_s1211" type="#_x0000_t202" style="position:absolute;left:0;text-align:left;margin-left:135pt;margin-top:5.45pt;width:27pt;height:27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SaluAIAAMQ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" filled="f" stroked="f">
                <v:textbox>
                  <w:txbxContent>
                    <w:p w:rsidR="00960B25" w:rsidRPr="006A3AFA" w:rsidRDefault="00960B25" w:rsidP="00B93DC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A3AFA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B93DC5" w:rsidRPr="00B93DC5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63500</wp:posOffset>
                </wp:positionV>
                <wp:extent cx="312420" cy="914400"/>
                <wp:effectExtent l="11430" t="7620" r="9525" b="11430"/>
                <wp:wrapNone/>
                <wp:docPr id="32" name="AutoShape 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914400"/>
                        </a:xfrm>
                        <a:prstGeom prst="leftBrace">
                          <a:avLst>
                            <a:gd name="adj1" fmla="val 2439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146" o:spid="_x0000_s1026" type="#_x0000_t87" style="position:absolute;margin-left:140.85pt;margin-top:5pt;width:24.6pt;height:1in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"/>
            </w:pict>
          </mc:Fallback>
        </mc:AlternateConten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46355</wp:posOffset>
                </wp:positionV>
                <wp:extent cx="342900" cy="342900"/>
                <wp:effectExtent l="3810" t="3175" r="0" b="0"/>
                <wp:wrapNone/>
                <wp:docPr id="31" name="Text Box 1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6A3AFA" w:rsidRDefault="006453E2" w:rsidP="00B93D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5" o:spid="_x0000_s1212" type="#_x0000_t202" style="position:absolute;left:0;text-align:left;margin-left:387pt;margin-top:3.65pt;width:27pt;height:27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9AtwIAAMQ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" filled="f" stroked="f">
                <v:textbox>
                  <w:txbxContent>
                    <w:p w:rsidR="00960B25" w:rsidRPr="006A3AFA" w:rsidRDefault="00960B25" w:rsidP="00B93DC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</w:p>
    <w:p w:rsidR="00B93DC5" w:rsidRPr="00B93DC5" w:rsidRDefault="0069636E" w:rsidP="00B93D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-1006475</wp:posOffset>
                </wp:positionV>
                <wp:extent cx="312420" cy="2514600"/>
                <wp:effectExtent l="13335" t="8255" r="5715" b="12700"/>
                <wp:wrapNone/>
                <wp:docPr id="30" name="AutoShape 1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312420" cy="2514600"/>
                        </a:xfrm>
                        <a:prstGeom prst="leftBrace">
                          <a:avLst>
                            <a:gd name="adj1" fmla="val 6707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8" o:spid="_x0000_s1026" type="#_x0000_t87" style="position:absolute;margin-left:266.7pt;margin-top:-79.25pt;width:24.6pt;height:198pt;rotation:-90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150495</wp:posOffset>
                </wp:positionV>
                <wp:extent cx="342900" cy="342900"/>
                <wp:effectExtent l="0" t="0" r="3810" b="2540"/>
                <wp:wrapNone/>
                <wp:docPr id="29" name="Text Box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E2" w:rsidRPr="0050586B" w:rsidRDefault="006453E2" w:rsidP="00B93DC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0586B"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5" o:spid="_x0000_s1213" type="#_x0000_t202" style="position:absolute;left:0;text-align:left;margin-left:155.4pt;margin-top:11.85pt;width:27pt;height:27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RVuAIAAMQ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" filled="f" stroked="f">
                <v:textbox>
                  <w:txbxContent>
                    <w:p w:rsidR="00960B25" w:rsidRPr="0050586B" w:rsidRDefault="00960B25" w:rsidP="00B93DC5">
                      <w:pPr>
                        <w:rPr>
                          <w:i/>
                          <w:lang w:val="en-US"/>
                        </w:rPr>
                      </w:pPr>
                      <w:r w:rsidRPr="0050586B"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1B3D1A" w:rsidRDefault="001B3D1A" w:rsidP="001B3D1A">
      <w:pPr>
        <w:jc w:val="center"/>
        <w:rPr>
          <w:i/>
          <w:sz w:val="24"/>
          <w:szCs w:val="24"/>
        </w:rPr>
      </w:pPr>
      <w:r w:rsidRPr="001B3D1A">
        <w:rPr>
          <w:sz w:val="24"/>
          <w:szCs w:val="24"/>
        </w:rPr>
        <w:t xml:space="preserve">Рисунок </w:t>
      </w:r>
      <w:r w:rsidR="00B93DC5" w:rsidRPr="001B3D1A">
        <w:rPr>
          <w:sz w:val="24"/>
          <w:szCs w:val="24"/>
        </w:rPr>
        <w:t xml:space="preserve">7. Случай, когда </w:t>
      </w:r>
      <w:r w:rsidR="00B93DC5" w:rsidRPr="001B3D1A">
        <w:rPr>
          <w:i/>
          <w:sz w:val="24"/>
          <w:szCs w:val="24"/>
        </w:rPr>
        <w:t>lx</w:t>
      </w:r>
      <w:r w:rsidR="00B93DC5" w:rsidRPr="001B3D1A">
        <w:rPr>
          <w:sz w:val="24"/>
          <w:szCs w:val="24"/>
        </w:rPr>
        <w:t>&gt;</w:t>
      </w:r>
      <w:r w:rsidR="00B93DC5" w:rsidRPr="001B3D1A">
        <w:rPr>
          <w:i/>
          <w:sz w:val="24"/>
          <w:szCs w:val="24"/>
        </w:rPr>
        <w:t>ly.</w: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lastRenderedPageBreak/>
        <w:t xml:space="preserve">На нем хорошо видно, что в этом случае одному значению </w:t>
      </w:r>
      <w:r w:rsidRPr="00B93DC5">
        <w:rPr>
          <w:sz w:val="28"/>
          <w:szCs w:val="28"/>
          <w:lang w:val="en-US"/>
        </w:rPr>
        <w:t>y</w:t>
      </w:r>
      <w:r w:rsidRPr="00B93DC5">
        <w:rPr>
          <w:sz w:val="28"/>
          <w:szCs w:val="28"/>
        </w:rPr>
        <w:t xml:space="preserve"> может со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ответствовать несколько значений </w:t>
      </w:r>
      <w:r w:rsidRPr="00B93DC5">
        <w:rPr>
          <w:sz w:val="28"/>
          <w:szCs w:val="28"/>
          <w:lang w:val="en-US"/>
        </w:rPr>
        <w:t>x</w:t>
      </w:r>
      <w:r w:rsidRPr="00B93DC5">
        <w:rPr>
          <w:sz w:val="28"/>
          <w:szCs w:val="28"/>
        </w:rPr>
        <w:t>. Но нас интересует из этих значений лишь максимальное. А это значит, что значение отклонения от прямой линии в этой точке будет максимальное, но не превысит 0.5. Применяя тот же под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>ход что был рассмотрен выше, и эти соображения можно написать следую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>щий вариант функции для данного случая:</w:t>
      </w:r>
    </w:p>
    <w:p w:rsidR="002E69EB" w:rsidRPr="002E69EB" w:rsidRDefault="002E69EB" w:rsidP="002E69EB">
      <w:pPr>
        <w:rPr>
          <w:rFonts w:ascii="Courier New" w:hAnsi="Courier New" w:cs="Courier New"/>
          <w:noProof/>
          <w:lang w:val="en-US"/>
        </w:rPr>
      </w:pPr>
      <w:r w:rsidRPr="002E69EB">
        <w:rPr>
          <w:rFonts w:ascii="Courier New" w:hAnsi="Courier New" w:cs="Courier New"/>
          <w:noProof/>
          <w:color w:val="0000FF"/>
          <w:lang w:val="en-US"/>
        </w:rPr>
        <w:t>for</w:t>
      </w:r>
      <w:r w:rsidRPr="002E69EB">
        <w:rPr>
          <w:rFonts w:ascii="Courier New" w:hAnsi="Courier New" w:cs="Courier New"/>
          <w:noProof/>
          <w:lang w:val="en-US"/>
        </w:rPr>
        <w:t xml:space="preserve"> (sy=t.A.y+1; sy&lt;=t.C.y; sy++)</w:t>
      </w:r>
    </w:p>
    <w:p w:rsidR="002E69EB" w:rsidRDefault="002E69EB" w:rsidP="002E69EB">
      <w:pPr>
        <w:rPr>
          <w:rFonts w:ascii="Courier New" w:hAnsi="Courier New" w:cs="Courier New"/>
          <w:noProof/>
        </w:rPr>
      </w:pPr>
      <w:r w:rsidRPr="002E69EB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2E69EB" w:rsidRDefault="002E69EB" w:rsidP="002E69EB">
      <w:pPr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6453E2">
        <w:rPr>
          <w:rFonts w:ascii="Courier New" w:hAnsi="Courier New" w:cs="Courier New"/>
          <w:noProof/>
        </w:rPr>
        <w:tab/>
      </w:r>
      <w:r w:rsidRPr="006453E2"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>x1=k1*(sy-t.A.y)+t.A.x;</w:t>
      </w:r>
      <w:r>
        <w:rPr>
          <w:rFonts w:ascii="Courier New" w:hAnsi="Courier New" w:cs="Courier New"/>
          <w:noProof/>
          <w:color w:val="008000"/>
        </w:rPr>
        <w:t>//поиск пересечения с АС</w:t>
      </w:r>
    </w:p>
    <w:p w:rsidR="002E69EB" w:rsidRDefault="002E69EB" w:rsidP="002E69EB">
      <w:pPr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 xml:space="preserve"> (sy&lt;=t.B.y)  </w:t>
      </w:r>
      <w:r w:rsidRPr="002E69EB"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>x2=k2*(sy-t.A.y)+t.A.x;</w:t>
      </w:r>
      <w:r>
        <w:rPr>
          <w:rFonts w:ascii="Courier New" w:hAnsi="Courier New" w:cs="Courier New"/>
          <w:noProof/>
          <w:color w:val="008000"/>
        </w:rPr>
        <w:t>//поиск пересечения с АB</w:t>
      </w:r>
    </w:p>
    <w:p w:rsidR="002E69EB" w:rsidRDefault="002E69EB" w:rsidP="002E69EB">
      <w:pPr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x2=k3*(sy-t.B.y)+t.B.x;</w:t>
      </w:r>
      <w:r>
        <w:rPr>
          <w:rFonts w:ascii="Courier New" w:hAnsi="Courier New" w:cs="Courier New"/>
          <w:noProof/>
          <w:color w:val="008000"/>
        </w:rPr>
        <w:t>//поиск пересечения с ВС</w:t>
      </w:r>
    </w:p>
    <w:p w:rsidR="002E69EB" w:rsidRPr="002E69EB" w:rsidRDefault="002E69EB" w:rsidP="002E69EB">
      <w:pPr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2E69EB">
        <w:rPr>
          <w:rFonts w:ascii="Courier New" w:hAnsi="Courier New" w:cs="Courier New"/>
          <w:noProof/>
          <w:color w:val="0000FF"/>
          <w:lang w:val="en-US"/>
        </w:rPr>
        <w:t>if</w:t>
      </w:r>
      <w:r w:rsidRPr="002E69EB">
        <w:rPr>
          <w:rFonts w:ascii="Courier New" w:hAnsi="Courier New" w:cs="Courier New"/>
          <w:noProof/>
          <w:lang w:val="en-US"/>
        </w:rPr>
        <w:t xml:space="preserve"> (x1&gt;x2)</w:t>
      </w:r>
    </w:p>
    <w:p w:rsidR="002E69EB" w:rsidRPr="002E69EB" w:rsidRDefault="002E69EB" w:rsidP="002E69EB">
      <w:pPr>
        <w:rPr>
          <w:rFonts w:ascii="Courier New" w:hAnsi="Courier New" w:cs="Courier New"/>
          <w:noProof/>
          <w:lang w:val="en-US"/>
        </w:rPr>
      </w:pP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  <w:t>{</w:t>
      </w:r>
    </w:p>
    <w:p w:rsidR="002E69EB" w:rsidRPr="00C33E56" w:rsidRDefault="002E69EB" w:rsidP="002E69EB">
      <w:pPr>
        <w:rPr>
          <w:rFonts w:ascii="Courier New" w:hAnsi="Courier New" w:cs="Courier New"/>
          <w:noProof/>
          <w:lang w:val="en-US"/>
        </w:rPr>
      </w:pP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color w:val="0000FF"/>
          <w:lang w:val="en-US"/>
        </w:rPr>
        <w:t>for</w:t>
      </w:r>
      <w:r w:rsidRPr="00C33E56">
        <w:rPr>
          <w:rFonts w:ascii="Courier New" w:hAnsi="Courier New" w:cs="Courier New"/>
          <w:noProof/>
          <w:lang w:val="en-US"/>
        </w:rPr>
        <w:t xml:space="preserve"> (tmp=x2; tmp&lt;=x1; tmp++)</w:t>
      </w:r>
    </w:p>
    <w:p w:rsidR="002E69EB" w:rsidRPr="002E69EB" w:rsidRDefault="002E69EB" w:rsidP="002E69EB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>{</w:t>
      </w:r>
    </w:p>
    <w:p w:rsidR="002E69EB" w:rsidRDefault="002E69EB" w:rsidP="002E69EB">
      <w:pPr>
        <w:rPr>
          <w:rFonts w:ascii="Courier New" w:hAnsi="Courier New" w:cs="Courier New"/>
          <w:noProof/>
          <w:lang w:val="en-US"/>
        </w:rPr>
      </w:pP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color w:val="0000FF"/>
          <w:lang w:val="en-US"/>
        </w:rPr>
        <w:t>if</w:t>
      </w:r>
      <w:r w:rsidRPr="00C33E56">
        <w:rPr>
          <w:rFonts w:ascii="Courier New" w:hAnsi="Courier New" w:cs="Courier New"/>
          <w:noProof/>
          <w:lang w:val="en-US"/>
        </w:rPr>
        <w:t xml:space="preserve"> ((tmp&lt;win_width) </w:t>
      </w:r>
    </w:p>
    <w:p w:rsidR="002E69EB" w:rsidRDefault="002E69EB" w:rsidP="002E69EB">
      <w:pPr>
        <w:ind w:left="4248" w:firstLine="708"/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 xml:space="preserve">&amp;&amp; (tmp&gt;=0) </w:t>
      </w:r>
    </w:p>
    <w:p w:rsidR="002E69EB" w:rsidRDefault="002E69EB" w:rsidP="002E69EB">
      <w:pPr>
        <w:ind w:left="4248" w:firstLine="708"/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 xml:space="preserve">&amp;&amp; (sy&lt;win_height) </w:t>
      </w:r>
    </w:p>
    <w:p w:rsidR="002E69EB" w:rsidRPr="00C33E56" w:rsidRDefault="002E69EB" w:rsidP="002E69EB">
      <w:pPr>
        <w:ind w:left="4248" w:firstLine="708"/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>&amp;&amp; (sy&gt;=0))</w:t>
      </w:r>
    </w:p>
    <w:p w:rsidR="002E69EB" w:rsidRPr="00C33E56" w:rsidRDefault="002E69EB" w:rsidP="002E69EB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  <w:t>{</w:t>
      </w:r>
    </w:p>
    <w:p w:rsidR="002E69EB" w:rsidRPr="00C33E56" w:rsidRDefault="002E69EB" w:rsidP="002E69EB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color w:val="0000FF"/>
          <w:lang w:val="en-US"/>
        </w:rPr>
        <w:t>if</w:t>
      </w:r>
      <w:r w:rsidRPr="00C33E56">
        <w:rPr>
          <w:rFonts w:ascii="Courier New" w:hAnsi="Courier New" w:cs="Courier New"/>
          <w:noProof/>
          <w:lang w:val="en-US"/>
        </w:rPr>
        <w:t xml:space="preserve"> (Prov(t, tmp, sy, z))</w:t>
      </w:r>
    </w:p>
    <w:p w:rsidR="002E69EB" w:rsidRPr="00C33E56" w:rsidRDefault="002E69EB" w:rsidP="002E69EB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  <w:t>mDC-&gt;SetPixel(tmp, sy, Colour);</w:t>
      </w:r>
    </w:p>
    <w:p w:rsidR="002E69EB" w:rsidRPr="002E69EB" w:rsidRDefault="002E69EB" w:rsidP="002E69EB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>}</w:t>
      </w:r>
    </w:p>
    <w:p w:rsidR="002E69EB" w:rsidRPr="002E69EB" w:rsidRDefault="002E69EB" w:rsidP="002E69EB">
      <w:pPr>
        <w:rPr>
          <w:rFonts w:ascii="Courier New" w:hAnsi="Courier New" w:cs="Courier New"/>
          <w:noProof/>
          <w:lang w:val="en-US"/>
        </w:rPr>
      </w:pP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  <w:t>}</w:t>
      </w:r>
    </w:p>
    <w:p w:rsidR="002E69EB" w:rsidRPr="002E69EB" w:rsidRDefault="002E69EB" w:rsidP="002E69EB">
      <w:pPr>
        <w:rPr>
          <w:rFonts w:ascii="Courier New" w:hAnsi="Courier New" w:cs="Courier New"/>
          <w:noProof/>
          <w:lang w:val="en-US"/>
        </w:rPr>
      </w:pP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  <w:t>}</w:t>
      </w:r>
    </w:p>
    <w:p w:rsidR="002E69EB" w:rsidRPr="002E69EB" w:rsidRDefault="002E69EB" w:rsidP="002E69EB">
      <w:pPr>
        <w:rPr>
          <w:rFonts w:ascii="Courier New" w:hAnsi="Courier New" w:cs="Courier New"/>
          <w:noProof/>
          <w:color w:val="0000FF"/>
          <w:lang w:val="en-US"/>
        </w:rPr>
      </w:pP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2E69EB" w:rsidRPr="002E69EB" w:rsidRDefault="002E69EB" w:rsidP="002E69EB">
      <w:pPr>
        <w:rPr>
          <w:rFonts w:ascii="Courier New" w:hAnsi="Courier New" w:cs="Courier New"/>
          <w:noProof/>
          <w:lang w:val="en-US"/>
        </w:rPr>
      </w:pP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  <w:t>{</w:t>
      </w:r>
    </w:p>
    <w:p w:rsidR="002E69EB" w:rsidRPr="00C33E56" w:rsidRDefault="002E69EB" w:rsidP="002E69EB">
      <w:pPr>
        <w:rPr>
          <w:rFonts w:ascii="Courier New" w:hAnsi="Courier New" w:cs="Courier New"/>
          <w:noProof/>
          <w:lang w:val="en-US"/>
        </w:rPr>
      </w:pP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color w:val="0000FF"/>
          <w:lang w:val="en-US"/>
        </w:rPr>
        <w:t>for</w:t>
      </w:r>
      <w:r w:rsidRPr="00C33E56">
        <w:rPr>
          <w:rFonts w:ascii="Courier New" w:hAnsi="Courier New" w:cs="Courier New"/>
          <w:noProof/>
          <w:lang w:val="en-US"/>
        </w:rPr>
        <w:t xml:space="preserve"> (tmp=x1; tmp&lt;=x2; tmp++)</w:t>
      </w:r>
    </w:p>
    <w:p w:rsidR="002E69EB" w:rsidRPr="002E69EB" w:rsidRDefault="002E69EB" w:rsidP="002E69EB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>{</w:t>
      </w:r>
    </w:p>
    <w:p w:rsidR="002E69EB" w:rsidRDefault="002E69EB" w:rsidP="002E69EB">
      <w:pPr>
        <w:rPr>
          <w:rFonts w:ascii="Courier New" w:hAnsi="Courier New" w:cs="Courier New"/>
          <w:noProof/>
          <w:lang w:val="en-US"/>
        </w:rPr>
      </w:pP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color w:val="0000FF"/>
          <w:lang w:val="en-US"/>
        </w:rPr>
        <w:t>if</w:t>
      </w:r>
      <w:r w:rsidRPr="00C33E56">
        <w:rPr>
          <w:rFonts w:ascii="Courier New" w:hAnsi="Courier New" w:cs="Courier New"/>
          <w:noProof/>
          <w:lang w:val="en-US"/>
        </w:rPr>
        <w:t xml:space="preserve"> ((tmp&lt;win_width) </w:t>
      </w:r>
    </w:p>
    <w:p w:rsidR="002E69EB" w:rsidRDefault="002E69EB" w:rsidP="002E69EB">
      <w:pPr>
        <w:ind w:left="4956"/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 xml:space="preserve">&amp;&amp; (tmp&gt;=0) </w:t>
      </w:r>
    </w:p>
    <w:p w:rsidR="002E69EB" w:rsidRDefault="002E69EB" w:rsidP="002E69EB">
      <w:pPr>
        <w:ind w:left="4956"/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 xml:space="preserve">&amp;&amp; (sy&lt;win_height) </w:t>
      </w:r>
    </w:p>
    <w:p w:rsidR="002E69EB" w:rsidRPr="00C33E56" w:rsidRDefault="002E69EB" w:rsidP="002E69EB">
      <w:pPr>
        <w:ind w:left="4956"/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>&amp;&amp; (sy&gt;=0))</w:t>
      </w:r>
    </w:p>
    <w:p w:rsidR="002E69EB" w:rsidRPr="002E69EB" w:rsidRDefault="002E69EB" w:rsidP="002E69EB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>{</w:t>
      </w:r>
    </w:p>
    <w:p w:rsidR="002E69EB" w:rsidRPr="00C33E56" w:rsidRDefault="002E69EB" w:rsidP="002E69EB">
      <w:pPr>
        <w:rPr>
          <w:rFonts w:ascii="Courier New" w:hAnsi="Courier New" w:cs="Courier New"/>
          <w:noProof/>
          <w:lang w:val="en-US"/>
        </w:rPr>
      </w:pP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2E69EB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color w:val="0000FF"/>
          <w:lang w:val="en-US"/>
        </w:rPr>
        <w:t>if</w:t>
      </w:r>
      <w:r w:rsidRPr="00C33E56">
        <w:rPr>
          <w:rFonts w:ascii="Courier New" w:hAnsi="Courier New" w:cs="Courier New"/>
          <w:noProof/>
          <w:lang w:val="en-US"/>
        </w:rPr>
        <w:t xml:space="preserve"> (Prov(t, tmp, sy, z))</w:t>
      </w:r>
    </w:p>
    <w:p w:rsidR="002E69EB" w:rsidRPr="00C33E56" w:rsidRDefault="002E69EB" w:rsidP="002E69EB">
      <w:pPr>
        <w:rPr>
          <w:rFonts w:ascii="Courier New" w:hAnsi="Courier New" w:cs="Courier New"/>
          <w:noProof/>
          <w:lang w:val="en-US"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  <w:t>mDC-&gt;SetPixel(tmp, sy, Colour);</w:t>
      </w:r>
    </w:p>
    <w:p w:rsidR="002E69EB" w:rsidRDefault="002E69EB" w:rsidP="002E69EB">
      <w:pPr>
        <w:rPr>
          <w:rFonts w:ascii="Courier New" w:hAnsi="Courier New" w:cs="Courier New"/>
          <w:noProof/>
        </w:rPr>
      </w:pP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 w:rsidRPr="00C33E56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}</w:t>
      </w:r>
    </w:p>
    <w:p w:rsidR="002E69EB" w:rsidRDefault="002E69EB" w:rsidP="002E69EB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2E69EB" w:rsidRDefault="002E69EB" w:rsidP="002E69EB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2E69EB" w:rsidRDefault="002E69EB" w:rsidP="002E69EB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2E69EB" w:rsidRPr="006453E2" w:rsidRDefault="002E69EB" w:rsidP="002E69EB">
      <w:pPr>
        <w:ind w:firstLine="708"/>
        <w:jc w:val="both"/>
        <w:rPr>
          <w:rFonts w:ascii="Courier New" w:hAnsi="Courier New" w:cs="Courier New"/>
          <w:noProof/>
        </w:rPr>
      </w:pPr>
      <w:r w:rsidRPr="002E69EB">
        <w:rPr>
          <w:rFonts w:ascii="Courier New" w:hAnsi="Courier New" w:cs="Courier New"/>
          <w:noProof/>
        </w:rPr>
        <w:t>}</w:t>
      </w:r>
    </w:p>
    <w:p w:rsidR="00B93DC5" w:rsidRPr="00B93DC5" w:rsidRDefault="00B93DC5" w:rsidP="002E69EB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>Для других сторон треугольника координаты точек прямых линий ищутся аналогично.</w:t>
      </w:r>
    </w:p>
    <w:p w:rsidR="00B93DC5" w:rsidRPr="006453E2" w:rsidRDefault="00B93DC5" w:rsidP="001B3D1A">
      <w:pPr>
        <w:jc w:val="center"/>
        <w:rPr>
          <w:b/>
          <w:sz w:val="28"/>
          <w:szCs w:val="28"/>
        </w:rPr>
      </w:pPr>
      <w:r w:rsidRPr="00B93DC5">
        <w:rPr>
          <w:b/>
          <w:sz w:val="28"/>
          <w:szCs w:val="28"/>
        </w:rPr>
        <w:t>Обнуление</w:t>
      </w:r>
      <w:r w:rsidRPr="006453E2">
        <w:rPr>
          <w:b/>
          <w:sz w:val="28"/>
          <w:szCs w:val="28"/>
        </w:rPr>
        <w:t xml:space="preserve"> </w:t>
      </w:r>
      <w:r w:rsidRPr="00B93DC5">
        <w:rPr>
          <w:b/>
          <w:sz w:val="28"/>
          <w:szCs w:val="28"/>
          <w:lang w:val="en-US"/>
        </w:rPr>
        <w:t>Z</w:t>
      </w:r>
      <w:r w:rsidRPr="006453E2">
        <w:rPr>
          <w:b/>
          <w:sz w:val="28"/>
          <w:szCs w:val="28"/>
        </w:rPr>
        <w:t xml:space="preserve"> </w:t>
      </w:r>
      <w:r w:rsidRPr="00B93DC5">
        <w:rPr>
          <w:b/>
          <w:sz w:val="28"/>
          <w:szCs w:val="28"/>
        </w:rPr>
        <w:t>буфера</w:t>
      </w:r>
    </w:p>
    <w:p w:rsidR="00960B25" w:rsidRPr="006453E2" w:rsidRDefault="00960B25" w:rsidP="001B3D1A">
      <w:pPr>
        <w:jc w:val="center"/>
        <w:rPr>
          <w:b/>
          <w:sz w:val="28"/>
          <w:szCs w:val="28"/>
        </w:rPr>
      </w:pPr>
    </w:p>
    <w:p w:rsidR="00960B25" w:rsidRPr="006453E2" w:rsidRDefault="00960B25" w:rsidP="00960B25">
      <w:pPr>
        <w:rPr>
          <w:rFonts w:ascii="Courier New" w:hAnsi="Courier New" w:cs="Courier New"/>
          <w:noProof/>
          <w:color w:val="008000"/>
        </w:rPr>
      </w:pPr>
      <w:r w:rsidRPr="00C33E56">
        <w:rPr>
          <w:rFonts w:ascii="Courier New" w:hAnsi="Courier New" w:cs="Courier New"/>
          <w:noProof/>
          <w:color w:val="0000FF"/>
          <w:lang w:val="en-US"/>
        </w:rPr>
        <w:t>for</w:t>
      </w:r>
      <w:r w:rsidRPr="006453E2">
        <w:rPr>
          <w:rFonts w:ascii="Courier New" w:hAnsi="Courier New" w:cs="Courier New"/>
          <w:noProof/>
        </w:rPr>
        <w:t xml:space="preserve"> (</w:t>
      </w:r>
      <w:r w:rsidRPr="00C33E56">
        <w:rPr>
          <w:rFonts w:ascii="Courier New" w:hAnsi="Courier New" w:cs="Courier New"/>
          <w:noProof/>
          <w:lang w:val="en-US"/>
        </w:rPr>
        <w:t>i</w:t>
      </w:r>
      <w:r w:rsidRPr="006453E2">
        <w:rPr>
          <w:rFonts w:ascii="Courier New" w:hAnsi="Courier New" w:cs="Courier New"/>
          <w:noProof/>
        </w:rPr>
        <w:t xml:space="preserve">=0; </w:t>
      </w:r>
      <w:r w:rsidRPr="00C33E56">
        <w:rPr>
          <w:rFonts w:ascii="Courier New" w:hAnsi="Courier New" w:cs="Courier New"/>
          <w:noProof/>
          <w:lang w:val="en-US"/>
        </w:rPr>
        <w:t>i</w:t>
      </w:r>
      <w:r w:rsidRPr="006453E2">
        <w:rPr>
          <w:rFonts w:ascii="Courier New" w:hAnsi="Courier New" w:cs="Courier New"/>
          <w:noProof/>
        </w:rPr>
        <w:t xml:space="preserve">&lt;600; </w:t>
      </w:r>
      <w:r w:rsidRPr="00C33E56">
        <w:rPr>
          <w:rFonts w:ascii="Courier New" w:hAnsi="Courier New" w:cs="Courier New"/>
          <w:noProof/>
          <w:lang w:val="en-US"/>
        </w:rPr>
        <w:t>i</w:t>
      </w:r>
      <w:r w:rsidRPr="006453E2">
        <w:rPr>
          <w:rFonts w:ascii="Courier New" w:hAnsi="Courier New" w:cs="Courier New"/>
          <w:noProof/>
        </w:rPr>
        <w:t>++)</w:t>
      </w:r>
      <w:r w:rsidRPr="006453E2">
        <w:rPr>
          <w:rFonts w:ascii="Courier New" w:hAnsi="Courier New" w:cs="Courier New"/>
          <w:noProof/>
          <w:color w:val="008000"/>
        </w:rPr>
        <w:t>//</w:t>
      </w:r>
      <w:r>
        <w:rPr>
          <w:rFonts w:ascii="Courier New" w:hAnsi="Courier New" w:cs="Courier New"/>
          <w:noProof/>
          <w:color w:val="008000"/>
        </w:rPr>
        <w:t>обнуление</w:t>
      </w:r>
      <w:r w:rsidRPr="006453E2">
        <w:rPr>
          <w:rFonts w:ascii="Courier New" w:hAnsi="Courier New" w:cs="Courier New"/>
          <w:noProof/>
          <w:color w:val="008000"/>
        </w:rPr>
        <w:t xml:space="preserve"> </w:t>
      </w:r>
      <w:r w:rsidRPr="00C33E56">
        <w:rPr>
          <w:rFonts w:ascii="Courier New" w:hAnsi="Courier New" w:cs="Courier New"/>
          <w:noProof/>
          <w:color w:val="008000"/>
          <w:lang w:val="en-US"/>
        </w:rPr>
        <w:t>Z</w:t>
      </w:r>
      <w:r w:rsidRPr="006453E2">
        <w:rPr>
          <w:rFonts w:ascii="Courier New" w:hAnsi="Courier New" w:cs="Courier New"/>
          <w:noProof/>
          <w:color w:val="008000"/>
        </w:rPr>
        <w:t>-</w:t>
      </w:r>
      <w:r>
        <w:rPr>
          <w:rFonts w:ascii="Courier New" w:hAnsi="Courier New" w:cs="Courier New"/>
          <w:noProof/>
          <w:color w:val="008000"/>
        </w:rPr>
        <w:t>буфера</w:t>
      </w:r>
    </w:p>
    <w:p w:rsidR="00960B25" w:rsidRPr="006453E2" w:rsidRDefault="00960B25" w:rsidP="00960B25">
      <w:pPr>
        <w:rPr>
          <w:rFonts w:ascii="Courier New" w:hAnsi="Courier New" w:cs="Courier New"/>
          <w:noProof/>
        </w:rPr>
      </w:pPr>
      <w:r w:rsidRPr="006453E2">
        <w:rPr>
          <w:rFonts w:ascii="Courier New" w:hAnsi="Courier New" w:cs="Courier New"/>
          <w:noProof/>
        </w:rPr>
        <w:tab/>
      </w:r>
      <w:r w:rsidRPr="00C33E56">
        <w:rPr>
          <w:rFonts w:ascii="Courier New" w:hAnsi="Courier New" w:cs="Courier New"/>
          <w:noProof/>
          <w:color w:val="0000FF"/>
          <w:lang w:val="en-US"/>
        </w:rPr>
        <w:t>for</w:t>
      </w:r>
      <w:r w:rsidRPr="006453E2">
        <w:rPr>
          <w:rFonts w:ascii="Courier New" w:hAnsi="Courier New" w:cs="Courier New"/>
          <w:noProof/>
        </w:rPr>
        <w:t xml:space="preserve"> (</w:t>
      </w:r>
      <w:r w:rsidRPr="00C33E56">
        <w:rPr>
          <w:rFonts w:ascii="Courier New" w:hAnsi="Courier New" w:cs="Courier New"/>
          <w:noProof/>
          <w:lang w:val="en-US"/>
        </w:rPr>
        <w:t>j</w:t>
      </w:r>
      <w:r w:rsidRPr="006453E2">
        <w:rPr>
          <w:rFonts w:ascii="Courier New" w:hAnsi="Courier New" w:cs="Courier New"/>
          <w:noProof/>
        </w:rPr>
        <w:t xml:space="preserve">=0; </w:t>
      </w:r>
      <w:r w:rsidRPr="00C33E56">
        <w:rPr>
          <w:rFonts w:ascii="Courier New" w:hAnsi="Courier New" w:cs="Courier New"/>
          <w:noProof/>
          <w:lang w:val="en-US"/>
        </w:rPr>
        <w:t>j</w:t>
      </w:r>
      <w:r w:rsidRPr="006453E2">
        <w:rPr>
          <w:rFonts w:ascii="Courier New" w:hAnsi="Courier New" w:cs="Courier New"/>
          <w:noProof/>
        </w:rPr>
        <w:t xml:space="preserve">&lt;800; </w:t>
      </w:r>
      <w:r w:rsidRPr="00C33E56">
        <w:rPr>
          <w:rFonts w:ascii="Courier New" w:hAnsi="Courier New" w:cs="Courier New"/>
          <w:noProof/>
          <w:lang w:val="en-US"/>
        </w:rPr>
        <w:t>j</w:t>
      </w:r>
      <w:r w:rsidRPr="006453E2">
        <w:rPr>
          <w:rFonts w:ascii="Courier New" w:hAnsi="Courier New" w:cs="Courier New"/>
          <w:noProof/>
        </w:rPr>
        <w:t>++)</w:t>
      </w:r>
    </w:p>
    <w:p w:rsidR="00960B25" w:rsidRPr="006453E2" w:rsidRDefault="00960B25" w:rsidP="00960B25">
      <w:pPr>
        <w:rPr>
          <w:rFonts w:ascii="Courier New" w:hAnsi="Courier New" w:cs="Courier New"/>
          <w:noProof/>
        </w:rPr>
      </w:pPr>
      <w:r w:rsidRPr="006453E2">
        <w:rPr>
          <w:rFonts w:ascii="Courier New" w:hAnsi="Courier New" w:cs="Courier New"/>
          <w:noProof/>
        </w:rPr>
        <w:tab/>
      </w:r>
      <w:r w:rsidRPr="006453E2">
        <w:rPr>
          <w:rFonts w:ascii="Courier New" w:hAnsi="Courier New" w:cs="Courier New"/>
          <w:noProof/>
        </w:rPr>
        <w:tab/>
      </w:r>
      <w:r w:rsidRPr="00C33E56">
        <w:rPr>
          <w:rFonts w:ascii="Courier New" w:hAnsi="Courier New" w:cs="Courier New"/>
          <w:noProof/>
          <w:lang w:val="en-US"/>
        </w:rPr>
        <w:t>z</w:t>
      </w:r>
      <w:r w:rsidRPr="006453E2">
        <w:rPr>
          <w:rFonts w:ascii="Courier New" w:hAnsi="Courier New" w:cs="Courier New"/>
          <w:noProof/>
        </w:rPr>
        <w:t>[</w:t>
      </w:r>
      <w:r w:rsidRPr="00C33E56">
        <w:rPr>
          <w:rFonts w:ascii="Courier New" w:hAnsi="Courier New" w:cs="Courier New"/>
          <w:noProof/>
          <w:lang w:val="en-US"/>
        </w:rPr>
        <w:t>i</w:t>
      </w:r>
      <w:r w:rsidRPr="006453E2">
        <w:rPr>
          <w:rFonts w:ascii="Courier New" w:hAnsi="Courier New" w:cs="Courier New"/>
          <w:noProof/>
        </w:rPr>
        <w:t>][</w:t>
      </w:r>
      <w:r w:rsidRPr="00C33E56">
        <w:rPr>
          <w:rFonts w:ascii="Courier New" w:hAnsi="Courier New" w:cs="Courier New"/>
          <w:noProof/>
          <w:lang w:val="en-US"/>
        </w:rPr>
        <w:t>j</w:t>
      </w:r>
      <w:r w:rsidRPr="006453E2">
        <w:rPr>
          <w:rFonts w:ascii="Courier New" w:hAnsi="Courier New" w:cs="Courier New"/>
          <w:noProof/>
        </w:rPr>
        <w:t>] = 0;</w:t>
      </w:r>
    </w:p>
    <w:p w:rsidR="001B3D1A" w:rsidRPr="00960B25" w:rsidRDefault="00B93DC5" w:rsidP="00B93DC5">
      <w:pPr>
        <w:jc w:val="both"/>
        <w:rPr>
          <w:b/>
          <w:i/>
          <w:sz w:val="28"/>
          <w:szCs w:val="28"/>
        </w:rPr>
      </w:pPr>
      <w:r w:rsidRPr="00B93DC5">
        <w:rPr>
          <w:b/>
          <w:i/>
          <w:sz w:val="28"/>
          <w:szCs w:val="28"/>
        </w:rPr>
        <w:tab/>
      </w:r>
    </w:p>
    <w:p w:rsidR="00B93DC5" w:rsidRPr="00960B25" w:rsidRDefault="00B93DC5" w:rsidP="001B3D1A">
      <w:pPr>
        <w:jc w:val="center"/>
        <w:rPr>
          <w:b/>
          <w:sz w:val="28"/>
          <w:szCs w:val="28"/>
        </w:rPr>
      </w:pPr>
      <w:r w:rsidRPr="001B3D1A">
        <w:rPr>
          <w:b/>
          <w:sz w:val="28"/>
          <w:szCs w:val="28"/>
        </w:rPr>
        <w:t>Поверхностная полигональная модель трехмерного объекта и удаление невидимых поверхностей</w:t>
      </w:r>
    </w:p>
    <w:p w:rsidR="001B3D1A" w:rsidRPr="00960B25" w:rsidRDefault="001B3D1A" w:rsidP="00B93DC5">
      <w:pPr>
        <w:jc w:val="both"/>
        <w:rPr>
          <w:sz w:val="28"/>
          <w:szCs w:val="28"/>
        </w:rPr>
      </w:pPr>
    </w:p>
    <w:p w:rsidR="00B93DC5" w:rsidRPr="00B93DC5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>В данной лабораторной работе объект рассматривается как сплошная поверхность, состоящая из множества граней. Для простоты вычислений бу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дем представлять каждую грань треугольником. Т.е. каждая грань задается координатами трех вершин треугольника. Треугольник выбран потому, что </w:t>
      </w:r>
      <w:r w:rsidRPr="00B93DC5">
        <w:rPr>
          <w:sz w:val="28"/>
          <w:szCs w:val="28"/>
        </w:rPr>
        <w:lastRenderedPageBreak/>
        <w:t>это выпуклая фигура, все точки которой всегда лежат в одной плоскости. Е</w:t>
      </w:r>
      <w:r w:rsidRPr="00B93DC5">
        <w:rPr>
          <w:sz w:val="28"/>
          <w:szCs w:val="28"/>
        </w:rPr>
        <w:t>с</w:t>
      </w:r>
      <w:r w:rsidRPr="00B93DC5">
        <w:rPr>
          <w:sz w:val="28"/>
          <w:szCs w:val="28"/>
        </w:rPr>
        <w:t>ли нарисовать после видового и перспективного преобразования все грани объекта (все треугольники) по аналогии с рисованием каркасной модели, то результат окажется не тем, который ожидается. Вместо изображения объекта мы получим хаотическое нагромождение треугольников, в котором разгля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>деть объект будет крайне сложно. Это происходит потому, что теперь объект представляет собой сплошное тело, а это значит, что те грани, которые нахо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>дятся ближе к наблюдателю, заслоняют собой грани находящиеся дальше от него рис. 8.б.</w:t>
      </w:r>
    </w:p>
    <w:p w:rsidR="00B93DC5" w:rsidRPr="00B93DC5" w:rsidRDefault="0069636E" w:rsidP="001B3D1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4479925" cy="2078355"/>
                <wp:effectExtent l="0" t="18415" r="0" b="0"/>
                <wp:docPr id="748" name="Полотно 7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Line 750"/>
                        <wps:cNvCnPr/>
                        <wps:spPr bwMode="auto">
                          <a:xfrm>
                            <a:off x="155712" y="406359"/>
                            <a:ext cx="68581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51"/>
                        <wps:cNvCnPr/>
                        <wps:spPr bwMode="auto">
                          <a:xfrm rot="16200000">
                            <a:off x="498663" y="749224"/>
                            <a:ext cx="68573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52"/>
                        <wps:cNvCnPr/>
                        <wps:spPr bwMode="auto">
                          <a:xfrm rot="16200000">
                            <a:off x="-187153" y="749224"/>
                            <a:ext cx="68573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53"/>
                        <wps:cNvCnPr/>
                        <wps:spPr bwMode="auto">
                          <a:xfrm>
                            <a:off x="155712" y="1092089"/>
                            <a:ext cx="68581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54"/>
                        <wps:cNvCnPr/>
                        <wps:spPr bwMode="auto">
                          <a:xfrm flipV="1">
                            <a:off x="841528" y="177782"/>
                            <a:ext cx="228889" cy="22857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55"/>
                        <wps:cNvCnPr/>
                        <wps:spPr bwMode="auto">
                          <a:xfrm flipV="1">
                            <a:off x="841528" y="863512"/>
                            <a:ext cx="228889" cy="22857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56"/>
                        <wps:cNvCnPr/>
                        <wps:spPr bwMode="auto">
                          <a:xfrm>
                            <a:off x="1070417" y="177782"/>
                            <a:ext cx="0" cy="68573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57"/>
                        <wps:cNvCnPr/>
                        <wps:spPr bwMode="auto">
                          <a:xfrm flipV="1">
                            <a:off x="155712" y="177782"/>
                            <a:ext cx="228889" cy="22857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58"/>
                        <wps:cNvCnPr/>
                        <wps:spPr bwMode="auto">
                          <a:xfrm>
                            <a:off x="384601" y="177782"/>
                            <a:ext cx="68581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9"/>
                        <wps:cNvCnPr/>
                        <wps:spPr bwMode="auto">
                          <a:xfrm flipV="1">
                            <a:off x="155712" y="863512"/>
                            <a:ext cx="228889" cy="22857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60"/>
                        <wps:cNvCnPr/>
                        <wps:spPr bwMode="auto">
                          <a:xfrm>
                            <a:off x="384601" y="863512"/>
                            <a:ext cx="68581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61"/>
                        <wps:cNvCnPr/>
                        <wps:spPr bwMode="auto">
                          <a:xfrm rot="16200000">
                            <a:off x="41736" y="520647"/>
                            <a:ext cx="68573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76747"/>
                            <a:ext cx="1510326" cy="779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3E2" w:rsidRPr="001B3D1A" w:rsidRDefault="006453E2" w:rsidP="00B93DC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B3D1A">
                                <w:rPr>
                                  <w:sz w:val="24"/>
                                  <w:szCs w:val="24"/>
                                </w:rPr>
                                <w:t>а) Каркасная м</w:t>
                              </w:r>
                              <w:r w:rsidRPr="001B3D1A">
                                <w:rPr>
                                  <w:sz w:val="24"/>
                                  <w:szCs w:val="24"/>
                                </w:rPr>
                                <w:t>о</w:t>
                              </w:r>
                              <w:r w:rsidRPr="001B3D1A">
                                <w:rPr>
                                  <w:sz w:val="24"/>
                                  <w:szCs w:val="24"/>
                                </w:rPr>
                                <w:t>дель объекта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763"/>
                        <wps:cNvCnPr/>
                        <wps:spPr bwMode="auto">
                          <a:xfrm>
                            <a:off x="2088079" y="304769"/>
                            <a:ext cx="68581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64"/>
                        <wps:cNvCnPr/>
                        <wps:spPr bwMode="auto">
                          <a:xfrm rot="16200000">
                            <a:off x="2431030" y="647634"/>
                            <a:ext cx="68573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65"/>
                        <wps:cNvCnPr/>
                        <wps:spPr bwMode="auto">
                          <a:xfrm rot="16200000">
                            <a:off x="1745214" y="647634"/>
                            <a:ext cx="68573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66"/>
                        <wps:cNvCnPr/>
                        <wps:spPr bwMode="auto">
                          <a:xfrm>
                            <a:off x="2088079" y="990499"/>
                            <a:ext cx="68581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767"/>
                        <wps:cNvCnPr/>
                        <wps:spPr bwMode="auto">
                          <a:xfrm flipV="1">
                            <a:off x="2773895" y="76192"/>
                            <a:ext cx="228889" cy="22857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68"/>
                        <wps:cNvCnPr/>
                        <wps:spPr bwMode="auto">
                          <a:xfrm flipV="1">
                            <a:off x="2773895" y="761922"/>
                            <a:ext cx="228889" cy="22857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69"/>
                        <wps:cNvCnPr/>
                        <wps:spPr bwMode="auto">
                          <a:xfrm>
                            <a:off x="3002784" y="76192"/>
                            <a:ext cx="0" cy="68573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770"/>
                        <wps:cNvCnPr/>
                        <wps:spPr bwMode="auto">
                          <a:xfrm flipV="1">
                            <a:off x="2088079" y="76192"/>
                            <a:ext cx="228889" cy="22857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771"/>
                        <wps:cNvCnPr/>
                        <wps:spPr bwMode="auto">
                          <a:xfrm>
                            <a:off x="2316968" y="76192"/>
                            <a:ext cx="68581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1983420" y="1176747"/>
                            <a:ext cx="2496505" cy="901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3E2" w:rsidRPr="001B3D1A" w:rsidRDefault="006453E2" w:rsidP="00B93DC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B3D1A">
                                <w:rPr>
                                  <w:sz w:val="24"/>
                                  <w:szCs w:val="24"/>
                                </w:rPr>
                                <w:t>б)   Поверхностная модель объекта с аппроксимацией поверхности  треугольными гранями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773"/>
                        <wps:cNvCnPr/>
                        <wps:spPr bwMode="auto">
                          <a:xfrm flipV="1">
                            <a:off x="2080421" y="302229"/>
                            <a:ext cx="685816" cy="6857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74"/>
                        <wps:cNvCnPr/>
                        <wps:spPr bwMode="auto">
                          <a:xfrm>
                            <a:off x="2344196" y="94817"/>
                            <a:ext cx="464585" cy="22011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75"/>
                        <wps:cNvCnPr/>
                        <wps:spPr bwMode="auto">
                          <a:xfrm>
                            <a:off x="2790912" y="318314"/>
                            <a:ext cx="211871" cy="4486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48" o:spid="_x0000_s1214" editas="canvas" style="width:352.75pt;height:163.65pt;mso-position-horizontal-relative:char;mso-position-vertical-relative:line" coordsize="44799,20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">
                <v:shape id="_x0000_s1215" type="#_x0000_t75" style="position:absolute;width:44799;height:20783;visibility:visible;mso-wrap-style:square">
                  <v:fill o:detectmouseclick="t"/>
                  <v:path o:connecttype="none"/>
                </v:shape>
                <v:line id="Line 750" o:spid="_x0000_s1216" style="position:absolute;visibility:visible;mso-wrap-style:square" from="1557,4063" to="8415,4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egUsMAAADaAAAADwAAAGRycy9kb3ducmV2LnhtbESPQWsCMRSE74L/ITzBm2bVVupqFBEV&#10;oXqo7UFvj81zd3HzsiRRt//eFAoeh5n5hpktGlOJOzlfWlYw6CcgiDOrS84V/Hxveh8gfEDWWFkm&#10;Bb/kYTFvt2aYavvgL7ofQy4ihH2KCooQ6lRKnxVk0PdtTRy9i3UGQ5Qul9rhI8JNJYdJMpYGS44L&#10;Bda0Kii7Hm9GwbAebT/1+W19zTcnuZeHybvTB6W6nWY5BRGoCa/wf3unFYzg70q8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XoFLDAAAA2gAAAA8AAAAAAAAAAAAA&#10;AAAAoQIAAGRycy9kb3ducmV2LnhtbFBLBQYAAAAABAAEAPkAAACRAwAAAAA=&#10;" strokeweight="2.25pt">
                  <v:stroke startarrow="oval" endarrow="oval"/>
                </v:line>
                <v:line id="Line 751" o:spid="_x0000_s1217" style="position:absolute;rotation:-90;visibility:visible;mso-wrap-style:square" from="4986,7492" to="11843,7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IpmsIAAADaAAAADwAAAGRycy9kb3ducmV2LnhtbESPQWvCQBSE7wX/w/IEb3WjiNTUVWxB&#10;kN5qPfT4yD6TaPZtzD6T2F/fFQSPw8x8wyzXvatUS00oPRuYjBNQxJm3JecGDj/b1zdQQZAtVp7J&#10;wI0CrFeDlyWm1nf8Te1echUhHFI0UIjUqdYhK8hhGPuaOHpH3ziUKJtc2wa7CHeVnibJXDssOS4U&#10;WNNnQdl5f3UGuq8/2m1/24+ZXI6HenKSbJEvjBkN+807KKFenuFHe2cNzOB+Jd4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IpmsIAAADaAAAADwAAAAAAAAAAAAAA&#10;AAChAgAAZHJzL2Rvd25yZXYueG1sUEsFBgAAAAAEAAQA+QAAAJADAAAAAA==&#10;" strokeweight="2.25pt">
                  <v:stroke startarrow="oval" endarrow="oval"/>
                </v:line>
                <v:line id="Line 752" o:spid="_x0000_s1218" style="position:absolute;rotation:-90;visibility:visible;mso-wrap-style:square" from="-1872,7492" to="4985,7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6MAcMAAADaAAAADwAAAGRycy9kb3ducmV2LnhtbESPQWvCQBSE7wX/w/KE3upGaUuNrqKC&#10;IL3VevD4yD6TaPZtzD6TtL++Kwg9DjPzDTNf9q5SLTWh9GxgPEpAEWfelpwbOHxvXz5ABUG2WHkm&#10;Az8UYLkYPM0xtb7jL2r3kqsI4ZCigUKkTrUOWUEOw8jXxNE7+cahRNnk2jbYRbir9CRJ3rXDkuNC&#10;gTVtCsou+5sz0H3+0m57bNevcj0d6vFZsmk+NeZ52K9moIR6+Q8/2jtr4A3uV+IN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+jAHDAAAA2gAAAA8AAAAAAAAAAAAA&#10;AAAAoQIAAGRycy9kb3ducmV2LnhtbFBLBQYAAAAABAAEAPkAAACRAwAAAAA=&#10;" strokeweight="2.25pt">
                  <v:stroke startarrow="oval" endarrow="oval"/>
                </v:line>
                <v:line id="Line 753" o:spid="_x0000_s1219" style="position:absolute;visibility:visible;mso-wrap-style:square" from="1557,10920" to="8415,10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ADysUAAADaAAAADwAAAGRycy9kb3ducmV2LnhtbESPT2vCQBTE74V+h+UVequbWg2auoZS&#10;ahHUg38O7e2RfU1Csm/D7lbjt3cFweMwM79hZnlvWnEk52vLCl4HCQjiwuqaSwWH/eJlAsIHZI2t&#10;ZVJwJg/5/PFhhpm2J97ScRdKESHsM1RQhdBlUvqiIoN+YDvi6P1ZZzBE6UqpHZ4i3LRymCSpNFhz&#10;XKiwo8+Kimb3bxQMu7fvlf4dfTXl4keu5WY6dnqj1PNT//EOIlAf7uFbe6kVpHC9Em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ADysUAAADaAAAADwAAAAAAAAAA&#10;AAAAAAChAgAAZHJzL2Rvd25yZXYueG1sUEsFBgAAAAAEAAQA+QAAAJMDAAAAAA==&#10;" strokeweight="2.25pt">
                  <v:stroke startarrow="oval" endarrow="oval"/>
                </v:line>
                <v:line id="Line 754" o:spid="_x0000_s1220" style="position:absolute;flip:y;visibility:visible;mso-wrap-style:square" from="8415,1777" to="10704,4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Sj8IAAADaAAAADwAAAGRycy9kb3ducmV2LnhtbESPzWrDMBCE74G8g9hAb7HcHtLgWAml&#10;SUOhveSHnBdrI9m1VsZSYvftq0Khx2FmvmHKzehacac+1J4VPGY5COLK65qNgvPpbb4EESKyxtYz&#10;KfimAJv1dFJiof3AB7ofoxEJwqFABTbGrpAyVJYchsx3xMm7+t5hTLI3Uvc4JLhr5VOeL6TDmtOC&#10;xY5eLVVfx5tT0Nx2+8bY67a+dPozcmPO9mNQ6mE2vqxARBrjf/iv/a4VPMPvlX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DSj8IAAADaAAAADwAAAAAAAAAAAAAA&#10;AAChAgAAZHJzL2Rvd25yZXYueG1sUEsFBgAAAAAEAAQA+QAAAJADAAAAAA==&#10;" strokeweight="2.25pt">
                  <v:stroke startarrow="oval" endarrow="oval"/>
                </v:line>
                <v:line id="Line 755" o:spid="_x0000_s1221" style="position:absolute;flip:y;visibility:visible;mso-wrap-style:square" from="8415,8635" to="10704,10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9G/b4AAADaAAAADwAAAGRycy9kb3ducmV2LnhtbERPy4rCMBTdC/5DuII7TZ2FDNUooo4I&#10;MxsfuL4016S1uSlNtJ2/nywGXB7Oe7nuXS1e1IbSs4LZNANBXHhdslFwvXxNPkGEiKyx9kwKfinA&#10;ejUcLDHXvuMTvc7RiBTCIUcFNsYmlzIUlhyGqW+IE3f3rcOYYGukbrFL4a6WH1k2lw5LTg0WG9pa&#10;Kh7np1NQPfeHytj7rrw1+idyZa72u1NqPOo3CxCR+vgW/7uPWkHamq6kGyBX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30b9vgAAANoAAAAPAAAAAAAAAAAAAAAAAKEC&#10;AABkcnMvZG93bnJldi54bWxQSwUGAAAAAAQABAD5AAAAjAMAAAAA&#10;" strokeweight="2.25pt">
                  <v:stroke startarrow="oval" endarrow="oval"/>
                </v:line>
                <v:line id="Line 756" o:spid="_x0000_s1222" style="position:absolute;visibility:visible;mso-wrap-style:square" from="10704,1777" to="10704,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+XuMMAAADaAAAADwAAAGRycy9kb3ducmV2LnhtbESPQWsCMRSE74L/ITzBm2bVVupqFBEV&#10;oXqo7UFvj81zd3HzsiRRt//eFAoeh5n5hpktGlOJOzlfWlYw6CcgiDOrS84V/Hxveh8gfEDWWFkm&#10;Bb/kYTFvt2aYavvgL7ofQy4ihH2KCooQ6lRKnxVk0PdtTRy9i3UGQ5Qul9rhI8JNJYdJMpYGS44L&#10;Bda0Kii7Hm9GwbAebT/1+W19zTcnuZeHybvTB6W6nWY5BRGoCa/wf3unFUzg70q8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/l7jDAAAA2gAAAA8AAAAAAAAAAAAA&#10;AAAAoQIAAGRycy9kb3ducmV2LnhtbFBLBQYAAAAABAAEAPkAAACRAwAAAAA=&#10;" strokeweight="2.25pt">
                  <v:stroke startarrow="oval" endarrow="oval"/>
                </v:line>
                <v:line id="Line 757" o:spid="_x0000_s1223" style="position:absolute;flip:y;visibility:visible;mso-wrap-style:square" from="1557,1777" to="3846,4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dQPMMAAADbAAAADwAAAGRycy9kb3ducmV2LnhtbESPT2/CMAzF75P2HSIjcRspO6CpEBDa&#10;H4S0XQaIs9WYpKVxqibQ7tvPh0m72XrP7/282oyhVXfqUx3ZwHxWgCKuoq3ZGTgdP55eQKWMbLGN&#10;TAZ+KMFm/fiwwtLGgb/pfshOSQinEg34nLtS61R5CphmsSMW7RL7gFnW3mnb4yDhodXPRbHQAWuW&#10;Bo8dvXqqrodbMNDc3neN85e3+tzZr8yNO/nPwZjpZNwuQWUa87/573pvBV/o5RcZQK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nUDzDAAAA2wAAAA8AAAAAAAAAAAAA&#10;AAAAoQIAAGRycy9kb3ducmV2LnhtbFBLBQYAAAAABAAEAPkAAACRAwAAAAA=&#10;" strokeweight="2.25pt">
                  <v:stroke startarrow="oval" endarrow="oval"/>
                </v:line>
                <v:line id="Line 758" o:spid="_x0000_s1224" style="position:absolute;visibility:visible;mso-wrap-style:square" from="3846,1777" to="10704,1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0mcMIAAADbAAAADwAAAGRycy9kb3ducmV2LnhtbERPTWsCMRC9C/6HMII3zaqt1NUoIipC&#10;9VDbg96Gzbi7uJksSdTtvzeFgrd5vM+ZLRpTiTs5X1pWMOgnIIgzq0vOFfx8b3ofIHxA1lhZJgW/&#10;5GExb7dmmGr74C+6H0MuYgj7FBUUIdSplD4ryKDv25o4chfrDIYIXS61w0cMN5UcJslYGiw5NhRY&#10;06qg7Hq8GQXDerT91Oe39TXfnOReHibvTh+U6naa5RREoCa8xP/unY7zB/D3Szx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40mcMIAAADbAAAADwAAAAAAAAAAAAAA&#10;AAChAgAAZHJzL2Rvd25yZXYueG1sUEsFBgAAAAAEAAQA+QAAAJADAAAAAA==&#10;" strokeweight="2.25pt">
                  <v:stroke startarrow="oval" endarrow="oval"/>
                </v:line>
                <v:line id="Line 759" o:spid="_x0000_s1225" style="position:absolute;flip:y;visibility:visible;mso-wrap-style:square" from="1557,8635" to="3846,10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lr0MAAAADbAAAADwAAAGRycy9kb3ducmV2LnhtbERPS4vCMBC+L/gfwgje1lQPslSjLLvu&#10;IrgXH3gemjFpt5mUJtr6740geJuP7zmLVe9qcaU2lJ4VTMYZCOLC65KNguPh5/0DRIjIGmvPpOBG&#10;AVbLwdsCc+073tF1H41IIRxyVGBjbHIpQ2HJYRj7hjhxZ986jAm2RuoWuxTuajnNspl0WHJqsNjQ&#10;l6Xif39xCqrL+rcy9vxdnhr9F7kyR7vtlBoN+885iEh9fImf7o1O86fw+CUdIJ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5a9DAAAAA2wAAAA8AAAAAAAAAAAAAAAAA&#10;oQIAAGRycy9kb3ducmV2LnhtbFBLBQYAAAAABAAEAPkAAACOAwAAAAA=&#10;" strokeweight="2.25pt">
                  <v:stroke startarrow="oval" endarrow="oval"/>
                </v:line>
                <v:line id="Line 760" o:spid="_x0000_s1226" style="position:absolute;visibility:visible;mso-wrap-style:square" from="3846,8635" to="10704,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dnMIAAADbAAAADwAAAGRycy9kb3ducmV2LnhtbERPTWsCMRC9C/6HMII3zaqt1NUoIipC&#10;9VDbg96Gzbi7uJksSdTtvzeFgrd5vM+ZLRpTiTs5X1pWMOgnIIgzq0vOFfx8b3ofIHxA1lhZJgW/&#10;5GExb7dmmGr74C+6H0MuYgj7FBUUIdSplD4ryKDv25o4chfrDIYIXS61w0cMN5UcJslYGiw5NhRY&#10;06qg7Hq8GQXDerT91Oe39TXfnOReHibvTh+U6naa5RREoCa8xP/unY7zR/D3Szx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MdnMIAAADbAAAADwAAAAAAAAAAAAAA&#10;AAChAgAAZHJzL2Rvd25yZXYueG1sUEsFBgAAAAAEAAQA+QAAAJADAAAAAA==&#10;" strokeweight="2.25pt">
                  <v:stroke startarrow="oval" endarrow="oval"/>
                </v:line>
                <v:line id="Line 761" o:spid="_x0000_s1227" style="position:absolute;rotation:-90;visibility:visible;mso-wrap-style:square" from="417,5206" to="7275,5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fXsEAAADbAAAADwAAAGRycy9kb3ducmV2LnhtbERPTWvCQBC9F/wPywje6kYRqamr2IIg&#10;vdV66HHIjkk0OxuzYxL767uC4G0e73OW695VqqUmlJ4NTMYJKOLM25JzA4ef7esbqCDIFivPZOBG&#10;AdarwcsSU+s7/qZ2L7mKIRxSNFCI1KnWISvIYRj7mjhyR984lAibXNsGuxjuKj1Nkrl2WHJsKLCm&#10;z4Ky8/7qDHRff7Tb/rYfM7kcD/XkJNkiXxgzGvabd1BCvTzFD/fOxvkzuP8SD9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l9ewQAAANsAAAAPAAAAAAAAAAAAAAAA&#10;AKECAABkcnMvZG93bnJldi54bWxQSwUGAAAAAAQABAD5AAAAjwMAAAAA&#10;" strokeweight="2.25pt">
                  <v:stroke startarrow="oval" endarrow="oval"/>
                </v:line>
                <v:shape id="Text Box 762" o:spid="_x0000_s1228" type="#_x0000_t202" style="position:absolute;top:11767;width:15103;height:7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960B25" w:rsidRPr="001B3D1A" w:rsidRDefault="00960B25" w:rsidP="00B93DC5">
                        <w:pPr>
                          <w:rPr>
                            <w:sz w:val="24"/>
                            <w:szCs w:val="24"/>
                          </w:rPr>
                        </w:pPr>
                        <w:r w:rsidRPr="001B3D1A">
                          <w:rPr>
                            <w:sz w:val="24"/>
                            <w:szCs w:val="24"/>
                          </w:rPr>
                          <w:t>а) Каркасная м</w:t>
                        </w:r>
                        <w:r w:rsidRPr="001B3D1A">
                          <w:rPr>
                            <w:sz w:val="24"/>
                            <w:szCs w:val="24"/>
                          </w:rPr>
                          <w:t>о</w:t>
                        </w:r>
                        <w:r w:rsidRPr="001B3D1A">
                          <w:rPr>
                            <w:sz w:val="24"/>
                            <w:szCs w:val="24"/>
                          </w:rPr>
                          <w:t>дель объекта</w:t>
                        </w:r>
                      </w:p>
                    </w:txbxContent>
                  </v:textbox>
                </v:shape>
                <v:line id="Line 763" o:spid="_x0000_s1229" style="position:absolute;visibility:visible;mso-wrap-style:square" from="20880,3047" to="27738,3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S+BMIAAADbAAAADwAAAGRycy9kb3ducmV2LnhtbERPTWsCMRC9C/6HMII3zaqttKtRRFSE&#10;6kHbg96Gzbi7uJksSdTtvzeFgrd5vM+ZzhtTiTs5X1pWMOgnIIgzq0vOFfx8r3sfIHxA1lhZJgW/&#10;5GE+a7emmGr74APdjyEXMYR9igqKEOpUSp8VZND3bU0cuYt1BkOELpfa4SOGm0oOk2QsDZYcGwqs&#10;aVlQdj3ejIJhPdp86fPb6pqvT3In95/vTu+V6naaxQREoCa8xP/urY7zx/D3Szx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S+BMIAAADbAAAADwAAAAAAAAAAAAAA&#10;AAChAgAAZHJzL2Rvd25yZXYueG1sUEsFBgAAAAAEAAQA+QAAAJADAAAAAA==&#10;" strokeweight="2.25pt">
                  <v:stroke startarrow="oval" endarrow="oval"/>
                </v:line>
                <v:line id="Line 764" o:spid="_x0000_s1230" style="position:absolute;rotation:-90;visibility:visible;mso-wrap-style:square" from="24309,6476" to="31166,6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TBKcEAAADbAAAADwAAAGRycy9kb3ducmV2LnhtbERPTWvCQBC9F/wPywi91Y1S2hpdRQVB&#10;eqv14HHIjkk0OxuzY5L213cFobd5vM+ZL3tXqZaaUHo2MB4loIgzb0vODRy+ty8foIIgW6w8k4Ef&#10;CrBcDJ7mmFrf8Re1e8lVDOGQooFCpE61DllBDsPI18SRO/nGoUTY5No22MVwV+lJkrxphyXHhgJr&#10;2hSUXfY3Z6D7/KXd9tiuX+V6OtTjs2TTfGrM87BfzUAJ9fIvfrh3Ns5/h/sv8QC9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FMEpwQAAANsAAAAPAAAAAAAAAAAAAAAA&#10;AKECAABkcnMvZG93bnJldi54bWxQSwUGAAAAAAQABAD5AAAAjwMAAAAA&#10;" strokeweight="2.25pt">
                  <v:stroke startarrow="oval" endarrow="oval"/>
                </v:line>
                <v:line id="Line 765" o:spid="_x0000_s1231" style="position:absolute;rotation:-90;visibility:visible;mso-wrap-style:square" from="17451,6476" to="24308,6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tVW8QAAADbAAAADwAAAGRycy9kb3ducmV2LnhtbESPQUvDQBCF7wX/wzKCt3ZTEbGxm6BC&#10;oXiz9uBxyE6TaHY2Zsck9td3DoK3Gd6b977ZlnPozEhDaiM7WK8yMMRV9C3XDo7vu+UDmCTIHrvI&#10;5OCXEpTF1WKLuY8Tv9F4kNpoCKccHTQifW5tqhoKmFaxJ1btFIeAoutQWz/gpOGhs7dZdm8DtqwN&#10;Dfb00lD1dfgJDqbXM+13H+PznXyfjv36U6pNvXHu5np+egQjNMu/+e967xVfYfUXHcA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1VbxAAAANsAAAAPAAAAAAAAAAAA&#10;AAAAAKECAABkcnMvZG93bnJldi54bWxQSwUGAAAAAAQABAD5AAAAkgMAAAAA&#10;" strokeweight="2.25pt">
                  <v:stroke startarrow="oval" endarrow="oval"/>
                </v:line>
                <v:line id="Line 766" o:spid="_x0000_s1232" style="position:absolute;visibility:visible;mso-wrap-style:square" from="20880,9904" to="27738,9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sqdsMAAADbAAAADwAAAGRycy9kb3ducmV2LnhtbERPS2vCQBC+F/oflin01mxqVTR1DaXU&#10;IqgHH4f2NmSnSUh2NuxuNf57VxC8zcf3nFnem1YcyfnasoLXJAVBXFhdc6ngsF+8TED4gKyxtUwK&#10;zuQhnz8+zDDT9sRbOu5CKWII+wwVVCF0mZS+qMigT2xHHLk/6wyGCF0ptcNTDDetHKTpWBqsOTZU&#10;2NFnRUWz+zcKBt3b90r/Dr+acvEj13IzHTm9Uer5qf94BxGoD3fxzb3Ucf4Urr/EA+T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7KnbDAAAA2wAAAA8AAAAAAAAAAAAA&#10;AAAAoQIAAGRycy9kb3ducmV2LnhtbFBLBQYAAAAABAAEAPkAAACRAwAAAAA=&#10;" strokeweight="2.25pt">
                  <v:stroke startarrow="oval" endarrow="oval"/>
                </v:line>
                <v:line id="Line 767" o:spid="_x0000_s1233" style="position:absolute;flip:y;visibility:visible;mso-wrap-style:square" from="27738,761" to="30027,3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uagb8AAADbAAAADwAAAGRycy9kb3ducmV2LnhtbERPy4rCMBTdC/MP4Q7MTlNdDFKNIjoj&#10;wrjxgetLc01am5vSRNv5e7MQXB7Oe77sXS0e1IbSs4LxKANBXHhdslFwPv0OpyBCRNZYeyYF/xRg&#10;ufgYzDHXvuMDPY7RiBTCIUcFNsYmlzIUlhyGkW+IE3f1rcOYYGukbrFL4a6Wkyz7lg5LTg0WG1pb&#10;Km7Hu1NQ3X+2lbHXTXlp9D5yZc72r1Pq67NfzUBE6uNb/HLvtIJJWp+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Auagb8AAADbAAAADwAAAAAAAAAAAAAAAACh&#10;AgAAZHJzL2Rvd25yZXYueG1sUEsFBgAAAAAEAAQA+QAAAI0DAAAAAA==&#10;" strokeweight="2.25pt">
                  <v:stroke startarrow="oval" endarrow="oval"/>
                </v:line>
                <v:line id="Line 768" o:spid="_x0000_s1234" style="position:absolute;flip:y;visibility:visible;mso-wrap-style:square" from="27738,7619" to="30027,9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c/GsMAAADbAAAADwAAAGRycy9kb3ducmV2LnhtbESPQWvCQBSE7wX/w/KE3upGD1JSNyJq&#10;i2AvteL5kX3ZTcy+DdnVpP/eLRR6HGbmG2a1Hl0r7tSH2rOC+SwDQVx6XbNRcP5+f3kFESKyxtYz&#10;KfihAOti8rTCXPuBv+h+ikYkCIccFdgYu1zKUFpyGGa+I05e5XuHMcneSN3jkOCulYssW0qHNacF&#10;ix1tLZXX080paG77j8bYaldfOv0ZuTFnexyUep6OmzcQkcb4H/5rH7SCxRx+v6QfI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HPxrDAAAA2wAAAA8AAAAAAAAAAAAA&#10;AAAAoQIAAGRycy9kb3ducmV2LnhtbFBLBQYAAAAABAAEAPkAAACRAwAAAAA=&#10;" strokeweight="2.25pt">
                  <v:stroke startarrow="oval" endarrow="oval"/>
                </v:line>
                <v:line id="Line 769" o:spid="_x0000_s1235" style="position:absolute;visibility:visible;mso-wrap-style:square" from="30027,761" to="30027,7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NyusQAAADbAAAADwAAAGRycy9kb3ducmV2LnhtbESPQWsCMRSE70L/Q3gFb5rtWotujVJE&#10;Rageqh709ti87i5uXpYk6vbfm4LgcZj5ZpjJrDW1uJLzlWUFb/0EBHFudcWFgsN+2RuB8AFZY22Z&#10;FPyRh9n0pTPBTNsb/9B1FwoRS9hnqKAMocmk9HlJBn3fNsTR+7XOYIjSFVI7vMVyU8s0ST6kwYrj&#10;QokNzUvKz7uLUZA2g9W3Pr0vzsXyKDdyOx46vVWq+9p+fYII1IZn+EGvdeRS+P8Sf4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3K6xAAAANsAAAAPAAAAAAAAAAAA&#10;AAAAAKECAABkcnMvZG93bnJldi54bWxQSwUGAAAAAAQABAD5AAAAkgMAAAAA&#10;" strokeweight="2.25pt">
                  <v:stroke startarrow="oval" endarrow="oval"/>
                </v:line>
                <v:line id="Line 770" o:spid="_x0000_s1236" style="position:absolute;flip:y;visibility:visible;mso-wrap-style:square" from="20880,761" to="23169,3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kE9sIAAADbAAAADwAAAGRycy9kb3ducmV2LnhtbESPQWsCMRSE74X+h/AKvdVsLUhZjSJW&#10;S0EvVfH82DyTXTcvyya66783guBxmJlvmMmsd7W4UBtKzwo+BxkI4sLrko2C/W718Q0iRGSNtWdS&#10;cKUAs+nrywRz7Tv+p8s2GpEgHHJUYGNscilDYclhGPiGOHlH3zqMSbZG6ha7BHe1HGbZSDosOS1Y&#10;bGhhqThtz05BdV7+VsYef8pDozeRK7O3606p97d+PgYRqY/P8KP9pxUMv+D+Jf0AOb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kE9sIAAADbAAAADwAAAAAAAAAAAAAA&#10;AAChAgAAZHJzL2Rvd25yZXYueG1sUEsFBgAAAAAEAAQA+QAAAJADAAAAAA==&#10;" strokeweight="2.25pt">
                  <v:stroke startarrow="oval" endarrow="oval"/>
                </v:line>
                <v:line id="Line 771" o:spid="_x0000_s1237" style="position:absolute;visibility:visible;mso-wrap-style:square" from="23169,761" to="30027,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ZPVcUAAADbAAAADwAAAGRycy9kb3ducmV2LnhtbESPT2vCQBTE74LfYXlCb2ZTa4uNbqSU&#10;KgX14J9DvT2yr0lI9m3Y3Wr89l2h0OMw85thFsvetOJCzteWFTwmKQjiwuqaSwWn42o8A+EDssbW&#10;Mim4kYdlPhwsMNP2ynu6HEIpYgn7DBVUIXSZlL6oyKBPbEccvW/rDIYoXSm1w2ssN62cpOmLNFhz&#10;XKiwo/eKiubwYxRMuqf1Rp+nH025+pJbuXt9dnqn1MOof5uDCNSH//Af/akjN4X7l/gD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ZPVcUAAADbAAAADwAAAAAAAAAA&#10;AAAAAAChAgAAZHJzL2Rvd25yZXYueG1sUEsFBgAAAAAEAAQA+QAAAJMDAAAAAA==&#10;" strokeweight="2.25pt">
                  <v:stroke startarrow="oval" endarrow="oval"/>
                </v:line>
                <v:shape id="Text Box 772" o:spid="_x0000_s1238" type="#_x0000_t202" style="position:absolute;left:19834;top:11767;width:24965;height:9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960B25" w:rsidRPr="001B3D1A" w:rsidRDefault="00960B25" w:rsidP="00B93DC5">
                        <w:pPr>
                          <w:rPr>
                            <w:sz w:val="24"/>
                            <w:szCs w:val="24"/>
                          </w:rPr>
                        </w:pPr>
                        <w:r w:rsidRPr="001B3D1A">
                          <w:rPr>
                            <w:sz w:val="24"/>
                            <w:szCs w:val="24"/>
                          </w:rPr>
                          <w:t>б)   Поверхностная модель объекта с аппроксимацией поверхности  треугольными гранями</w:t>
                        </w:r>
                      </w:p>
                    </w:txbxContent>
                  </v:textbox>
                </v:shape>
                <v:line id="Line 773" o:spid="_x0000_s1239" style="position:absolute;flip:y;visibility:visible;mso-wrap-style:square" from="20804,3022" to="27662,9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zpJsMAAADbAAAADwAAAGRycy9kb3ducmV2LnhtbESPQWvCQBSE7wX/w/IKvdVNcwglukop&#10;CIo9tBrw+si+ZIPZt2F3NfHfdwXB4zAz3zDL9WR7cSUfOscKPuYZCOLa6Y5bBdVx8/4JIkRkjb1j&#10;UnCjAOvV7GWJpXYj/9H1EFuRIBxKVGBiHEopQ23IYpi7gTh5jfMWY5K+ldrjmOC2l3mWFdJix2nB&#10;4EDfhurz4WIVyN1+/PWbvGraZju40878FOOk1Nvr9LUAEWmKz/CjvdUK8gLuX9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s6SbDAAAA2wAAAA8AAAAAAAAAAAAA&#10;AAAAoQIAAGRycy9kb3ducmV2LnhtbFBLBQYAAAAABAAEAPkAAACRAwAAAAA=&#10;" strokeweight="1.5pt"/>
                <v:line id="Line 774" o:spid="_x0000_s1240" style="position:absolute;visibility:visible;mso-wrap-style:square" from="23441,948" to="28087,3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  <v:line id="Line 775" o:spid="_x0000_s1241" style="position:absolute;visibility:visible;mso-wrap-style:square" from="27909,3183" to="30027,7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/S1c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Uam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9LVwQAAANsAAAAPAAAAAAAAAAAAAAAA&#10;AKECAABkcnMvZG93bnJldi54bWxQSwUGAAAAAAQABAD5AAAAjwMAAAAA&#10;" strokeweight="1.5pt"/>
                <w10:anchorlock/>
              </v:group>
            </w:pict>
          </mc:Fallback>
        </mc:AlternateContent>
      </w:r>
    </w:p>
    <w:p w:rsidR="00B93DC5" w:rsidRPr="001B3D1A" w:rsidRDefault="00B93DC5" w:rsidP="001B3D1A">
      <w:pPr>
        <w:jc w:val="center"/>
        <w:rPr>
          <w:sz w:val="24"/>
          <w:szCs w:val="24"/>
        </w:rPr>
      </w:pPr>
      <w:r w:rsidRPr="001B3D1A">
        <w:rPr>
          <w:sz w:val="24"/>
          <w:szCs w:val="24"/>
        </w:rPr>
        <w:t>Рисунок 8. Различные модели представления объекта.</w:t>
      </w:r>
    </w:p>
    <w:p w:rsidR="00B93DC5" w:rsidRPr="00B93DC5" w:rsidRDefault="00B93DC5" w:rsidP="00B93DC5">
      <w:pPr>
        <w:jc w:val="both"/>
        <w:rPr>
          <w:sz w:val="28"/>
          <w:szCs w:val="28"/>
        </w:rPr>
      </w:pPr>
    </w:p>
    <w:p w:rsidR="00B93DC5" w:rsidRPr="00B93DC5" w:rsidRDefault="00B93DC5" w:rsidP="00B93DC5">
      <w:pPr>
        <w:jc w:val="both"/>
        <w:rPr>
          <w:b/>
          <w:sz w:val="28"/>
          <w:szCs w:val="28"/>
        </w:rPr>
      </w:pPr>
      <w:r w:rsidRPr="00B93DC5">
        <w:rPr>
          <w:sz w:val="28"/>
          <w:szCs w:val="28"/>
        </w:rPr>
        <w:t>Следовательно, нам необходимо в процессе рисования граней нарисовать только те точки поверхности граней, которые видны наблюдателю. Такая за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дача решается с помощью </w:t>
      </w:r>
      <w:r w:rsidRPr="001B3D1A">
        <w:rPr>
          <w:sz w:val="28"/>
          <w:szCs w:val="28"/>
        </w:rPr>
        <w:t>алгоритмов удаления невидимых поверхностей</w:t>
      </w:r>
      <w:r w:rsidRPr="00B93DC5">
        <w:rPr>
          <w:sz w:val="28"/>
          <w:szCs w:val="28"/>
        </w:rPr>
        <w:t>. В данной лабораторной работе необходимо использовать алгоритм под назва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нием </w:t>
      </w:r>
      <w:r w:rsidRPr="001B3D1A">
        <w:rPr>
          <w:sz w:val="28"/>
          <w:szCs w:val="28"/>
        </w:rPr>
        <w:t>Z-буфер.</w:t>
      </w:r>
    </w:p>
    <w:p w:rsidR="00B93DC5" w:rsidRPr="00B93DC5" w:rsidRDefault="00B93DC5" w:rsidP="00B93DC5">
      <w:pPr>
        <w:jc w:val="both"/>
        <w:rPr>
          <w:b/>
          <w:sz w:val="28"/>
          <w:szCs w:val="28"/>
        </w:rPr>
      </w:pPr>
    </w:p>
    <w:p w:rsidR="00B93DC5" w:rsidRPr="001B3D1A" w:rsidRDefault="00B93DC5" w:rsidP="001B3D1A">
      <w:pPr>
        <w:jc w:val="center"/>
        <w:rPr>
          <w:b/>
          <w:sz w:val="28"/>
          <w:szCs w:val="28"/>
        </w:rPr>
      </w:pPr>
      <w:r w:rsidRPr="001B3D1A">
        <w:rPr>
          <w:b/>
          <w:sz w:val="28"/>
          <w:szCs w:val="28"/>
        </w:rPr>
        <w:t xml:space="preserve">Алгоритм удаления невидимых поверхностей </w:t>
      </w:r>
      <w:r w:rsidRPr="001B3D1A">
        <w:rPr>
          <w:b/>
          <w:sz w:val="28"/>
          <w:szCs w:val="28"/>
          <w:lang w:val="en-US"/>
        </w:rPr>
        <w:t>Z</w:t>
      </w:r>
      <w:r w:rsidRPr="001B3D1A">
        <w:rPr>
          <w:b/>
          <w:sz w:val="28"/>
          <w:szCs w:val="28"/>
        </w:rPr>
        <w:t>-буфер</w:t>
      </w:r>
    </w:p>
    <w:p w:rsidR="00B93DC5" w:rsidRPr="00B93DC5" w:rsidRDefault="00B93DC5" w:rsidP="00B93DC5">
      <w:pPr>
        <w:jc w:val="both"/>
        <w:rPr>
          <w:b/>
          <w:i/>
          <w:sz w:val="28"/>
          <w:szCs w:val="28"/>
        </w:rPr>
      </w:pPr>
    </w:p>
    <w:p w:rsidR="00B93DC5" w:rsidRPr="00B93DC5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>уть этого алгоритма заключается в построении рельефа по глубине наблюдаемой сцены, и использования этой информации для рисования тол</w:t>
      </w:r>
      <w:r w:rsidRPr="00B93DC5">
        <w:rPr>
          <w:sz w:val="28"/>
          <w:szCs w:val="28"/>
        </w:rPr>
        <w:t>ь</w:t>
      </w:r>
      <w:r w:rsidRPr="00B93DC5">
        <w:rPr>
          <w:sz w:val="28"/>
          <w:szCs w:val="28"/>
        </w:rPr>
        <w:t xml:space="preserve">ко видимых точек поверхности объекта. </w:t>
      </w:r>
    </w:p>
    <w:p w:rsidR="00B93DC5" w:rsidRPr="00B93DC5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Информацию о глубине точек поверхности объекта несет координата </w:t>
      </w:r>
      <w:r w:rsidRPr="00B93DC5">
        <w:rPr>
          <w:i/>
          <w:sz w:val="28"/>
          <w:szCs w:val="28"/>
        </w:rPr>
        <w:t xml:space="preserve">Z </w:t>
      </w:r>
      <w:r w:rsidRPr="00B93DC5">
        <w:rPr>
          <w:sz w:val="28"/>
          <w:szCs w:val="28"/>
        </w:rPr>
        <w:t xml:space="preserve">этих точек, так как ось </w:t>
      </w:r>
      <w:r w:rsidRPr="00B93DC5">
        <w:rPr>
          <w:i/>
          <w:sz w:val="28"/>
          <w:szCs w:val="28"/>
        </w:rPr>
        <w:t>Z</w:t>
      </w:r>
      <w:r w:rsidRPr="00B93DC5">
        <w:rPr>
          <w:sz w:val="28"/>
          <w:szCs w:val="28"/>
        </w:rPr>
        <w:t xml:space="preserve"> после преобразований у нас направлена в глубь экрана, и совпадает с направлением наблюдения. </w:t>
      </w:r>
    </w:p>
    <w:p w:rsidR="00B93DC5" w:rsidRPr="00B93DC5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 xml:space="preserve">Заведем двумерный массив (собственно </w:t>
      </w:r>
      <w:r w:rsidRPr="00B93DC5">
        <w:rPr>
          <w:sz w:val="28"/>
          <w:szCs w:val="28"/>
          <w:lang w:val="en-US"/>
        </w:rPr>
        <w:t>Z</w:t>
      </w:r>
      <w:r w:rsidRPr="00B93DC5">
        <w:rPr>
          <w:sz w:val="28"/>
          <w:szCs w:val="28"/>
        </w:rPr>
        <w:t xml:space="preserve">-буфер) размером с экран, и заполним все его элементы каким-то большим числом, настолько большим, что координаты </w:t>
      </w:r>
      <w:r w:rsidRPr="00B93DC5">
        <w:rPr>
          <w:i/>
          <w:sz w:val="28"/>
          <w:szCs w:val="28"/>
        </w:rPr>
        <w:t>z</w:t>
      </w:r>
      <w:r w:rsidRPr="00B93DC5">
        <w:rPr>
          <w:sz w:val="28"/>
          <w:szCs w:val="28"/>
        </w:rPr>
        <w:t xml:space="preserve"> для всех точек сцены заведомо меньше. Для каждой рисуе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мой точки подсчитаем значение ее координаты </w:t>
      </w:r>
      <w:r w:rsidRPr="00B93DC5">
        <w:rPr>
          <w:i/>
          <w:sz w:val="28"/>
          <w:szCs w:val="28"/>
        </w:rPr>
        <w:t>z</w:t>
      </w:r>
      <w:r w:rsidRPr="00B93DC5">
        <w:rPr>
          <w:sz w:val="28"/>
          <w:szCs w:val="28"/>
        </w:rPr>
        <w:t>. Если оно больше, чем зна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чение в </w:t>
      </w:r>
      <w:r w:rsidRPr="00B93DC5">
        <w:rPr>
          <w:i/>
          <w:sz w:val="28"/>
          <w:szCs w:val="28"/>
          <w:lang w:val="en-US"/>
        </w:rPr>
        <w:t>Z</w:t>
      </w:r>
      <w:r w:rsidRPr="00B93DC5">
        <w:rPr>
          <w:sz w:val="28"/>
          <w:szCs w:val="28"/>
        </w:rPr>
        <w:t>-буфере (точка закрыта какой-то другой точкой), или меньше, чем 0 (точка находится за камерой), то переходим к следующей точке. Если мен</w:t>
      </w:r>
      <w:r w:rsidRPr="00B93DC5">
        <w:rPr>
          <w:sz w:val="28"/>
          <w:szCs w:val="28"/>
        </w:rPr>
        <w:t>ь</w:t>
      </w:r>
      <w:r w:rsidRPr="00B93DC5">
        <w:rPr>
          <w:sz w:val="28"/>
          <w:szCs w:val="28"/>
        </w:rPr>
        <w:t xml:space="preserve">ше, то рисуем точку на экране, а в </w:t>
      </w:r>
      <w:r w:rsidRPr="00B93DC5">
        <w:rPr>
          <w:i/>
          <w:sz w:val="28"/>
          <w:szCs w:val="28"/>
        </w:rPr>
        <w:t>z</w:t>
      </w:r>
      <w:r w:rsidRPr="00B93DC5">
        <w:rPr>
          <w:sz w:val="28"/>
          <w:szCs w:val="28"/>
        </w:rPr>
        <w:t>-буфер записываем значение коор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динаты </w:t>
      </w:r>
      <w:r w:rsidRPr="00B93DC5">
        <w:rPr>
          <w:i/>
          <w:sz w:val="28"/>
          <w:szCs w:val="28"/>
        </w:rPr>
        <w:t>z</w:t>
      </w:r>
      <w:r w:rsidRPr="00B93DC5">
        <w:rPr>
          <w:sz w:val="28"/>
          <w:szCs w:val="28"/>
        </w:rPr>
        <w:t xml:space="preserve"> текущей точки. </w:t>
      </w:r>
    </w:p>
    <w:p w:rsidR="00B93DC5" w:rsidRPr="00B93DC5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lastRenderedPageBreak/>
        <w:t xml:space="preserve">Имеет смысл считать значения не </w:t>
      </w:r>
      <w:r w:rsidRPr="00B93DC5">
        <w:rPr>
          <w:i/>
          <w:sz w:val="28"/>
          <w:szCs w:val="28"/>
        </w:rPr>
        <w:t>z</w:t>
      </w:r>
      <w:r w:rsidRPr="00B93DC5">
        <w:rPr>
          <w:sz w:val="28"/>
          <w:szCs w:val="28"/>
        </w:rPr>
        <w:t xml:space="preserve">, а </w:t>
      </w:r>
      <w:r w:rsidR="001B3D1A" w:rsidRPr="001B3D1A">
        <w:rPr>
          <w:position w:val="-10"/>
          <w:sz w:val="28"/>
          <w:szCs w:val="28"/>
        </w:rPr>
        <w:object w:dxaOrig="760" w:dyaOrig="340">
          <v:shape id="_x0000_i1051" type="#_x0000_t75" style="width:38.25pt;height:17.25pt" o:ole="">
            <v:imagedata r:id="rId61" o:title=""/>
          </v:shape>
          <o:OLEObject Type="Embed" ProgID="Equation.DSMT4" ShapeID="_x0000_i1051" DrawAspect="Content" ObjectID="_1365684450" r:id="rId62"/>
        </w:object>
      </w:r>
      <w:r w:rsidRPr="00B93DC5">
        <w:rPr>
          <w:sz w:val="28"/>
          <w:szCs w:val="28"/>
        </w:rPr>
        <w:t>. Тогда условия чуть изм</w:t>
      </w:r>
      <w:r w:rsidRPr="00B93DC5">
        <w:rPr>
          <w:sz w:val="28"/>
          <w:szCs w:val="28"/>
        </w:rPr>
        <w:t>е</w:t>
      </w:r>
      <w:r w:rsidRPr="00B93DC5">
        <w:rPr>
          <w:sz w:val="28"/>
          <w:szCs w:val="28"/>
        </w:rPr>
        <w:t>ня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ются – точка загорожена другой, если значение </w:t>
      </w:r>
      <w:r w:rsidRPr="00B93DC5">
        <w:rPr>
          <w:i/>
          <w:sz w:val="28"/>
          <w:szCs w:val="28"/>
        </w:rPr>
        <w:t>w</w:t>
      </w:r>
      <w:r w:rsidRPr="00B93DC5">
        <w:rPr>
          <w:sz w:val="28"/>
          <w:szCs w:val="28"/>
        </w:rPr>
        <w:t xml:space="preserve"> меньше значения в </w:t>
      </w:r>
      <w:r w:rsidRPr="00B93DC5">
        <w:rPr>
          <w:i/>
          <w:sz w:val="28"/>
          <w:szCs w:val="28"/>
          <w:lang w:val="en-US"/>
        </w:rPr>
        <w:t>Z</w:t>
      </w:r>
      <w:r w:rsidRPr="00B93DC5">
        <w:rPr>
          <w:sz w:val="28"/>
          <w:szCs w:val="28"/>
        </w:rPr>
        <w:t xml:space="preserve">-буфере; и точка находится за камерой, если w &lt; 0. Буфер инициализируем нулями. Тогда не нужна проверка на положительность </w:t>
      </w:r>
      <w:r w:rsidRPr="00B93DC5">
        <w:rPr>
          <w:i/>
          <w:sz w:val="28"/>
          <w:szCs w:val="28"/>
        </w:rPr>
        <w:t>w</w:t>
      </w:r>
      <w:r w:rsidRPr="00B93DC5">
        <w:rPr>
          <w:sz w:val="28"/>
          <w:szCs w:val="28"/>
        </w:rPr>
        <w:t xml:space="preserve"> - точка попадает в </w:t>
      </w:r>
      <w:r w:rsidRPr="00B93DC5">
        <w:rPr>
          <w:i/>
          <w:sz w:val="28"/>
          <w:szCs w:val="28"/>
          <w:lang w:val="en-US"/>
        </w:rPr>
        <w:t>Z</w:t>
      </w:r>
      <w:r w:rsidRPr="00B93DC5">
        <w:rPr>
          <w:sz w:val="28"/>
          <w:szCs w:val="28"/>
        </w:rPr>
        <w:t xml:space="preserve">-буфер и на экран, только, если </w:t>
      </w:r>
      <w:r w:rsidRPr="00B93DC5">
        <w:rPr>
          <w:i/>
          <w:sz w:val="28"/>
          <w:szCs w:val="28"/>
        </w:rPr>
        <w:t>w</w:t>
      </w:r>
      <w:r w:rsidRPr="00B93DC5">
        <w:rPr>
          <w:sz w:val="28"/>
          <w:szCs w:val="28"/>
        </w:rPr>
        <w:t xml:space="preserve"> больше текущего значения, и поэтому точки, для которых </w:t>
      </w:r>
      <w:r w:rsidRPr="00B93DC5">
        <w:rPr>
          <w:i/>
          <w:sz w:val="28"/>
          <w:szCs w:val="28"/>
        </w:rPr>
        <w:t>w</w:t>
      </w:r>
      <w:r w:rsidRPr="00B93DC5">
        <w:rPr>
          <w:sz w:val="28"/>
          <w:szCs w:val="28"/>
        </w:rPr>
        <w:t xml:space="preserve"> &lt; 0 в буфер никогда не попадут. </w:t>
      </w:r>
    </w:p>
    <w:p w:rsidR="00B93DC5" w:rsidRPr="00697B90" w:rsidRDefault="00B93DC5" w:rsidP="001B3D1A">
      <w:pPr>
        <w:ind w:firstLine="708"/>
        <w:jc w:val="both"/>
        <w:rPr>
          <w:sz w:val="28"/>
          <w:szCs w:val="28"/>
        </w:rPr>
      </w:pPr>
      <w:r w:rsidRPr="00B93DC5">
        <w:rPr>
          <w:sz w:val="28"/>
          <w:szCs w:val="28"/>
        </w:rPr>
        <w:t>Для рисования граней объекта пригодны алгоритмы закрашивания по точкам многоугольников, рассмотренные выше. Единственное, что необхо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димо в них добавить, это работу с </w:t>
      </w:r>
      <w:r w:rsidRPr="00B93DC5">
        <w:rPr>
          <w:i/>
          <w:sz w:val="28"/>
          <w:szCs w:val="28"/>
        </w:rPr>
        <w:t>Z</w:t>
      </w:r>
      <w:r w:rsidRPr="00B93DC5">
        <w:rPr>
          <w:sz w:val="28"/>
          <w:szCs w:val="28"/>
        </w:rPr>
        <w:t xml:space="preserve">-буфером и расчет координаты </w:t>
      </w:r>
      <w:r w:rsidRPr="00B93DC5">
        <w:rPr>
          <w:i/>
          <w:sz w:val="28"/>
          <w:szCs w:val="28"/>
        </w:rPr>
        <w:t>Z</w:t>
      </w:r>
      <w:r w:rsidRPr="00B93DC5">
        <w:rPr>
          <w:sz w:val="28"/>
          <w:szCs w:val="28"/>
        </w:rPr>
        <w:t xml:space="preserve"> для те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>кущей точки поверхности треугольника по ее уже рассчитанным координа</w:t>
      </w:r>
      <w:r w:rsidR="00007025">
        <w:rPr>
          <w:sz w:val="28"/>
          <w:szCs w:val="28"/>
        </w:rPr>
        <w:softHyphen/>
      </w:r>
      <w:r w:rsidRPr="00B93DC5">
        <w:rPr>
          <w:sz w:val="28"/>
          <w:szCs w:val="28"/>
        </w:rPr>
        <w:t xml:space="preserve">там </w:t>
      </w:r>
      <w:r w:rsidRPr="00B93DC5">
        <w:rPr>
          <w:i/>
          <w:sz w:val="28"/>
          <w:szCs w:val="28"/>
        </w:rPr>
        <w:t>X</w:t>
      </w:r>
      <w:r w:rsidRPr="00B93DC5">
        <w:rPr>
          <w:sz w:val="28"/>
          <w:szCs w:val="28"/>
        </w:rPr>
        <w:t xml:space="preserve"> и </w:t>
      </w:r>
      <w:r w:rsidRPr="00B93DC5">
        <w:rPr>
          <w:i/>
          <w:sz w:val="28"/>
          <w:szCs w:val="28"/>
        </w:rPr>
        <w:t>Y</w:t>
      </w:r>
      <w:r w:rsidRPr="00B93DC5">
        <w:rPr>
          <w:sz w:val="28"/>
          <w:szCs w:val="28"/>
        </w:rPr>
        <w:t xml:space="preserve"> и координатам трех вершин треугольника.</w:t>
      </w:r>
    </w:p>
    <w:p w:rsidR="001B3D1A" w:rsidRPr="00697B90" w:rsidRDefault="001B3D1A" w:rsidP="001B3D1A">
      <w:pPr>
        <w:ind w:firstLine="708"/>
        <w:jc w:val="both"/>
        <w:rPr>
          <w:sz w:val="28"/>
          <w:szCs w:val="28"/>
        </w:rPr>
      </w:pPr>
    </w:p>
    <w:p w:rsidR="001B3D1A" w:rsidRPr="00007025" w:rsidRDefault="00007025" w:rsidP="00007025">
      <w:pPr>
        <w:ind w:firstLine="708"/>
        <w:jc w:val="center"/>
        <w:rPr>
          <w:b/>
          <w:sz w:val="28"/>
          <w:szCs w:val="28"/>
        </w:rPr>
      </w:pPr>
      <w:r w:rsidRPr="00007025">
        <w:rPr>
          <w:b/>
          <w:sz w:val="28"/>
          <w:szCs w:val="28"/>
        </w:rPr>
        <w:t>Этапы решения задачи</w:t>
      </w:r>
    </w:p>
    <w:p w:rsidR="00697B90" w:rsidRDefault="00697B90" w:rsidP="00007025">
      <w:pPr>
        <w:ind w:firstLine="708"/>
        <w:jc w:val="both"/>
        <w:rPr>
          <w:sz w:val="28"/>
          <w:szCs w:val="28"/>
        </w:rPr>
      </w:pPr>
    </w:p>
    <w:p w:rsidR="00007025" w:rsidRPr="00007025" w:rsidRDefault="00007025" w:rsidP="00007025">
      <w:pPr>
        <w:ind w:firstLine="708"/>
        <w:jc w:val="both"/>
        <w:rPr>
          <w:sz w:val="28"/>
          <w:szCs w:val="28"/>
        </w:rPr>
      </w:pPr>
      <w:r w:rsidRPr="00007025">
        <w:rPr>
          <w:sz w:val="28"/>
          <w:szCs w:val="28"/>
        </w:rPr>
        <w:t xml:space="preserve">Сгенерировать 2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-угольника радиуса </w:t>
      </w:r>
      <w:r w:rsidRPr="00007025">
        <w:rPr>
          <w:sz w:val="28"/>
          <w:szCs w:val="28"/>
          <w:lang w:val="en-US"/>
        </w:rPr>
        <w:t>a</w:t>
      </w:r>
      <w:r w:rsidRPr="00007025">
        <w:rPr>
          <w:sz w:val="28"/>
          <w:szCs w:val="28"/>
        </w:rPr>
        <w:t>. Все точки первого много</w:t>
      </w:r>
      <w:r>
        <w:rPr>
          <w:sz w:val="28"/>
          <w:szCs w:val="28"/>
        </w:rPr>
        <w:softHyphen/>
      </w:r>
      <w:r w:rsidRPr="00007025">
        <w:rPr>
          <w:sz w:val="28"/>
          <w:szCs w:val="28"/>
        </w:rPr>
        <w:t xml:space="preserve">угольника будут иметь координату </w:t>
      </w:r>
      <w:r w:rsidRPr="00007025">
        <w:rPr>
          <w:sz w:val="28"/>
          <w:szCs w:val="28"/>
          <w:lang w:val="en-US"/>
        </w:rPr>
        <w:t>z</w:t>
      </w:r>
      <w:r w:rsidRPr="00007025">
        <w:rPr>
          <w:sz w:val="28"/>
          <w:szCs w:val="28"/>
        </w:rPr>
        <w:t xml:space="preserve"> = 0, все точки второго </w:t>
      </w:r>
      <w:r w:rsidRPr="00007025">
        <w:rPr>
          <w:sz w:val="28"/>
          <w:szCs w:val="28"/>
          <w:lang w:val="en-US"/>
        </w:rPr>
        <w:t>z</w:t>
      </w:r>
      <w:r w:rsidRPr="00007025">
        <w:rPr>
          <w:sz w:val="28"/>
          <w:szCs w:val="28"/>
        </w:rPr>
        <w:t xml:space="preserve"> = </w:t>
      </w:r>
      <w:r w:rsidRPr="00007025">
        <w:rPr>
          <w:sz w:val="28"/>
          <w:szCs w:val="28"/>
          <w:lang w:val="en-US"/>
        </w:rPr>
        <w:t>h</w:t>
      </w:r>
      <w:r w:rsidRPr="00007025">
        <w:rPr>
          <w:sz w:val="28"/>
          <w:szCs w:val="28"/>
        </w:rPr>
        <w:t xml:space="preserve">. Генерацию правильного многоугольника будем осуществлять следующим образом. Как известно, сумма углов правильного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-угольника </w:t>
      </w:r>
      <w:r w:rsidRPr="00007025">
        <w:rPr>
          <w:i/>
          <w:sz w:val="28"/>
          <w:szCs w:val="28"/>
          <w:lang w:val="en-US"/>
        </w:rPr>
        <w:t>S</w:t>
      </w:r>
      <w:r w:rsidRPr="00007025">
        <w:rPr>
          <w:i/>
          <w:sz w:val="28"/>
          <w:szCs w:val="28"/>
        </w:rPr>
        <w:t xml:space="preserve"> = 180 * (</w:t>
      </w:r>
      <w:r w:rsidRPr="00007025">
        <w:rPr>
          <w:i/>
          <w:sz w:val="28"/>
          <w:szCs w:val="28"/>
          <w:lang w:val="en-US"/>
        </w:rPr>
        <w:t>n</w:t>
      </w:r>
      <w:r w:rsidRPr="00007025">
        <w:rPr>
          <w:i/>
          <w:sz w:val="28"/>
          <w:szCs w:val="28"/>
        </w:rPr>
        <w:t xml:space="preserve"> – 2).</w:t>
      </w:r>
      <w:r w:rsidR="00697B90">
        <w:rPr>
          <w:sz w:val="28"/>
          <w:szCs w:val="28"/>
        </w:rPr>
        <w:t xml:space="preserve"> Тогда ка</w:t>
      </w:r>
      <w:r w:rsidR="00697B90">
        <w:rPr>
          <w:sz w:val="28"/>
          <w:szCs w:val="28"/>
        </w:rPr>
        <w:t>ж</w:t>
      </w:r>
      <w:r w:rsidR="00697B90">
        <w:rPr>
          <w:sz w:val="28"/>
          <w:szCs w:val="28"/>
        </w:rPr>
        <w:t xml:space="preserve">дый </w:t>
      </w:r>
      <w:r w:rsidRPr="00007025">
        <w:rPr>
          <w:sz w:val="28"/>
          <w:szCs w:val="28"/>
        </w:rPr>
        <w:t>угол</w:t>
      </w:r>
      <w:r w:rsidR="00697B90">
        <w:rPr>
          <w:sz w:val="28"/>
          <w:szCs w:val="28"/>
        </w:rPr>
        <w:t xml:space="preserve"> </w:t>
      </w:r>
      <w:r w:rsidRPr="00007025">
        <w:rPr>
          <w:i/>
          <w:sz w:val="28"/>
          <w:szCs w:val="28"/>
          <w:lang w:val="en-US"/>
        </w:rPr>
        <w:t>φ</w:t>
      </w:r>
      <w:r w:rsidRPr="00007025">
        <w:rPr>
          <w:i/>
          <w:sz w:val="28"/>
          <w:szCs w:val="28"/>
        </w:rPr>
        <w:t xml:space="preserve"> = 180 * (</w:t>
      </w:r>
      <w:r w:rsidRPr="00007025">
        <w:rPr>
          <w:i/>
          <w:sz w:val="28"/>
          <w:szCs w:val="28"/>
          <w:lang w:val="en-US"/>
        </w:rPr>
        <w:t>n</w:t>
      </w:r>
      <w:r w:rsidRPr="00007025">
        <w:rPr>
          <w:i/>
          <w:sz w:val="28"/>
          <w:szCs w:val="28"/>
        </w:rPr>
        <w:t xml:space="preserve"> – 2) / </w:t>
      </w:r>
      <w:r w:rsidRPr="00007025">
        <w:rPr>
          <w:i/>
          <w:sz w:val="28"/>
          <w:szCs w:val="28"/>
          <w:lang w:val="en-US"/>
        </w:rPr>
        <w:t>n</w:t>
      </w:r>
      <w:r w:rsidRPr="00007025">
        <w:rPr>
          <w:i/>
          <w:sz w:val="28"/>
          <w:szCs w:val="28"/>
        </w:rPr>
        <w:t xml:space="preserve">. </w:t>
      </w:r>
      <w:r w:rsidRPr="00007025">
        <w:rPr>
          <w:sz w:val="28"/>
          <w:szCs w:val="28"/>
        </w:rPr>
        <w:t xml:space="preserve">В таком случае, </w:t>
      </w:r>
      <w:r w:rsidRPr="00007025">
        <w:rPr>
          <w:i/>
          <w:sz w:val="28"/>
          <w:szCs w:val="28"/>
          <w:lang w:val="en-US"/>
        </w:rPr>
        <w:t>i</w:t>
      </w:r>
      <w:r w:rsidRPr="00007025">
        <w:rPr>
          <w:sz w:val="28"/>
          <w:szCs w:val="28"/>
        </w:rPr>
        <w:t xml:space="preserve">-я вершина многоугольника </w:t>
      </w:r>
      <w:r w:rsidRPr="00007025">
        <w:rPr>
          <w:i/>
          <w:sz w:val="28"/>
          <w:szCs w:val="28"/>
          <w:lang w:val="en-US"/>
        </w:rPr>
        <w:t>pi</w:t>
      </w:r>
      <w:r w:rsidRPr="00007025">
        <w:rPr>
          <w:i/>
          <w:sz w:val="28"/>
          <w:szCs w:val="28"/>
        </w:rPr>
        <w:t>, (0 &lt;=</w:t>
      </w:r>
      <w:r w:rsidRPr="00007025">
        <w:rPr>
          <w:i/>
          <w:sz w:val="28"/>
          <w:szCs w:val="28"/>
          <w:lang w:val="en-US"/>
        </w:rPr>
        <w:t>i</w:t>
      </w:r>
      <w:r w:rsidRPr="00007025">
        <w:rPr>
          <w:i/>
          <w:sz w:val="28"/>
          <w:szCs w:val="28"/>
        </w:rPr>
        <w:t xml:space="preserve"> &lt; </w:t>
      </w:r>
      <w:r w:rsidRPr="00007025">
        <w:rPr>
          <w:i/>
          <w:sz w:val="28"/>
          <w:szCs w:val="28"/>
          <w:lang w:val="en-US"/>
        </w:rPr>
        <w:t>n</w:t>
      </w:r>
      <w:r w:rsidRPr="00007025">
        <w:rPr>
          <w:i/>
          <w:sz w:val="28"/>
          <w:szCs w:val="28"/>
        </w:rPr>
        <w:t>)</w:t>
      </w:r>
      <w:r w:rsidRPr="00007025">
        <w:rPr>
          <w:sz w:val="28"/>
          <w:szCs w:val="28"/>
        </w:rPr>
        <w:t xml:space="preserve"> будет иметь координаты </w:t>
      </w:r>
      <w:r w:rsidRPr="00007025">
        <w:rPr>
          <w:i/>
          <w:sz w:val="28"/>
          <w:szCs w:val="28"/>
          <w:lang w:val="en-US"/>
        </w:rPr>
        <w:t>pi</w:t>
      </w:r>
      <w:r w:rsidRPr="00007025">
        <w:rPr>
          <w:i/>
          <w:sz w:val="28"/>
          <w:szCs w:val="28"/>
        </w:rPr>
        <w:t xml:space="preserve"> = (</w:t>
      </w:r>
      <w:r w:rsidRPr="00007025">
        <w:rPr>
          <w:i/>
          <w:sz w:val="28"/>
          <w:szCs w:val="28"/>
          <w:lang w:val="en-US"/>
        </w:rPr>
        <w:t>acos</w:t>
      </w:r>
      <w:r w:rsidRPr="00007025">
        <w:rPr>
          <w:i/>
          <w:sz w:val="28"/>
          <w:szCs w:val="28"/>
        </w:rPr>
        <w:t>(</w:t>
      </w:r>
      <w:r w:rsidRPr="00007025">
        <w:rPr>
          <w:i/>
          <w:sz w:val="28"/>
          <w:szCs w:val="28"/>
          <w:lang w:val="en-US"/>
        </w:rPr>
        <w:t>φi</w:t>
      </w:r>
      <w:r w:rsidRPr="00007025">
        <w:rPr>
          <w:i/>
          <w:sz w:val="28"/>
          <w:szCs w:val="28"/>
        </w:rPr>
        <w:t xml:space="preserve">), </w:t>
      </w:r>
      <w:r w:rsidRPr="00007025">
        <w:rPr>
          <w:i/>
          <w:sz w:val="28"/>
          <w:szCs w:val="28"/>
          <w:lang w:val="en-US"/>
        </w:rPr>
        <w:t>asin</w:t>
      </w:r>
      <w:r w:rsidRPr="00007025">
        <w:rPr>
          <w:i/>
          <w:sz w:val="28"/>
          <w:szCs w:val="28"/>
        </w:rPr>
        <w:t>(</w:t>
      </w:r>
      <w:r w:rsidRPr="00007025">
        <w:rPr>
          <w:i/>
          <w:sz w:val="28"/>
          <w:szCs w:val="28"/>
          <w:lang w:val="en-US"/>
        </w:rPr>
        <w:t>φi</w:t>
      </w:r>
      <w:r w:rsidRPr="00007025">
        <w:rPr>
          <w:i/>
          <w:sz w:val="28"/>
          <w:szCs w:val="28"/>
        </w:rPr>
        <w:t>), 0, 1).</w:t>
      </w:r>
      <w:r w:rsidRPr="00007025">
        <w:rPr>
          <w:sz w:val="28"/>
          <w:szCs w:val="28"/>
        </w:rPr>
        <w:t xml:space="preserve"> </w:t>
      </w:r>
    </w:p>
    <w:p w:rsidR="00007025" w:rsidRDefault="00007025" w:rsidP="00007025">
      <w:pPr>
        <w:ind w:firstLine="708"/>
        <w:jc w:val="both"/>
        <w:rPr>
          <w:sz w:val="28"/>
          <w:szCs w:val="28"/>
        </w:rPr>
      </w:pPr>
    </w:p>
    <w:p w:rsidR="00697B90" w:rsidRDefault="00007025" w:rsidP="00007025">
      <w:pPr>
        <w:ind w:firstLine="708"/>
        <w:jc w:val="both"/>
        <w:rPr>
          <w:sz w:val="28"/>
          <w:szCs w:val="28"/>
        </w:rPr>
      </w:pPr>
      <w:r w:rsidRPr="00007025">
        <w:rPr>
          <w:sz w:val="28"/>
          <w:szCs w:val="28"/>
        </w:rPr>
        <w:t xml:space="preserve">Далее необходимо сгенерировать 4 *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треугольников. Пронумеруем вершины призмы следующим образом: 0, 1, …,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– 1 – вершины нижнего ос</w:t>
      </w:r>
      <w:r>
        <w:rPr>
          <w:sz w:val="28"/>
          <w:szCs w:val="28"/>
        </w:rPr>
        <w:softHyphen/>
      </w:r>
      <w:r w:rsidRPr="00007025">
        <w:rPr>
          <w:sz w:val="28"/>
          <w:szCs w:val="28"/>
        </w:rPr>
        <w:t xml:space="preserve">нования призмы,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,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+ 1, …, 2 *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– 1 – вершины верхнего основания при</w:t>
      </w:r>
      <w:r w:rsidRPr="00007025">
        <w:rPr>
          <w:sz w:val="28"/>
          <w:szCs w:val="28"/>
        </w:rPr>
        <w:t>з</w:t>
      </w:r>
      <w:r w:rsidRPr="00007025">
        <w:rPr>
          <w:sz w:val="28"/>
          <w:szCs w:val="28"/>
        </w:rPr>
        <w:t xml:space="preserve">мы, точка (0, 0, 0) имеет номер 2 *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, а (0, 0, </w:t>
      </w:r>
      <w:r w:rsidRPr="00007025">
        <w:rPr>
          <w:sz w:val="28"/>
          <w:szCs w:val="28"/>
          <w:lang w:val="en-US"/>
        </w:rPr>
        <w:t>h</w:t>
      </w:r>
      <w:r w:rsidRPr="00007025">
        <w:rPr>
          <w:sz w:val="28"/>
          <w:szCs w:val="28"/>
        </w:rPr>
        <w:t xml:space="preserve">) – 2 *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+ 1. </w:t>
      </w:r>
    </w:p>
    <w:p w:rsidR="00697B90" w:rsidRDefault="00007025" w:rsidP="00697B90">
      <w:pPr>
        <w:ind w:firstLine="708"/>
        <w:jc w:val="both"/>
        <w:rPr>
          <w:sz w:val="28"/>
          <w:szCs w:val="28"/>
        </w:rPr>
      </w:pPr>
      <w:r w:rsidRPr="00007025">
        <w:rPr>
          <w:sz w:val="28"/>
          <w:szCs w:val="28"/>
        </w:rPr>
        <w:t>Каждый тре</w:t>
      </w:r>
      <w:r>
        <w:rPr>
          <w:sz w:val="28"/>
          <w:szCs w:val="28"/>
        </w:rPr>
        <w:softHyphen/>
      </w:r>
      <w:r w:rsidRPr="00007025">
        <w:rPr>
          <w:sz w:val="28"/>
          <w:szCs w:val="28"/>
        </w:rPr>
        <w:t>угольник представляет собой тройку (</w:t>
      </w:r>
      <w:r w:rsidRPr="00007025">
        <w:rPr>
          <w:sz w:val="28"/>
          <w:szCs w:val="28"/>
          <w:lang w:val="en-US"/>
        </w:rPr>
        <w:t>i</w:t>
      </w:r>
      <w:r w:rsidRPr="00007025">
        <w:rPr>
          <w:sz w:val="28"/>
          <w:szCs w:val="28"/>
        </w:rPr>
        <w:t xml:space="preserve">, </w:t>
      </w:r>
      <w:r w:rsidRPr="00007025">
        <w:rPr>
          <w:sz w:val="28"/>
          <w:szCs w:val="28"/>
          <w:lang w:val="en-US"/>
        </w:rPr>
        <w:t>j</w:t>
      </w:r>
      <w:r w:rsidRPr="00007025">
        <w:rPr>
          <w:sz w:val="28"/>
          <w:szCs w:val="28"/>
        </w:rPr>
        <w:t xml:space="preserve">, </w:t>
      </w:r>
      <w:r w:rsidRPr="00007025">
        <w:rPr>
          <w:sz w:val="28"/>
          <w:szCs w:val="28"/>
          <w:lang w:val="en-US"/>
        </w:rPr>
        <w:t>k</w:t>
      </w:r>
      <w:r w:rsidRPr="00007025">
        <w:rPr>
          <w:sz w:val="28"/>
          <w:szCs w:val="28"/>
        </w:rPr>
        <w:t xml:space="preserve">), где </w:t>
      </w:r>
      <w:r w:rsidRPr="00007025">
        <w:rPr>
          <w:sz w:val="28"/>
          <w:szCs w:val="28"/>
          <w:lang w:val="en-US"/>
        </w:rPr>
        <w:t>i</w:t>
      </w:r>
      <w:r w:rsidRPr="00007025">
        <w:rPr>
          <w:sz w:val="28"/>
          <w:szCs w:val="28"/>
        </w:rPr>
        <w:t xml:space="preserve">, </w:t>
      </w:r>
      <w:r w:rsidRPr="00007025">
        <w:rPr>
          <w:sz w:val="28"/>
          <w:szCs w:val="28"/>
          <w:lang w:val="en-US"/>
        </w:rPr>
        <w:t>j</w:t>
      </w:r>
      <w:r w:rsidRPr="00007025">
        <w:rPr>
          <w:sz w:val="28"/>
          <w:szCs w:val="28"/>
        </w:rPr>
        <w:t xml:space="preserve">, </w:t>
      </w:r>
      <w:r w:rsidRPr="00007025">
        <w:rPr>
          <w:sz w:val="28"/>
          <w:szCs w:val="28"/>
          <w:lang w:val="en-US"/>
        </w:rPr>
        <w:t>k</w:t>
      </w:r>
      <w:r w:rsidRPr="00007025">
        <w:rPr>
          <w:sz w:val="28"/>
          <w:szCs w:val="28"/>
        </w:rPr>
        <w:t xml:space="preserve"> – н</w:t>
      </w:r>
      <w:r w:rsidRPr="00007025">
        <w:rPr>
          <w:sz w:val="28"/>
          <w:szCs w:val="28"/>
        </w:rPr>
        <w:t>о</w:t>
      </w:r>
      <w:r w:rsidRPr="00007025">
        <w:rPr>
          <w:sz w:val="28"/>
          <w:szCs w:val="28"/>
        </w:rPr>
        <w:t xml:space="preserve">мера вершин. Сначала сгенерируем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треугольников вида (2 *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, 0, 1), (2 *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>, 2, 3) и так да</w:t>
      </w:r>
      <w:r>
        <w:rPr>
          <w:sz w:val="28"/>
          <w:szCs w:val="28"/>
        </w:rPr>
        <w:softHyphen/>
      </w:r>
      <w:r w:rsidRPr="00007025">
        <w:rPr>
          <w:sz w:val="28"/>
          <w:szCs w:val="28"/>
        </w:rPr>
        <w:t xml:space="preserve">лее до (2 *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,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– 1, 1). </w:t>
      </w:r>
    </w:p>
    <w:p w:rsidR="00007025" w:rsidRPr="00007025" w:rsidRDefault="00007025" w:rsidP="00697B90">
      <w:pPr>
        <w:ind w:firstLine="708"/>
        <w:jc w:val="both"/>
        <w:rPr>
          <w:sz w:val="28"/>
          <w:szCs w:val="28"/>
        </w:rPr>
      </w:pPr>
      <w:r w:rsidRPr="00007025">
        <w:rPr>
          <w:sz w:val="28"/>
          <w:szCs w:val="28"/>
        </w:rPr>
        <w:t xml:space="preserve">Аналогично генерируются треугольники вида (2 *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+ 1,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,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+ 1), (2 *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+ 1,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+ 1,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+ 2) и так далее до (2 *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+ 1, 2 *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– 1,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>). Вы</w:t>
      </w:r>
      <w:r>
        <w:rPr>
          <w:sz w:val="28"/>
          <w:szCs w:val="28"/>
        </w:rPr>
        <w:softHyphen/>
      </w:r>
      <w:r w:rsidRPr="00007025">
        <w:rPr>
          <w:sz w:val="28"/>
          <w:szCs w:val="28"/>
        </w:rPr>
        <w:t>шеуказанные тр</w:t>
      </w:r>
      <w:r w:rsidRPr="00007025">
        <w:rPr>
          <w:sz w:val="28"/>
          <w:szCs w:val="28"/>
        </w:rPr>
        <w:t>е</w:t>
      </w:r>
      <w:r w:rsidRPr="00007025">
        <w:rPr>
          <w:sz w:val="28"/>
          <w:szCs w:val="28"/>
        </w:rPr>
        <w:t>угольники «замощают» основания призмы.</w:t>
      </w:r>
    </w:p>
    <w:p w:rsidR="00697B90" w:rsidRDefault="00697B90" w:rsidP="00007025">
      <w:pPr>
        <w:jc w:val="both"/>
        <w:rPr>
          <w:sz w:val="28"/>
          <w:szCs w:val="28"/>
        </w:rPr>
      </w:pPr>
    </w:p>
    <w:p w:rsidR="00697B90" w:rsidRDefault="00007025" w:rsidP="00697B90">
      <w:pPr>
        <w:ind w:firstLine="708"/>
        <w:jc w:val="both"/>
        <w:rPr>
          <w:sz w:val="28"/>
          <w:szCs w:val="28"/>
        </w:rPr>
      </w:pPr>
      <w:r w:rsidRPr="00007025">
        <w:rPr>
          <w:sz w:val="28"/>
          <w:szCs w:val="28"/>
        </w:rPr>
        <w:t xml:space="preserve">Затем сгенерируем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пар треугольников, представляющих боковые гр</w:t>
      </w:r>
      <w:r w:rsidRPr="00007025">
        <w:rPr>
          <w:sz w:val="28"/>
          <w:szCs w:val="28"/>
        </w:rPr>
        <w:t>а</w:t>
      </w:r>
      <w:r w:rsidRPr="00007025">
        <w:rPr>
          <w:sz w:val="28"/>
          <w:szCs w:val="28"/>
        </w:rPr>
        <w:t xml:space="preserve">ни призмы. Они будут иметь вид (0, 1,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>) | (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,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+ 1, 1), (1, 2,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+ 1) | (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+ 1,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+ 2, 2) и так далее до (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– 1, 0, 2 *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– 1) | (2 *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– 2, 2 * </w:t>
      </w:r>
      <w:r w:rsidRPr="00007025">
        <w:rPr>
          <w:sz w:val="28"/>
          <w:szCs w:val="28"/>
          <w:lang w:val="en-US"/>
        </w:rPr>
        <w:t>n</w:t>
      </w:r>
      <w:r w:rsidRPr="00007025">
        <w:rPr>
          <w:sz w:val="28"/>
          <w:szCs w:val="28"/>
        </w:rPr>
        <w:t xml:space="preserve"> – 1, 0). </w:t>
      </w:r>
    </w:p>
    <w:p w:rsidR="00697B90" w:rsidRDefault="00697B90" w:rsidP="00007025">
      <w:pPr>
        <w:jc w:val="both"/>
        <w:rPr>
          <w:sz w:val="28"/>
          <w:szCs w:val="28"/>
        </w:rPr>
      </w:pPr>
    </w:p>
    <w:p w:rsidR="00007025" w:rsidRPr="00007025" w:rsidRDefault="00007025" w:rsidP="00697B90">
      <w:pPr>
        <w:jc w:val="both"/>
        <w:rPr>
          <w:sz w:val="28"/>
          <w:szCs w:val="28"/>
          <w:lang w:val="en-US"/>
        </w:rPr>
      </w:pPr>
      <w:r w:rsidRPr="00007025">
        <w:rPr>
          <w:sz w:val="28"/>
          <w:szCs w:val="28"/>
        </w:rPr>
        <w:t>Ниже представлен пример.</w:t>
      </w:r>
    </w:p>
    <w:p w:rsidR="00007025" w:rsidRPr="00007025" w:rsidRDefault="00007025" w:rsidP="00697B90">
      <w:pPr>
        <w:jc w:val="center"/>
        <w:rPr>
          <w:sz w:val="28"/>
          <w:szCs w:val="28"/>
        </w:rPr>
      </w:pPr>
      <w:r w:rsidRPr="00007025">
        <w:rPr>
          <w:sz w:val="28"/>
          <w:szCs w:val="28"/>
        </w:rPr>
        <w:object w:dxaOrig="6405" w:dyaOrig="4931">
          <v:shape id="_x0000_i1052" type="#_x0000_t75" style="width:320.25pt;height:246.75pt" o:ole="">
            <v:imagedata r:id="rId63" o:title=""/>
          </v:shape>
          <o:OLEObject Type="Embed" ProgID="Visio.Drawing.11" ShapeID="_x0000_i1052" DrawAspect="Content" ObjectID="_1365684451" r:id="rId64"/>
        </w:object>
      </w:r>
    </w:p>
    <w:p w:rsidR="00007025" w:rsidRPr="00007025" w:rsidRDefault="00007025" w:rsidP="00007025">
      <w:pPr>
        <w:jc w:val="both"/>
        <w:rPr>
          <w:sz w:val="28"/>
          <w:szCs w:val="28"/>
        </w:rPr>
      </w:pPr>
    </w:p>
    <w:p w:rsidR="00007025" w:rsidRDefault="00007025" w:rsidP="00697B90">
      <w:pPr>
        <w:ind w:firstLine="708"/>
        <w:jc w:val="both"/>
        <w:rPr>
          <w:sz w:val="28"/>
          <w:szCs w:val="28"/>
        </w:rPr>
      </w:pPr>
      <w:r w:rsidRPr="00007025">
        <w:rPr>
          <w:sz w:val="28"/>
          <w:szCs w:val="28"/>
        </w:rPr>
        <w:t>Отображение проекции многогранника на экран. Для этого необходимо произвести видовое преобразование над всеми вершинами многогранника. (см. лабораторная работа №3).</w:t>
      </w:r>
    </w:p>
    <w:p w:rsidR="006453E2" w:rsidRDefault="006453E2" w:rsidP="00697B90">
      <w:pPr>
        <w:ind w:firstLine="708"/>
        <w:jc w:val="both"/>
        <w:rPr>
          <w:sz w:val="28"/>
          <w:szCs w:val="28"/>
        </w:rPr>
      </w:pPr>
    </w:p>
    <w:p w:rsidR="00697B90" w:rsidRPr="006641B8" w:rsidRDefault="006453E2" w:rsidP="00697B9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Цвет закраски граней выбирается рандомно. Цвет представляется в терминах каналов альфа, красного, зеленого и синего</w:t>
      </w:r>
      <w:r w:rsidR="006641B8">
        <w:rPr>
          <w:sz w:val="28"/>
          <w:szCs w:val="28"/>
        </w:rPr>
        <w:t xml:space="preserve"> (</w:t>
      </w:r>
      <w:r w:rsidR="006641B8">
        <w:rPr>
          <w:sz w:val="28"/>
          <w:szCs w:val="28"/>
          <w:lang w:val="en-US"/>
        </w:rPr>
        <w:t>ARGB</w:t>
      </w:r>
      <w:r w:rsidR="006641B8">
        <w:rPr>
          <w:sz w:val="28"/>
          <w:szCs w:val="28"/>
        </w:rPr>
        <w:t>)</w:t>
      </w:r>
      <w:r w:rsidR="006641B8" w:rsidRPr="006641B8">
        <w:rPr>
          <w:sz w:val="28"/>
          <w:szCs w:val="28"/>
        </w:rPr>
        <w:t xml:space="preserve">. </w:t>
      </w:r>
      <w:r w:rsidR="006641B8">
        <w:rPr>
          <w:sz w:val="28"/>
          <w:szCs w:val="28"/>
        </w:rPr>
        <w:t xml:space="preserve">Значения </w:t>
      </w:r>
      <w:r w:rsidR="006641B8">
        <w:rPr>
          <w:sz w:val="28"/>
          <w:szCs w:val="28"/>
          <w:lang w:val="en-US"/>
        </w:rPr>
        <w:t>Red</w:t>
      </w:r>
      <w:r w:rsidR="006641B8" w:rsidRPr="006641B8">
        <w:rPr>
          <w:sz w:val="28"/>
          <w:szCs w:val="28"/>
        </w:rPr>
        <w:t xml:space="preserve">, </w:t>
      </w:r>
      <w:r w:rsidR="006641B8">
        <w:rPr>
          <w:sz w:val="28"/>
          <w:szCs w:val="28"/>
          <w:lang w:val="en-US"/>
        </w:rPr>
        <w:t>Green</w:t>
      </w:r>
      <w:r w:rsidR="006641B8" w:rsidRPr="006641B8">
        <w:rPr>
          <w:sz w:val="28"/>
          <w:szCs w:val="28"/>
        </w:rPr>
        <w:t xml:space="preserve">, </w:t>
      </w:r>
      <w:r w:rsidR="006641B8">
        <w:rPr>
          <w:sz w:val="28"/>
          <w:szCs w:val="28"/>
          <w:lang w:val="en-US"/>
        </w:rPr>
        <w:t>Blue</w:t>
      </w:r>
      <w:r w:rsidR="006641B8" w:rsidRPr="006641B8">
        <w:rPr>
          <w:sz w:val="28"/>
          <w:szCs w:val="28"/>
        </w:rPr>
        <w:t xml:space="preserve"> </w:t>
      </w:r>
      <w:r w:rsidR="006641B8">
        <w:rPr>
          <w:sz w:val="28"/>
          <w:szCs w:val="28"/>
        </w:rPr>
        <w:t>выбираются случайно в диапазоне от 55 до 255.</w:t>
      </w:r>
    </w:p>
    <w:p w:rsidR="006641B8" w:rsidRDefault="006641B8" w:rsidP="00697B90">
      <w:pPr>
        <w:ind w:firstLine="708"/>
        <w:jc w:val="both"/>
        <w:rPr>
          <w:rFonts w:ascii="Courier New" w:hAnsi="Courier New" w:cs="Courier New"/>
          <w:noProof/>
          <w:color w:val="2B91AF"/>
        </w:rPr>
      </w:pPr>
    </w:p>
    <w:p w:rsidR="006453E2" w:rsidRPr="006453E2" w:rsidRDefault="006453E2" w:rsidP="00697B90">
      <w:pPr>
        <w:ind w:firstLine="708"/>
        <w:jc w:val="both"/>
        <w:rPr>
          <w:sz w:val="28"/>
          <w:szCs w:val="28"/>
          <w:lang w:val="en-US"/>
        </w:rPr>
      </w:pPr>
      <w:r w:rsidRPr="006453E2">
        <w:rPr>
          <w:rFonts w:ascii="Courier New" w:hAnsi="Courier New" w:cs="Courier New"/>
          <w:noProof/>
          <w:color w:val="2B91AF"/>
          <w:lang w:val="en-US"/>
        </w:rPr>
        <w:t>Color</w:t>
      </w:r>
      <w:r w:rsidRPr="006453E2">
        <w:rPr>
          <w:rFonts w:ascii="Courier New" w:hAnsi="Courier New" w:cs="Courier New"/>
          <w:noProof/>
          <w:lang w:val="en-US"/>
        </w:rPr>
        <w:t xml:space="preserve"> color = </w:t>
      </w:r>
      <w:r w:rsidRPr="006453E2">
        <w:rPr>
          <w:rFonts w:ascii="Courier New" w:hAnsi="Courier New" w:cs="Courier New"/>
          <w:noProof/>
          <w:color w:val="2B91AF"/>
          <w:lang w:val="en-US"/>
        </w:rPr>
        <w:t>Color</w:t>
      </w:r>
      <w:r w:rsidRPr="006453E2">
        <w:rPr>
          <w:rFonts w:ascii="Courier New" w:hAnsi="Courier New" w:cs="Courier New"/>
          <w:noProof/>
          <w:lang w:val="en-US"/>
        </w:rPr>
        <w:t>.FromArgb(alpha, random.Next(55, 255), random.Next(55, 255), random.Next(55, 255));</w:t>
      </w:r>
    </w:p>
    <w:p w:rsidR="004971BE" w:rsidRDefault="004971BE" w:rsidP="004971BE">
      <w:pPr>
        <w:ind w:firstLine="708"/>
        <w:jc w:val="both"/>
        <w:rPr>
          <w:sz w:val="28"/>
          <w:szCs w:val="28"/>
          <w:lang w:val="en-US"/>
        </w:rPr>
      </w:pPr>
    </w:p>
    <w:p w:rsidR="00007025" w:rsidRPr="00007025" w:rsidRDefault="006641B8" w:rsidP="004971B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Закраска треугольника проводится по алгоритму </w:t>
      </w:r>
      <w:r w:rsidR="004971BE">
        <w:rPr>
          <w:sz w:val="28"/>
          <w:szCs w:val="28"/>
        </w:rPr>
        <w:t xml:space="preserve">№2. Закрашенный треугольник представляется в виде совокупности горизонтальных отрезков, соединяющих точки двух сторон с одинаковыми координатами </w:t>
      </w:r>
      <w:r w:rsidR="004971BE" w:rsidRPr="004971BE">
        <w:rPr>
          <w:i/>
          <w:sz w:val="28"/>
          <w:szCs w:val="28"/>
          <w:lang w:val="en-US"/>
        </w:rPr>
        <w:t>y</w:t>
      </w:r>
      <w:r w:rsidR="004971BE" w:rsidRPr="004971BE">
        <w:rPr>
          <w:sz w:val="28"/>
          <w:szCs w:val="28"/>
        </w:rPr>
        <w:t>.</w:t>
      </w:r>
      <w:r w:rsidR="004971BE">
        <w:rPr>
          <w:sz w:val="28"/>
          <w:szCs w:val="28"/>
        </w:rPr>
        <w:t xml:space="preserve"> </w:t>
      </w:r>
      <w:r w:rsidR="00007025" w:rsidRPr="00007025">
        <w:rPr>
          <w:sz w:val="28"/>
          <w:szCs w:val="28"/>
        </w:rPr>
        <w:t>После в</w:t>
      </w:r>
      <w:r w:rsidR="00007025" w:rsidRPr="00007025">
        <w:rPr>
          <w:sz w:val="28"/>
          <w:szCs w:val="28"/>
        </w:rPr>
        <w:t>ы</w:t>
      </w:r>
      <w:r w:rsidR="00007025" w:rsidRPr="00007025">
        <w:rPr>
          <w:sz w:val="28"/>
          <w:szCs w:val="28"/>
        </w:rPr>
        <w:t>полнения видового преобразования необходимо растеризовать и з</w:t>
      </w:r>
      <w:r w:rsidR="00007025" w:rsidRPr="00007025">
        <w:rPr>
          <w:sz w:val="28"/>
          <w:szCs w:val="28"/>
        </w:rPr>
        <w:t>а</w:t>
      </w:r>
      <w:r w:rsidR="00007025" w:rsidRPr="00007025">
        <w:rPr>
          <w:sz w:val="28"/>
          <w:szCs w:val="28"/>
        </w:rPr>
        <w:t>красить треугольники и выполнить удаление невидимых поверхн</w:t>
      </w:r>
      <w:r w:rsidR="00007025" w:rsidRPr="00007025">
        <w:rPr>
          <w:sz w:val="28"/>
          <w:szCs w:val="28"/>
        </w:rPr>
        <w:t>о</w:t>
      </w:r>
      <w:r w:rsidR="00007025" w:rsidRPr="00007025">
        <w:rPr>
          <w:sz w:val="28"/>
          <w:szCs w:val="28"/>
        </w:rPr>
        <w:t xml:space="preserve">стей при помощи </w:t>
      </w:r>
      <w:r w:rsidR="00007025" w:rsidRPr="00007025">
        <w:rPr>
          <w:sz w:val="28"/>
          <w:szCs w:val="28"/>
          <w:lang w:val="en-US"/>
        </w:rPr>
        <w:t>Z</w:t>
      </w:r>
      <w:r w:rsidR="00007025" w:rsidRPr="00007025">
        <w:rPr>
          <w:sz w:val="28"/>
          <w:szCs w:val="28"/>
        </w:rPr>
        <w:t>-буфера.</w:t>
      </w:r>
    </w:p>
    <w:p w:rsidR="00B93DC5" w:rsidRPr="00B91251" w:rsidRDefault="00B93DC5" w:rsidP="00B93DC5">
      <w:pPr>
        <w:jc w:val="both"/>
        <w:rPr>
          <w:sz w:val="28"/>
          <w:szCs w:val="28"/>
        </w:rPr>
      </w:pPr>
    </w:p>
    <w:p w:rsidR="00B91251" w:rsidRPr="001215C3" w:rsidRDefault="001215C3" w:rsidP="00B93DC5">
      <w:pPr>
        <w:jc w:val="both"/>
        <w:rPr>
          <w:b/>
          <w:sz w:val="28"/>
          <w:szCs w:val="28"/>
        </w:rPr>
      </w:pPr>
      <w:r w:rsidRPr="001215C3">
        <w:rPr>
          <w:b/>
          <w:sz w:val="28"/>
          <w:szCs w:val="28"/>
        </w:rPr>
        <w:t>Матрицы геометрических перобразований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Matrix</w:t>
      </w:r>
      <w:r w:rsidRPr="001215C3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cs</w:t>
      </w:r>
      <w:r>
        <w:rPr>
          <w:b/>
          <w:sz w:val="28"/>
          <w:szCs w:val="28"/>
        </w:rPr>
        <w:t>)</w:t>
      </w:r>
      <w:r w:rsidRPr="001215C3">
        <w:rPr>
          <w:b/>
          <w:sz w:val="28"/>
          <w:szCs w:val="28"/>
        </w:rPr>
        <w:t>: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using</w:t>
      </w:r>
      <w:r w:rsidRPr="001215C3">
        <w:rPr>
          <w:rFonts w:ascii="Courier New" w:hAnsi="Courier New" w:cs="Courier New"/>
          <w:noProof/>
          <w:lang w:val="en-US"/>
        </w:rPr>
        <w:t xml:space="preserve"> System;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using</w:t>
      </w:r>
      <w:r w:rsidRPr="001215C3">
        <w:rPr>
          <w:rFonts w:ascii="Courier New" w:hAnsi="Courier New" w:cs="Courier New"/>
          <w:noProof/>
          <w:lang w:val="en-US"/>
        </w:rPr>
        <w:t xml:space="preserve"> System.Collections.Generic;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using</w:t>
      </w:r>
      <w:r w:rsidRPr="001215C3">
        <w:rPr>
          <w:rFonts w:ascii="Courier New" w:hAnsi="Courier New" w:cs="Courier New"/>
          <w:noProof/>
          <w:lang w:val="en-US"/>
        </w:rPr>
        <w:t xml:space="preserve"> System.Text;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namespace</w:t>
      </w:r>
      <w:r w:rsidRPr="001215C3">
        <w:rPr>
          <w:rFonts w:ascii="Courier New" w:hAnsi="Courier New" w:cs="Courier New"/>
          <w:noProof/>
          <w:lang w:val="en-US"/>
        </w:rPr>
        <w:t xml:space="preserve"> Lab4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>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class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2B91AF"/>
          <w:lang w:val="en-US"/>
        </w:rPr>
        <w:t>Matrix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static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>[] VectorMatrixMlp(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[] vector,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[][] matrix, 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n)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[] ret = </w:t>
      </w:r>
      <w:r w:rsidRPr="001215C3">
        <w:rPr>
          <w:rFonts w:ascii="Courier New" w:hAnsi="Courier New" w:cs="Courier New"/>
          <w:noProof/>
          <w:color w:val="0000FF"/>
          <w:lang w:val="en-US"/>
        </w:rPr>
        <w:t>new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>[n];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for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i = 0; i &lt; n; i++)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lastRenderedPageBreak/>
        <w:t xml:space="preserve">                ret[i]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for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j = 0; j &lt; n; j++)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        ret[i] += vector[j] * matrix[j][i];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return</w:t>
      </w:r>
      <w:r w:rsidRPr="001215C3">
        <w:rPr>
          <w:rFonts w:ascii="Courier New" w:hAnsi="Courier New" w:cs="Courier New"/>
          <w:noProof/>
          <w:lang w:val="en-US"/>
        </w:rPr>
        <w:t xml:space="preserve"> ret;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static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void</w:t>
      </w:r>
      <w:r w:rsidRPr="001215C3">
        <w:rPr>
          <w:rFonts w:ascii="Courier New" w:hAnsi="Courier New" w:cs="Courier New"/>
          <w:noProof/>
          <w:lang w:val="en-US"/>
        </w:rPr>
        <w:t xml:space="preserve"> MatrixMatrixMlp(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[][] matrix1,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[][] matrix2, 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n,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>[][] ret)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for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i = 0; i &lt; n; i++)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for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j = 0; j &lt; n; j++)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        ret[i][j]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for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k = 0; k &lt; n; k++)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            ret[i][j] += matrix1[i][k] * matrix2[k][j];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static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void</w:t>
      </w:r>
      <w:r w:rsidRPr="001215C3">
        <w:rPr>
          <w:rFonts w:ascii="Courier New" w:hAnsi="Courier New" w:cs="Courier New"/>
          <w:noProof/>
          <w:lang w:val="en-US"/>
        </w:rPr>
        <w:t xml:space="preserve"> Make3DRotationZ(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cos,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sin,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>[][] ret)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ret[0][0] = cos;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ret[0][1] = sin;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ret[0][2] = ret[0][3]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ret[1][0] = -ret[0][1];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ret[1][1] = ret[0][0];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ret[1][2] = ret[1][3]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ret[2][0] = ret[2][1] = ret[2][3]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ret[2][2] = ret[3][3] = 1;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ret[3][0] = ret[3][1] = ret[3][2]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static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void</w:t>
      </w:r>
      <w:r w:rsidRPr="001215C3">
        <w:rPr>
          <w:rFonts w:ascii="Courier New" w:hAnsi="Courier New" w:cs="Courier New"/>
          <w:noProof/>
          <w:lang w:val="en-US"/>
        </w:rPr>
        <w:t xml:space="preserve"> Make3DRotationY(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cos,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sin,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>[][] ret)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960B25">
        <w:rPr>
          <w:rFonts w:ascii="Courier New" w:hAnsi="Courier New" w:cs="Courier New"/>
          <w:noProof/>
          <w:lang w:val="en-US"/>
        </w:rPr>
        <w:t>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ret[0][0] = cos;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ret[0][1]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ret[0][2] = -sin;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ret[0][3]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ret[1][0]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ret[1][1] = 1;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ret[1][2]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ret[1][3]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ret[2][0] = -ret[0][2];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ret[2][1]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ret[2][2] = ret[0][0];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ret[2][3]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ret[3][0] = ret[3][1] = ret[3][2]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ret[3][3] = 1;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static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void</w:t>
      </w:r>
      <w:r w:rsidRPr="001215C3">
        <w:rPr>
          <w:rFonts w:ascii="Courier New" w:hAnsi="Courier New" w:cs="Courier New"/>
          <w:noProof/>
          <w:lang w:val="en-US"/>
        </w:rPr>
        <w:t xml:space="preserve"> Make3DScaling(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sx,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sy,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sz,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>[][] ret)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ret[0][0] = sx;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ret[1][1] = sy;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ret[2][2] = sz;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ret[0][1] = ret[0][2] = ret[0][3]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ret[1][0] = ret[1][2] = ret[1][3] = 0;            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ret[2][0] = ret[2][1] = ret[2][3]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ret[3][3] = 1;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static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void</w:t>
      </w:r>
      <w:r w:rsidRPr="001215C3">
        <w:rPr>
          <w:rFonts w:ascii="Courier New" w:hAnsi="Courier New" w:cs="Courier New"/>
          <w:noProof/>
          <w:lang w:val="en-US"/>
        </w:rPr>
        <w:t xml:space="preserve"> Make3DTranslation(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dx,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dy,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dz,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>[][] ret)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lastRenderedPageBreak/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ret[0][0] = ret[1][1] = ret[2][2] = ret[3][3] = 1;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ret[0][1] = ret[0][2] = ret[0][3]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ret[1][0] = ret[1][2] = ret[1][3]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ret[2][0] = ret[2][1] = ret[2][3]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ret[3][0] = dx;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ret[3][1] = dy;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ret[3][2] = dz;</w:t>
      </w:r>
    </w:p>
    <w:p w:rsid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>
        <w:rPr>
          <w:rFonts w:ascii="Courier New" w:hAnsi="Courier New" w:cs="Courier New"/>
          <w:noProof/>
        </w:rPr>
        <w:t>}</w:t>
      </w:r>
    </w:p>
    <w:p w:rsid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}</w:t>
      </w:r>
    </w:p>
    <w:p w:rsid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1215C3" w:rsidRPr="00960B25" w:rsidRDefault="001215C3" w:rsidP="00B93DC5">
      <w:pPr>
        <w:jc w:val="both"/>
        <w:rPr>
          <w:sz w:val="28"/>
          <w:szCs w:val="28"/>
        </w:rPr>
      </w:pPr>
    </w:p>
    <w:p w:rsidR="001215C3" w:rsidRPr="00960B25" w:rsidRDefault="001215C3" w:rsidP="00B93DC5">
      <w:pPr>
        <w:jc w:val="both"/>
        <w:rPr>
          <w:b/>
          <w:sz w:val="28"/>
          <w:szCs w:val="28"/>
        </w:rPr>
      </w:pPr>
      <w:r w:rsidRPr="001215C3">
        <w:rPr>
          <w:b/>
          <w:sz w:val="28"/>
          <w:szCs w:val="28"/>
        </w:rPr>
        <w:t>Структура описания треугольника (</w:t>
      </w:r>
      <w:r w:rsidRPr="001215C3">
        <w:rPr>
          <w:b/>
          <w:sz w:val="28"/>
          <w:szCs w:val="28"/>
          <w:lang w:val="en-US"/>
        </w:rPr>
        <w:t>Triangle</w:t>
      </w:r>
      <w:r w:rsidRPr="001215C3">
        <w:rPr>
          <w:b/>
          <w:sz w:val="28"/>
          <w:szCs w:val="28"/>
        </w:rPr>
        <w:t>.</w:t>
      </w:r>
      <w:r w:rsidRPr="001215C3">
        <w:rPr>
          <w:b/>
          <w:sz w:val="28"/>
          <w:szCs w:val="28"/>
          <w:lang w:val="en-US"/>
        </w:rPr>
        <w:t>cs</w:t>
      </w:r>
      <w:r w:rsidRPr="001215C3">
        <w:rPr>
          <w:b/>
          <w:sz w:val="28"/>
          <w:szCs w:val="28"/>
        </w:rPr>
        <w:t>):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using</w:t>
      </w:r>
      <w:r w:rsidRPr="001215C3">
        <w:rPr>
          <w:rFonts w:ascii="Courier New" w:hAnsi="Courier New" w:cs="Courier New"/>
          <w:noProof/>
          <w:lang w:val="en-US"/>
        </w:rPr>
        <w:t xml:space="preserve"> System;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using</w:t>
      </w:r>
      <w:r w:rsidRPr="001215C3">
        <w:rPr>
          <w:rFonts w:ascii="Courier New" w:hAnsi="Courier New" w:cs="Courier New"/>
          <w:noProof/>
          <w:lang w:val="en-US"/>
        </w:rPr>
        <w:t xml:space="preserve"> System.Collections.Generic;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using</w:t>
      </w:r>
      <w:r w:rsidRPr="001215C3">
        <w:rPr>
          <w:rFonts w:ascii="Courier New" w:hAnsi="Courier New" w:cs="Courier New"/>
          <w:noProof/>
          <w:lang w:val="en-US"/>
        </w:rPr>
        <w:t xml:space="preserve"> System.Text;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namespace</w:t>
      </w:r>
      <w:r w:rsidRPr="001215C3">
        <w:rPr>
          <w:rFonts w:ascii="Courier New" w:hAnsi="Courier New" w:cs="Courier New"/>
          <w:noProof/>
          <w:lang w:val="en-US"/>
        </w:rPr>
        <w:t xml:space="preserve"> Lab4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>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struct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2B91AF"/>
          <w:lang w:val="en-US"/>
        </w:rPr>
        <w:t>Triangle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>[] vertices;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Triangle(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i1, 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i2, 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i3)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vertices = </w:t>
      </w:r>
      <w:r w:rsidRPr="001215C3">
        <w:rPr>
          <w:rFonts w:ascii="Courier New" w:hAnsi="Courier New" w:cs="Courier New"/>
          <w:noProof/>
          <w:color w:val="0000FF"/>
          <w:lang w:val="en-US"/>
        </w:rPr>
        <w:t>new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>[3];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vertices[0] = i1;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vertices[1] = i2;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vertices[2] = i3;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2B91AF"/>
          <w:lang w:val="en-US"/>
        </w:rPr>
        <w:t>Array</w:t>
      </w:r>
      <w:r w:rsidRPr="001215C3">
        <w:rPr>
          <w:rFonts w:ascii="Courier New" w:hAnsi="Courier New" w:cs="Courier New"/>
          <w:noProof/>
          <w:lang w:val="en-US"/>
        </w:rPr>
        <w:t>.Sort(vertices);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static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bool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operator</w:t>
      </w:r>
      <w:r w:rsidRPr="001215C3">
        <w:rPr>
          <w:rFonts w:ascii="Courier New" w:hAnsi="Courier New" w:cs="Courier New"/>
          <w:noProof/>
          <w:lang w:val="en-US"/>
        </w:rPr>
        <w:t xml:space="preserve"> !=(</w:t>
      </w:r>
      <w:r w:rsidRPr="001215C3">
        <w:rPr>
          <w:rFonts w:ascii="Courier New" w:hAnsi="Courier New" w:cs="Courier New"/>
          <w:noProof/>
          <w:color w:val="2B91AF"/>
          <w:lang w:val="en-US"/>
        </w:rPr>
        <w:t>Triangle</w:t>
      </w:r>
      <w:r w:rsidRPr="001215C3">
        <w:rPr>
          <w:rFonts w:ascii="Courier New" w:hAnsi="Courier New" w:cs="Courier New"/>
          <w:noProof/>
          <w:lang w:val="en-US"/>
        </w:rPr>
        <w:t xml:space="preserve"> a, </w:t>
      </w:r>
      <w:r w:rsidRPr="001215C3">
        <w:rPr>
          <w:rFonts w:ascii="Courier New" w:hAnsi="Courier New" w:cs="Courier New"/>
          <w:noProof/>
          <w:color w:val="2B91AF"/>
          <w:lang w:val="en-US"/>
        </w:rPr>
        <w:t>Triangle</w:t>
      </w:r>
      <w:r w:rsidRPr="001215C3">
        <w:rPr>
          <w:rFonts w:ascii="Courier New" w:hAnsi="Courier New" w:cs="Courier New"/>
          <w:noProof/>
          <w:lang w:val="en-US"/>
        </w:rPr>
        <w:t xml:space="preserve"> b)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return</w:t>
      </w:r>
      <w:r w:rsidRPr="001215C3">
        <w:rPr>
          <w:rFonts w:ascii="Courier New" w:hAnsi="Courier New" w:cs="Courier New"/>
          <w:noProof/>
          <w:lang w:val="en-US"/>
        </w:rPr>
        <w:t xml:space="preserve"> !(a == b);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static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bool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operator</w:t>
      </w:r>
      <w:r w:rsidRPr="001215C3">
        <w:rPr>
          <w:rFonts w:ascii="Courier New" w:hAnsi="Courier New" w:cs="Courier New"/>
          <w:noProof/>
          <w:lang w:val="en-US"/>
        </w:rPr>
        <w:t xml:space="preserve"> == (</w:t>
      </w:r>
      <w:r w:rsidRPr="001215C3">
        <w:rPr>
          <w:rFonts w:ascii="Courier New" w:hAnsi="Courier New" w:cs="Courier New"/>
          <w:noProof/>
          <w:color w:val="2B91AF"/>
          <w:lang w:val="en-US"/>
        </w:rPr>
        <w:t>Triangle</w:t>
      </w:r>
      <w:r w:rsidRPr="001215C3">
        <w:rPr>
          <w:rFonts w:ascii="Courier New" w:hAnsi="Courier New" w:cs="Courier New"/>
          <w:noProof/>
          <w:lang w:val="en-US"/>
        </w:rPr>
        <w:t xml:space="preserve"> a, </w:t>
      </w:r>
      <w:r w:rsidRPr="001215C3">
        <w:rPr>
          <w:rFonts w:ascii="Courier New" w:hAnsi="Courier New" w:cs="Courier New"/>
          <w:noProof/>
          <w:color w:val="2B91AF"/>
          <w:lang w:val="en-US"/>
        </w:rPr>
        <w:t>Triangle</w:t>
      </w:r>
      <w:r w:rsidRPr="001215C3">
        <w:rPr>
          <w:rFonts w:ascii="Courier New" w:hAnsi="Courier New" w:cs="Courier New"/>
          <w:noProof/>
          <w:lang w:val="en-US"/>
        </w:rPr>
        <w:t xml:space="preserve"> b)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for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i = 0; i &lt; 3; i++)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if</w:t>
      </w:r>
      <w:r w:rsidRPr="001215C3">
        <w:rPr>
          <w:rFonts w:ascii="Courier New" w:hAnsi="Courier New" w:cs="Courier New"/>
          <w:noProof/>
          <w:lang w:val="en-US"/>
        </w:rPr>
        <w:t xml:space="preserve"> (a.vertices[i] != b.vertices[i])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return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false</w:t>
      </w:r>
      <w:r w:rsidRPr="001215C3">
        <w:rPr>
          <w:rFonts w:ascii="Courier New" w:hAnsi="Courier New" w:cs="Courier New"/>
          <w:noProof/>
          <w:lang w:val="en-US"/>
        </w:rPr>
        <w:t>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return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true</w:t>
      </w:r>
      <w:r w:rsidRPr="001215C3">
        <w:rPr>
          <w:rFonts w:ascii="Courier New" w:hAnsi="Courier New" w:cs="Courier New"/>
          <w:noProof/>
          <w:lang w:val="en-US"/>
        </w:rPr>
        <w:t>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GetI(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i)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960B25">
        <w:rPr>
          <w:rFonts w:ascii="Courier New" w:hAnsi="Courier New" w:cs="Courier New"/>
          <w:noProof/>
          <w:lang w:val="en-US"/>
        </w:rPr>
        <w:t>{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        </w:t>
      </w:r>
      <w:r w:rsidRPr="00960B25">
        <w:rPr>
          <w:rFonts w:ascii="Courier New" w:hAnsi="Courier New" w:cs="Courier New"/>
          <w:noProof/>
          <w:color w:val="0000FF"/>
          <w:lang w:val="en-US"/>
        </w:rPr>
        <w:t>return</w:t>
      </w:r>
      <w:r w:rsidRPr="00960B25">
        <w:rPr>
          <w:rFonts w:ascii="Courier New" w:hAnsi="Courier New" w:cs="Courier New"/>
          <w:noProof/>
          <w:lang w:val="en-US"/>
        </w:rPr>
        <w:t xml:space="preserve"> vertices[i];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}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>}</w:t>
      </w:r>
    </w:p>
    <w:p w:rsidR="001215C3" w:rsidRPr="001215C3" w:rsidRDefault="001215C3" w:rsidP="00B93DC5">
      <w:pPr>
        <w:jc w:val="both"/>
        <w:rPr>
          <w:b/>
          <w:sz w:val="28"/>
          <w:szCs w:val="28"/>
          <w:lang w:val="en-US"/>
        </w:rPr>
      </w:pPr>
    </w:p>
    <w:p w:rsidR="00007025" w:rsidRDefault="001215C3" w:rsidP="00B93DC5">
      <w:pPr>
        <w:jc w:val="both"/>
        <w:rPr>
          <w:b/>
          <w:sz w:val="28"/>
          <w:szCs w:val="28"/>
          <w:lang w:val="en-US"/>
        </w:rPr>
      </w:pPr>
      <w:r w:rsidRPr="001215C3">
        <w:rPr>
          <w:b/>
          <w:sz w:val="28"/>
          <w:szCs w:val="28"/>
          <w:lang w:val="en-US"/>
        </w:rPr>
        <w:t>UniformPoint.cs</w:t>
      </w:r>
    </w:p>
    <w:p w:rsidR="001215C3" w:rsidRDefault="001215C3" w:rsidP="00B93DC5">
      <w:pPr>
        <w:jc w:val="both"/>
        <w:rPr>
          <w:sz w:val="28"/>
          <w:szCs w:val="28"/>
          <w:lang w:val="en-US"/>
        </w:rPr>
      </w:pP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using</w:t>
      </w:r>
      <w:r w:rsidRPr="001215C3">
        <w:rPr>
          <w:rFonts w:ascii="Courier New" w:hAnsi="Courier New" w:cs="Courier New"/>
          <w:noProof/>
          <w:lang w:val="en-US"/>
        </w:rPr>
        <w:t xml:space="preserve"> System;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using</w:t>
      </w:r>
      <w:r w:rsidRPr="001215C3">
        <w:rPr>
          <w:rFonts w:ascii="Courier New" w:hAnsi="Courier New" w:cs="Courier New"/>
          <w:noProof/>
          <w:lang w:val="en-US"/>
        </w:rPr>
        <w:t xml:space="preserve"> System.Collections.Generic;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using</w:t>
      </w:r>
      <w:r w:rsidRPr="001215C3">
        <w:rPr>
          <w:rFonts w:ascii="Courier New" w:hAnsi="Courier New" w:cs="Courier New"/>
          <w:noProof/>
          <w:lang w:val="en-US"/>
        </w:rPr>
        <w:t xml:space="preserve"> System.Text;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namespace</w:t>
      </w:r>
      <w:r w:rsidRPr="001215C3">
        <w:rPr>
          <w:rFonts w:ascii="Courier New" w:hAnsi="Courier New" w:cs="Courier New"/>
          <w:noProof/>
          <w:lang w:val="en-US"/>
        </w:rPr>
        <w:t xml:space="preserve"> Lab4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>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struct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2B91AF"/>
          <w:lang w:val="en-US"/>
        </w:rPr>
        <w:t>UniformPoint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>[] coordinates;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UniformPoint(</w:t>
      </w:r>
      <w:r w:rsidRPr="001215C3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1215C3">
        <w:rPr>
          <w:rFonts w:ascii="Courier New" w:hAnsi="Courier New" w:cs="Courier New"/>
          <w:noProof/>
          <w:lang w:val="en-US"/>
        </w:rPr>
        <w:t xml:space="preserve"> p)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lastRenderedPageBreak/>
        <w:t xml:space="preserve">            coordinates = </w:t>
      </w:r>
      <w:r w:rsidRPr="001215C3">
        <w:rPr>
          <w:rFonts w:ascii="Courier New" w:hAnsi="Courier New" w:cs="Courier New"/>
          <w:noProof/>
          <w:color w:val="0000FF"/>
          <w:lang w:val="en-US"/>
        </w:rPr>
        <w:t>new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>[4];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p.coordinates.CopyTo(coordinates, 0);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UniformPoint(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x,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y,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z,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w)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coordinates = </w:t>
      </w:r>
      <w:r w:rsidRPr="001215C3">
        <w:rPr>
          <w:rFonts w:ascii="Courier New" w:hAnsi="Courier New" w:cs="Courier New"/>
          <w:noProof/>
          <w:color w:val="0000FF"/>
          <w:lang w:val="en-US"/>
        </w:rPr>
        <w:t>new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>[4];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coordinates[0] = x;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coordinates[1] = y;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coordinates[2] = z;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coordinates[3] = w;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void</w:t>
      </w:r>
      <w:r w:rsidRPr="001215C3">
        <w:rPr>
          <w:rFonts w:ascii="Courier New" w:hAnsi="Courier New" w:cs="Courier New"/>
          <w:noProof/>
          <w:lang w:val="en-US"/>
        </w:rPr>
        <w:t xml:space="preserve"> Shift(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dx,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dy,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dz)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coordinates[0] += dx;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coordinates[1] = dy - coordinates[1];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coordinates[2] += dz;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void</w:t>
      </w:r>
      <w:r w:rsidRPr="001215C3">
        <w:rPr>
          <w:rFonts w:ascii="Courier New" w:hAnsi="Courier New" w:cs="Courier New"/>
          <w:noProof/>
          <w:lang w:val="en-US"/>
        </w:rPr>
        <w:t xml:space="preserve"> Transform(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[][] t,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ref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1215C3">
        <w:rPr>
          <w:rFonts w:ascii="Courier New" w:hAnsi="Courier New" w:cs="Courier New"/>
          <w:noProof/>
          <w:lang w:val="en-US"/>
        </w:rPr>
        <w:t xml:space="preserve"> p)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p.coordinates = </w:t>
      </w:r>
      <w:r w:rsidRPr="001215C3">
        <w:rPr>
          <w:rFonts w:ascii="Courier New" w:hAnsi="Courier New" w:cs="Courier New"/>
          <w:noProof/>
          <w:color w:val="2B91AF"/>
          <w:lang w:val="en-US"/>
        </w:rPr>
        <w:t>Matrix</w:t>
      </w:r>
      <w:r w:rsidRPr="001215C3">
        <w:rPr>
          <w:rFonts w:ascii="Courier New" w:hAnsi="Courier New" w:cs="Courier New"/>
          <w:noProof/>
          <w:lang w:val="en-US"/>
        </w:rPr>
        <w:t>.VectorMatrixMlp(coordinates, t, 4);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void</w:t>
      </w:r>
      <w:r w:rsidRPr="001215C3">
        <w:rPr>
          <w:rFonts w:ascii="Courier New" w:hAnsi="Courier New" w:cs="Courier New"/>
          <w:noProof/>
          <w:lang w:val="en-US"/>
        </w:rPr>
        <w:t xml:space="preserve"> Transform(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>[][] t)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coordinates = </w:t>
      </w:r>
      <w:r w:rsidRPr="001215C3">
        <w:rPr>
          <w:rFonts w:ascii="Courier New" w:hAnsi="Courier New" w:cs="Courier New"/>
          <w:noProof/>
          <w:color w:val="2B91AF"/>
          <w:lang w:val="en-US"/>
        </w:rPr>
        <w:t>Matrix</w:t>
      </w:r>
      <w:r w:rsidRPr="001215C3">
        <w:rPr>
          <w:rFonts w:ascii="Courier New" w:hAnsi="Courier New" w:cs="Courier New"/>
          <w:noProof/>
          <w:lang w:val="en-US"/>
        </w:rPr>
        <w:t>.VectorMatrixMlp(coordinates, t, 4);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float</w:t>
      </w:r>
      <w:r w:rsidRPr="001215C3">
        <w:rPr>
          <w:rFonts w:ascii="Courier New" w:hAnsi="Courier New" w:cs="Courier New"/>
          <w:noProof/>
          <w:lang w:val="en-US"/>
        </w:rPr>
        <w:t xml:space="preserve"> GetX()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return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float</w:t>
      </w:r>
      <w:r w:rsidRPr="001215C3">
        <w:rPr>
          <w:rFonts w:ascii="Courier New" w:hAnsi="Courier New" w:cs="Courier New"/>
          <w:noProof/>
          <w:lang w:val="en-US"/>
        </w:rPr>
        <w:t>)coordinates[0];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        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float</w:t>
      </w:r>
      <w:r w:rsidRPr="001215C3">
        <w:rPr>
          <w:rFonts w:ascii="Courier New" w:hAnsi="Courier New" w:cs="Courier New"/>
          <w:noProof/>
          <w:lang w:val="en-US"/>
        </w:rPr>
        <w:t xml:space="preserve"> GetY()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return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float</w:t>
      </w:r>
      <w:r w:rsidRPr="001215C3">
        <w:rPr>
          <w:rFonts w:ascii="Courier New" w:hAnsi="Courier New" w:cs="Courier New"/>
          <w:noProof/>
          <w:lang w:val="en-US"/>
        </w:rPr>
        <w:t>)coordinates[1];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960B25">
        <w:rPr>
          <w:rFonts w:ascii="Courier New" w:hAnsi="Courier New" w:cs="Courier New"/>
          <w:noProof/>
          <w:lang w:val="en-US"/>
        </w:rPr>
        <w:t>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float</w:t>
      </w:r>
      <w:r w:rsidRPr="001215C3">
        <w:rPr>
          <w:rFonts w:ascii="Courier New" w:hAnsi="Courier New" w:cs="Courier New"/>
          <w:noProof/>
          <w:lang w:val="en-US"/>
        </w:rPr>
        <w:t xml:space="preserve"> GetZ()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return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float</w:t>
      </w:r>
      <w:r w:rsidRPr="001215C3">
        <w:rPr>
          <w:rFonts w:ascii="Courier New" w:hAnsi="Courier New" w:cs="Courier New"/>
          <w:noProof/>
          <w:lang w:val="en-US"/>
        </w:rPr>
        <w:t>)coordinates[2];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GetIX()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return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>)</w:t>
      </w:r>
      <w:r w:rsidRPr="001215C3">
        <w:rPr>
          <w:rFonts w:ascii="Courier New" w:hAnsi="Courier New" w:cs="Courier New"/>
          <w:noProof/>
          <w:color w:val="2B91AF"/>
          <w:lang w:val="en-US"/>
        </w:rPr>
        <w:t>Math</w:t>
      </w:r>
      <w:r w:rsidRPr="001215C3">
        <w:rPr>
          <w:rFonts w:ascii="Courier New" w:hAnsi="Courier New" w:cs="Courier New"/>
          <w:noProof/>
          <w:lang w:val="en-US"/>
        </w:rPr>
        <w:t>.Round(coordinates[0]);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GetIY()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return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>)</w:t>
      </w:r>
      <w:r w:rsidRPr="001215C3">
        <w:rPr>
          <w:rFonts w:ascii="Courier New" w:hAnsi="Courier New" w:cs="Courier New"/>
          <w:noProof/>
          <w:color w:val="2B91AF"/>
          <w:lang w:val="en-US"/>
        </w:rPr>
        <w:t>Math</w:t>
      </w:r>
      <w:r w:rsidRPr="001215C3">
        <w:rPr>
          <w:rFonts w:ascii="Courier New" w:hAnsi="Courier New" w:cs="Courier New"/>
          <w:noProof/>
          <w:lang w:val="en-US"/>
        </w:rPr>
        <w:t>.Round(coordinates[1]);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GetIZ()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return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>)</w:t>
      </w:r>
      <w:r w:rsidRPr="001215C3">
        <w:rPr>
          <w:rFonts w:ascii="Courier New" w:hAnsi="Courier New" w:cs="Courier New"/>
          <w:noProof/>
          <w:color w:val="2B91AF"/>
          <w:lang w:val="en-US"/>
        </w:rPr>
        <w:t>Math</w:t>
      </w:r>
      <w:r w:rsidRPr="001215C3">
        <w:rPr>
          <w:rFonts w:ascii="Courier New" w:hAnsi="Courier New" w:cs="Courier New"/>
          <w:noProof/>
          <w:lang w:val="en-US"/>
        </w:rPr>
        <w:t>.Round(coordinates[2]);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void</w:t>
      </w:r>
      <w:r w:rsidRPr="001215C3">
        <w:rPr>
          <w:rFonts w:ascii="Courier New" w:hAnsi="Courier New" w:cs="Courier New"/>
          <w:noProof/>
          <w:lang w:val="en-US"/>
        </w:rPr>
        <w:t xml:space="preserve"> MakePerspectiveTransformation(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d)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coordinates[0] = coordinates[0] * d / coordinates[2];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coordinates[1] = coordinates[1] * d / coordinates[2];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static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operator</w:t>
      </w:r>
      <w:r w:rsidRPr="001215C3">
        <w:rPr>
          <w:rFonts w:ascii="Courier New" w:hAnsi="Courier New" w:cs="Courier New"/>
          <w:noProof/>
          <w:lang w:val="en-US"/>
        </w:rPr>
        <w:t xml:space="preserve"> -(</w:t>
      </w:r>
      <w:r w:rsidRPr="001215C3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1215C3">
        <w:rPr>
          <w:rFonts w:ascii="Courier New" w:hAnsi="Courier New" w:cs="Courier New"/>
          <w:noProof/>
          <w:lang w:val="en-US"/>
        </w:rPr>
        <w:t xml:space="preserve"> a, </w:t>
      </w:r>
      <w:r w:rsidRPr="001215C3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1215C3">
        <w:rPr>
          <w:rFonts w:ascii="Courier New" w:hAnsi="Courier New" w:cs="Courier New"/>
          <w:noProof/>
          <w:lang w:val="en-US"/>
        </w:rPr>
        <w:t xml:space="preserve"> b)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1215C3">
        <w:rPr>
          <w:rFonts w:ascii="Courier New" w:hAnsi="Courier New" w:cs="Courier New"/>
          <w:noProof/>
          <w:lang w:val="en-US"/>
        </w:rPr>
        <w:t xml:space="preserve"> ret = </w:t>
      </w:r>
      <w:r w:rsidRPr="001215C3">
        <w:rPr>
          <w:rFonts w:ascii="Courier New" w:hAnsi="Courier New" w:cs="Courier New"/>
          <w:noProof/>
          <w:color w:val="0000FF"/>
          <w:lang w:val="en-US"/>
        </w:rPr>
        <w:t>new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1215C3">
        <w:rPr>
          <w:rFonts w:ascii="Courier New" w:hAnsi="Courier New" w:cs="Courier New"/>
          <w:noProof/>
          <w:lang w:val="en-US"/>
        </w:rPr>
        <w:t>(0, 0, 0, 1);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for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i = 0; i &lt; 3; i++)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    ret.coordinates[i] = a.coordinates[i] - b.coordinates[i];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return</w:t>
      </w:r>
      <w:r w:rsidRPr="001215C3">
        <w:rPr>
          <w:rFonts w:ascii="Courier New" w:hAnsi="Courier New" w:cs="Courier New"/>
          <w:noProof/>
          <w:lang w:val="en-US"/>
        </w:rPr>
        <w:t xml:space="preserve"> ret;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static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Sqr(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x)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return</w:t>
      </w:r>
      <w:r w:rsidRPr="001215C3">
        <w:rPr>
          <w:rFonts w:ascii="Courier New" w:hAnsi="Courier New" w:cs="Courier New"/>
          <w:noProof/>
          <w:lang w:val="en-US"/>
        </w:rPr>
        <w:t xml:space="preserve"> x * x;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lastRenderedPageBreak/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Abs()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return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2B91AF"/>
          <w:lang w:val="en-US"/>
        </w:rPr>
        <w:t>Math</w:t>
      </w:r>
      <w:r w:rsidRPr="001215C3">
        <w:rPr>
          <w:rFonts w:ascii="Courier New" w:hAnsi="Courier New" w:cs="Courier New"/>
          <w:noProof/>
          <w:lang w:val="en-US"/>
        </w:rPr>
        <w:t>.Sqrt(Sqr(coordinates[0]) + Sqr(coordinates[1]) + Sqr(coordinates[2]));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static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1215C3">
        <w:rPr>
          <w:rFonts w:ascii="Courier New" w:hAnsi="Courier New" w:cs="Courier New"/>
          <w:noProof/>
          <w:lang w:val="en-US"/>
        </w:rPr>
        <w:t xml:space="preserve"> CrossProduct(</w:t>
      </w:r>
      <w:r w:rsidRPr="001215C3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1215C3">
        <w:rPr>
          <w:rFonts w:ascii="Courier New" w:hAnsi="Courier New" w:cs="Courier New"/>
          <w:noProof/>
          <w:lang w:val="en-US"/>
        </w:rPr>
        <w:t xml:space="preserve"> a, </w:t>
      </w:r>
      <w:r w:rsidRPr="001215C3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1215C3">
        <w:rPr>
          <w:rFonts w:ascii="Courier New" w:hAnsi="Courier New" w:cs="Courier New"/>
          <w:noProof/>
          <w:lang w:val="en-US"/>
        </w:rPr>
        <w:t xml:space="preserve"> b)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x1 = a.coordinates[0];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y1 = a.coordinates[1];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z1 = a.coordinates[2];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x2 = b.coordinates[0];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y2 = b.coordinates[1];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z2 = b.coordinates[2];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return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new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1215C3">
        <w:rPr>
          <w:rFonts w:ascii="Courier New" w:hAnsi="Courier New" w:cs="Courier New"/>
          <w:noProof/>
          <w:lang w:val="en-US"/>
        </w:rPr>
        <w:t>(y1 * z2 - y2 * z1, z1 * x2 - x1 * z2, x1 * y2 - y1 * x2, 1);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void</w:t>
      </w:r>
      <w:r w:rsidRPr="001215C3">
        <w:rPr>
          <w:rFonts w:ascii="Courier New" w:hAnsi="Courier New" w:cs="Courier New"/>
          <w:noProof/>
          <w:lang w:val="en-US"/>
        </w:rPr>
        <w:t xml:space="preserve"> Normalize()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abs = </w:t>
      </w:r>
      <w:r w:rsidRPr="001215C3">
        <w:rPr>
          <w:rFonts w:ascii="Courier New" w:hAnsi="Courier New" w:cs="Courier New"/>
          <w:noProof/>
          <w:color w:val="0000FF"/>
          <w:lang w:val="en-US"/>
        </w:rPr>
        <w:t>this</w:t>
      </w:r>
      <w:r w:rsidRPr="001215C3">
        <w:rPr>
          <w:rFonts w:ascii="Courier New" w:hAnsi="Courier New" w:cs="Courier New"/>
          <w:noProof/>
          <w:lang w:val="en-US"/>
        </w:rPr>
        <w:t>.Abs();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for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i = 0; i &lt; 3; i++)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    coordinates[i] /= abs;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public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static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DotProduct(</w:t>
      </w:r>
      <w:r w:rsidRPr="001215C3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1215C3">
        <w:rPr>
          <w:rFonts w:ascii="Courier New" w:hAnsi="Courier New" w:cs="Courier New"/>
          <w:noProof/>
          <w:lang w:val="en-US"/>
        </w:rPr>
        <w:t xml:space="preserve"> a, </w:t>
      </w:r>
      <w:r w:rsidRPr="001215C3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1215C3">
        <w:rPr>
          <w:rFonts w:ascii="Courier New" w:hAnsi="Courier New" w:cs="Courier New"/>
          <w:noProof/>
          <w:lang w:val="en-US"/>
        </w:rPr>
        <w:t xml:space="preserve"> b)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double</w:t>
      </w:r>
      <w:r w:rsidRPr="001215C3">
        <w:rPr>
          <w:rFonts w:ascii="Courier New" w:hAnsi="Courier New" w:cs="Courier New"/>
          <w:noProof/>
          <w:lang w:val="en-US"/>
        </w:rPr>
        <w:t xml:space="preserve"> ret = 0;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for</w:t>
      </w:r>
      <w:r w:rsidRPr="001215C3">
        <w:rPr>
          <w:rFonts w:ascii="Courier New" w:hAnsi="Courier New" w:cs="Courier New"/>
          <w:noProof/>
          <w:lang w:val="en-US"/>
        </w:rPr>
        <w:t xml:space="preserve"> (</w:t>
      </w:r>
      <w:r w:rsidRPr="001215C3">
        <w:rPr>
          <w:rFonts w:ascii="Courier New" w:hAnsi="Courier New" w:cs="Courier New"/>
          <w:noProof/>
          <w:color w:val="0000FF"/>
          <w:lang w:val="en-US"/>
        </w:rPr>
        <w:t>int</w:t>
      </w:r>
      <w:r w:rsidRPr="001215C3">
        <w:rPr>
          <w:rFonts w:ascii="Courier New" w:hAnsi="Courier New" w:cs="Courier New"/>
          <w:noProof/>
          <w:lang w:val="en-US"/>
        </w:rPr>
        <w:t xml:space="preserve"> i = 0; i &lt; 3; i++)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    ret += a.coordinates[i] * b.coordinates[i];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960B25">
        <w:rPr>
          <w:rFonts w:ascii="Courier New" w:hAnsi="Courier New" w:cs="Courier New"/>
          <w:noProof/>
          <w:color w:val="0000FF"/>
          <w:lang w:val="en-US"/>
        </w:rPr>
        <w:t>return</w:t>
      </w:r>
      <w:r w:rsidRPr="00960B25">
        <w:rPr>
          <w:rFonts w:ascii="Courier New" w:hAnsi="Courier New" w:cs="Courier New"/>
          <w:noProof/>
          <w:lang w:val="en-US"/>
        </w:rPr>
        <w:t xml:space="preserve"> ret;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}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>}</w:t>
      </w:r>
    </w:p>
    <w:p w:rsidR="001215C3" w:rsidRDefault="001215C3" w:rsidP="00B93DC5">
      <w:pPr>
        <w:jc w:val="both"/>
        <w:rPr>
          <w:sz w:val="28"/>
          <w:szCs w:val="28"/>
          <w:lang w:val="en-US"/>
        </w:rPr>
      </w:pPr>
    </w:p>
    <w:p w:rsidR="001215C3" w:rsidRDefault="001215C3" w:rsidP="00B93DC5">
      <w:pPr>
        <w:jc w:val="both"/>
        <w:rPr>
          <w:b/>
          <w:sz w:val="28"/>
          <w:szCs w:val="28"/>
          <w:lang w:val="en-US"/>
        </w:rPr>
      </w:pPr>
      <w:r w:rsidRPr="001215C3">
        <w:rPr>
          <w:b/>
          <w:sz w:val="28"/>
          <w:szCs w:val="28"/>
          <w:lang w:val="en-US"/>
        </w:rPr>
        <w:t>Program.cs</w:t>
      </w:r>
    </w:p>
    <w:p w:rsidR="001215C3" w:rsidRDefault="001215C3" w:rsidP="00B93DC5">
      <w:pPr>
        <w:jc w:val="both"/>
        <w:rPr>
          <w:b/>
          <w:sz w:val="28"/>
          <w:szCs w:val="28"/>
          <w:lang w:val="en-US"/>
        </w:rPr>
      </w:pP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using</w:t>
      </w:r>
      <w:r w:rsidRPr="001215C3">
        <w:rPr>
          <w:rFonts w:ascii="Courier New" w:hAnsi="Courier New" w:cs="Courier New"/>
          <w:noProof/>
          <w:lang w:val="en-US"/>
        </w:rPr>
        <w:t xml:space="preserve"> System;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using</w:t>
      </w:r>
      <w:r w:rsidRPr="001215C3">
        <w:rPr>
          <w:rFonts w:ascii="Courier New" w:hAnsi="Courier New" w:cs="Courier New"/>
          <w:noProof/>
          <w:lang w:val="en-US"/>
        </w:rPr>
        <w:t xml:space="preserve"> System.Collections.Generic;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using</w:t>
      </w:r>
      <w:r w:rsidRPr="001215C3">
        <w:rPr>
          <w:rFonts w:ascii="Courier New" w:hAnsi="Courier New" w:cs="Courier New"/>
          <w:noProof/>
          <w:lang w:val="en-US"/>
        </w:rPr>
        <w:t xml:space="preserve"> System.Windows.Forms;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color w:val="0000FF"/>
          <w:lang w:val="en-US"/>
        </w:rPr>
        <w:t>namespace</w:t>
      </w:r>
      <w:r w:rsidRPr="001215C3">
        <w:rPr>
          <w:rFonts w:ascii="Courier New" w:hAnsi="Courier New" w:cs="Courier New"/>
          <w:noProof/>
          <w:lang w:val="en-US"/>
        </w:rPr>
        <w:t xml:space="preserve"> Lab4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>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static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class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2B91AF"/>
          <w:lang w:val="en-US"/>
        </w:rPr>
        <w:t>Program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808080"/>
          <w:lang w:val="en-US"/>
        </w:rPr>
        <w:t>///</w:t>
      </w:r>
      <w:r w:rsidRPr="001215C3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808080"/>
          <w:lang w:val="en-US"/>
        </w:rPr>
        <w:t>&lt;summary&gt;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808080"/>
          <w:lang w:val="en-US"/>
        </w:rPr>
        <w:t>///</w:t>
      </w:r>
      <w:r w:rsidRPr="001215C3">
        <w:rPr>
          <w:rFonts w:ascii="Courier New" w:hAnsi="Courier New" w:cs="Courier New"/>
          <w:noProof/>
          <w:color w:val="008000"/>
          <w:lang w:val="en-US"/>
        </w:rPr>
        <w:t xml:space="preserve"> The main entry point for the application.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808080"/>
          <w:lang w:val="en-US"/>
        </w:rPr>
        <w:t>///</w:t>
      </w:r>
      <w:r w:rsidRPr="001215C3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808080"/>
          <w:lang w:val="en-US"/>
        </w:rPr>
        <w:t>&lt;/summary&gt;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[</w:t>
      </w:r>
      <w:r w:rsidRPr="001215C3">
        <w:rPr>
          <w:rFonts w:ascii="Courier New" w:hAnsi="Courier New" w:cs="Courier New"/>
          <w:noProof/>
          <w:color w:val="2B91AF"/>
          <w:lang w:val="en-US"/>
        </w:rPr>
        <w:t>STAThread</w:t>
      </w:r>
      <w:r w:rsidRPr="001215C3">
        <w:rPr>
          <w:rFonts w:ascii="Courier New" w:hAnsi="Courier New" w:cs="Courier New"/>
          <w:noProof/>
          <w:lang w:val="en-US"/>
        </w:rPr>
        <w:t>]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</w:t>
      </w:r>
      <w:r w:rsidRPr="001215C3">
        <w:rPr>
          <w:rFonts w:ascii="Courier New" w:hAnsi="Courier New" w:cs="Courier New"/>
          <w:noProof/>
          <w:color w:val="0000FF"/>
          <w:lang w:val="en-US"/>
        </w:rPr>
        <w:t>static</w:t>
      </w:r>
      <w:r w:rsidRPr="001215C3">
        <w:rPr>
          <w:rFonts w:ascii="Courier New" w:hAnsi="Courier New" w:cs="Courier New"/>
          <w:noProof/>
          <w:lang w:val="en-US"/>
        </w:rPr>
        <w:t xml:space="preserve"> </w:t>
      </w:r>
      <w:r w:rsidRPr="001215C3">
        <w:rPr>
          <w:rFonts w:ascii="Courier New" w:hAnsi="Courier New" w:cs="Courier New"/>
          <w:noProof/>
          <w:color w:val="0000FF"/>
          <w:lang w:val="en-US"/>
        </w:rPr>
        <w:t>void</w:t>
      </w:r>
      <w:r w:rsidRPr="001215C3">
        <w:rPr>
          <w:rFonts w:ascii="Courier New" w:hAnsi="Courier New" w:cs="Courier New"/>
          <w:noProof/>
          <w:lang w:val="en-US"/>
        </w:rPr>
        <w:t xml:space="preserve"> Main()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{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2B91AF"/>
          <w:lang w:val="en-US"/>
        </w:rPr>
        <w:t>Application</w:t>
      </w:r>
      <w:r w:rsidRPr="001215C3">
        <w:rPr>
          <w:rFonts w:ascii="Courier New" w:hAnsi="Courier New" w:cs="Courier New"/>
          <w:noProof/>
          <w:lang w:val="en-US"/>
        </w:rPr>
        <w:t>.EnableVisualStyles();</w:t>
      </w:r>
    </w:p>
    <w:p w:rsidR="001215C3" w:rsidRPr="001215C3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1215C3">
        <w:rPr>
          <w:rFonts w:ascii="Courier New" w:hAnsi="Courier New" w:cs="Courier New"/>
          <w:noProof/>
          <w:color w:val="2B91AF"/>
          <w:lang w:val="en-US"/>
        </w:rPr>
        <w:t>Application</w:t>
      </w:r>
      <w:r w:rsidRPr="001215C3">
        <w:rPr>
          <w:rFonts w:ascii="Courier New" w:hAnsi="Courier New" w:cs="Courier New"/>
          <w:noProof/>
          <w:lang w:val="en-US"/>
        </w:rPr>
        <w:t>.SetCompatibleTextRenderingDefault(</w:t>
      </w:r>
      <w:r w:rsidRPr="001215C3">
        <w:rPr>
          <w:rFonts w:ascii="Courier New" w:hAnsi="Courier New" w:cs="Courier New"/>
          <w:noProof/>
          <w:color w:val="0000FF"/>
          <w:lang w:val="en-US"/>
        </w:rPr>
        <w:t>false</w:t>
      </w:r>
      <w:r w:rsidRPr="001215C3">
        <w:rPr>
          <w:rFonts w:ascii="Courier New" w:hAnsi="Courier New" w:cs="Courier New"/>
          <w:noProof/>
          <w:lang w:val="en-US"/>
        </w:rPr>
        <w:t>);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1215C3">
        <w:rPr>
          <w:rFonts w:ascii="Courier New" w:hAnsi="Courier New" w:cs="Courier New"/>
          <w:noProof/>
          <w:lang w:val="en-US"/>
        </w:rPr>
        <w:t xml:space="preserve">            </w:t>
      </w:r>
      <w:r w:rsidRPr="00960B25">
        <w:rPr>
          <w:rFonts w:ascii="Courier New" w:hAnsi="Courier New" w:cs="Courier New"/>
          <w:noProof/>
          <w:color w:val="2B91AF"/>
          <w:lang w:val="en-US"/>
        </w:rPr>
        <w:t>Application</w:t>
      </w:r>
      <w:r w:rsidRPr="00960B25">
        <w:rPr>
          <w:rFonts w:ascii="Courier New" w:hAnsi="Courier New" w:cs="Courier New"/>
          <w:noProof/>
          <w:lang w:val="en-US"/>
        </w:rPr>
        <w:t>.Run(</w:t>
      </w:r>
      <w:r w:rsidRPr="00960B25">
        <w:rPr>
          <w:rFonts w:ascii="Courier New" w:hAnsi="Courier New" w:cs="Courier New"/>
          <w:noProof/>
          <w:color w:val="0000FF"/>
          <w:lang w:val="en-US"/>
        </w:rPr>
        <w:t>new</w:t>
      </w:r>
      <w:r w:rsidRPr="00960B25">
        <w:rPr>
          <w:rFonts w:ascii="Courier New" w:hAnsi="Courier New" w:cs="Courier New"/>
          <w:noProof/>
          <w:lang w:val="en-US"/>
        </w:rPr>
        <w:t xml:space="preserve"> </w:t>
      </w:r>
      <w:r w:rsidRPr="00960B25">
        <w:rPr>
          <w:rFonts w:ascii="Courier New" w:hAnsi="Courier New" w:cs="Courier New"/>
          <w:noProof/>
          <w:color w:val="2B91AF"/>
          <w:lang w:val="en-US"/>
        </w:rPr>
        <w:t>Form1</w:t>
      </w:r>
      <w:r w:rsidRPr="00960B25">
        <w:rPr>
          <w:rFonts w:ascii="Courier New" w:hAnsi="Courier New" w:cs="Courier New"/>
          <w:noProof/>
          <w:lang w:val="en-US"/>
        </w:rPr>
        <w:t>());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    }</w:t>
      </w:r>
    </w:p>
    <w:p w:rsidR="001215C3" w:rsidRPr="00960B25" w:rsidRDefault="001215C3" w:rsidP="001215C3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}</w:t>
      </w:r>
    </w:p>
    <w:p w:rsidR="001215C3" w:rsidRDefault="001215C3" w:rsidP="001215C3">
      <w:pPr>
        <w:jc w:val="both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>}</w:t>
      </w:r>
    </w:p>
    <w:p w:rsidR="001215C3" w:rsidRDefault="001215C3" w:rsidP="001215C3">
      <w:pPr>
        <w:jc w:val="both"/>
        <w:rPr>
          <w:b/>
          <w:sz w:val="28"/>
          <w:szCs w:val="28"/>
          <w:lang w:val="en-US"/>
        </w:rPr>
      </w:pPr>
    </w:p>
    <w:p w:rsidR="00960B25" w:rsidRDefault="00960B25" w:rsidP="001215C3">
      <w:pPr>
        <w:jc w:val="both"/>
        <w:rPr>
          <w:b/>
          <w:sz w:val="28"/>
          <w:szCs w:val="28"/>
          <w:lang w:val="en-US"/>
        </w:rPr>
      </w:pPr>
    </w:p>
    <w:p w:rsidR="001215C3" w:rsidRPr="00960B25" w:rsidRDefault="0069636E" w:rsidP="001215C3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960B2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основного</w:t>
      </w:r>
      <w:r w:rsidRPr="00960B2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960B25">
        <w:rPr>
          <w:b/>
          <w:sz w:val="28"/>
          <w:szCs w:val="28"/>
          <w:lang w:val="en-US"/>
        </w:rPr>
        <w:t>: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color w:val="0000FF"/>
          <w:lang w:val="en-US"/>
        </w:rPr>
        <w:t>using</w:t>
      </w:r>
      <w:r w:rsidRPr="00960B25">
        <w:rPr>
          <w:rFonts w:ascii="Courier New" w:hAnsi="Courier New" w:cs="Courier New"/>
          <w:noProof/>
          <w:lang w:val="en-US"/>
        </w:rPr>
        <w:t xml:space="preserve"> System;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color w:val="0000FF"/>
          <w:lang w:val="en-US"/>
        </w:rPr>
        <w:t>using</w:t>
      </w:r>
      <w:r w:rsidRPr="0069636E">
        <w:rPr>
          <w:rFonts w:ascii="Courier New" w:hAnsi="Courier New" w:cs="Courier New"/>
          <w:noProof/>
          <w:lang w:val="en-US"/>
        </w:rPr>
        <w:t xml:space="preserve"> System.Collections.Generic;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color w:val="0000FF"/>
          <w:lang w:val="en-US"/>
        </w:rPr>
        <w:lastRenderedPageBreak/>
        <w:t>using</w:t>
      </w:r>
      <w:r w:rsidRPr="0069636E">
        <w:rPr>
          <w:rFonts w:ascii="Courier New" w:hAnsi="Courier New" w:cs="Courier New"/>
          <w:noProof/>
          <w:lang w:val="en-US"/>
        </w:rPr>
        <w:t xml:space="preserve"> System.ComponentModel;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color w:val="0000FF"/>
          <w:lang w:val="en-US"/>
        </w:rPr>
        <w:t>using</w:t>
      </w:r>
      <w:r w:rsidRPr="0069636E">
        <w:rPr>
          <w:rFonts w:ascii="Courier New" w:hAnsi="Courier New" w:cs="Courier New"/>
          <w:noProof/>
          <w:lang w:val="en-US"/>
        </w:rPr>
        <w:t xml:space="preserve"> System.Data;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color w:val="0000FF"/>
          <w:lang w:val="en-US"/>
        </w:rPr>
        <w:t>using</w:t>
      </w:r>
      <w:r w:rsidRPr="0069636E">
        <w:rPr>
          <w:rFonts w:ascii="Courier New" w:hAnsi="Courier New" w:cs="Courier New"/>
          <w:noProof/>
          <w:lang w:val="en-US"/>
        </w:rPr>
        <w:t xml:space="preserve"> System.Drawing;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color w:val="0000FF"/>
          <w:lang w:val="en-US"/>
        </w:rPr>
        <w:t>using</w:t>
      </w:r>
      <w:r w:rsidRPr="0069636E">
        <w:rPr>
          <w:rFonts w:ascii="Courier New" w:hAnsi="Courier New" w:cs="Courier New"/>
          <w:noProof/>
          <w:lang w:val="en-US"/>
        </w:rPr>
        <w:t xml:space="preserve"> System.Text;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color w:val="0000FF"/>
          <w:lang w:val="en-US"/>
        </w:rPr>
        <w:t>using</w:t>
      </w:r>
      <w:r w:rsidRPr="0069636E">
        <w:rPr>
          <w:rFonts w:ascii="Courier New" w:hAnsi="Courier New" w:cs="Courier New"/>
          <w:noProof/>
          <w:lang w:val="en-US"/>
        </w:rPr>
        <w:t xml:space="preserve"> System.Windows.Forms;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color w:val="0000FF"/>
          <w:lang w:val="en-US"/>
        </w:rPr>
        <w:t>namespace</w:t>
      </w:r>
      <w:r w:rsidRPr="0069636E">
        <w:rPr>
          <w:rFonts w:ascii="Courier New" w:hAnsi="Courier New" w:cs="Courier New"/>
          <w:noProof/>
          <w:lang w:val="en-US"/>
        </w:rPr>
        <w:t xml:space="preserve"> Lab4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>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public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partial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class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Form1</w:t>
      </w:r>
      <w:r w:rsidRPr="0069636E">
        <w:rPr>
          <w:rFonts w:ascii="Courier New" w:hAnsi="Courier New" w:cs="Courier New"/>
          <w:noProof/>
          <w:lang w:val="en-US"/>
        </w:rPr>
        <w:t xml:space="preserve"> : </w:t>
      </w:r>
      <w:r w:rsidRPr="0069636E">
        <w:rPr>
          <w:rFonts w:ascii="Courier New" w:hAnsi="Courier New" w:cs="Courier New"/>
          <w:noProof/>
          <w:color w:val="2B91AF"/>
          <w:lang w:val="en-US"/>
        </w:rPr>
        <w:t>Form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public</w:t>
      </w:r>
      <w:r w:rsidRPr="0069636E">
        <w:rPr>
          <w:rFonts w:ascii="Courier New" w:hAnsi="Courier New" w:cs="Courier New"/>
          <w:noProof/>
          <w:lang w:val="en-US"/>
        </w:rPr>
        <w:t xml:space="preserve"> Form1()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InitializeComponent();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fade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List</w:t>
      </w:r>
      <w:r w:rsidRPr="0069636E">
        <w:rPr>
          <w:rFonts w:ascii="Courier New" w:hAnsi="Courier New" w:cs="Courier New"/>
          <w:noProof/>
          <w:lang w:val="en-US"/>
        </w:rPr>
        <w:t>&lt;</w:t>
      </w:r>
      <w:r w:rsidRPr="0069636E">
        <w:rPr>
          <w:rFonts w:ascii="Courier New" w:hAnsi="Courier New" w:cs="Courier New"/>
          <w:noProof/>
          <w:color w:val="0000FF"/>
          <w:lang w:val="en-US"/>
        </w:rPr>
        <w:t>bool</w:t>
      </w:r>
      <w:r w:rsidRPr="0069636E">
        <w:rPr>
          <w:rFonts w:ascii="Courier New" w:hAnsi="Courier New" w:cs="Courier New"/>
          <w:noProof/>
          <w:lang w:val="en-US"/>
        </w:rPr>
        <w:t>&gt;();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spectrum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List</w:t>
      </w:r>
      <w:r w:rsidRPr="0069636E">
        <w:rPr>
          <w:rFonts w:ascii="Courier New" w:hAnsi="Courier New" w:cs="Courier New"/>
          <w:noProof/>
          <w:lang w:val="en-US"/>
        </w:rPr>
        <w:t>&lt;</w:t>
      </w:r>
      <w:r w:rsidRPr="0069636E">
        <w:rPr>
          <w:rFonts w:ascii="Courier New" w:hAnsi="Courier New" w:cs="Courier New"/>
          <w:noProof/>
          <w:color w:val="0000FF"/>
          <w:lang w:val="en-US"/>
        </w:rPr>
        <w:t>byte</w:t>
      </w:r>
      <w:r w:rsidRPr="0069636E">
        <w:rPr>
          <w:rFonts w:ascii="Courier New" w:hAnsi="Courier New" w:cs="Courier New"/>
          <w:noProof/>
          <w:lang w:val="en-US"/>
        </w:rPr>
        <w:t>[]&gt;();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light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List</w:t>
      </w:r>
      <w:r w:rsidRPr="0069636E">
        <w:rPr>
          <w:rFonts w:ascii="Courier New" w:hAnsi="Courier New" w:cs="Courier New"/>
          <w:noProof/>
          <w:lang w:val="en-US"/>
        </w:rPr>
        <w:t>&lt;</w:t>
      </w:r>
      <w:r w:rsidRPr="0069636E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69636E">
        <w:rPr>
          <w:rFonts w:ascii="Courier New" w:hAnsi="Courier New" w:cs="Courier New"/>
          <w:noProof/>
          <w:lang w:val="en-US"/>
        </w:rPr>
        <w:t xml:space="preserve">&gt;();     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void</w:t>
      </w:r>
      <w:r w:rsidRPr="0069636E">
        <w:rPr>
          <w:rFonts w:ascii="Courier New" w:hAnsi="Courier New" w:cs="Courier New"/>
          <w:noProof/>
          <w:lang w:val="en-US"/>
        </w:rPr>
        <w:t xml:space="preserve"> Form1_Paint(</w:t>
      </w:r>
      <w:r w:rsidRPr="0069636E">
        <w:rPr>
          <w:rFonts w:ascii="Courier New" w:hAnsi="Courier New" w:cs="Courier New"/>
          <w:noProof/>
          <w:color w:val="0000FF"/>
          <w:lang w:val="en-US"/>
        </w:rPr>
        <w:t>object</w:t>
      </w:r>
      <w:r w:rsidRPr="0069636E">
        <w:rPr>
          <w:rFonts w:ascii="Courier New" w:hAnsi="Courier New" w:cs="Courier New"/>
          <w:noProof/>
          <w:lang w:val="en-US"/>
        </w:rPr>
        <w:t xml:space="preserve"> sender, </w:t>
      </w:r>
      <w:r w:rsidRPr="0069636E">
        <w:rPr>
          <w:rFonts w:ascii="Courier New" w:hAnsi="Courier New" w:cs="Courier New"/>
          <w:noProof/>
          <w:color w:val="2B91AF"/>
          <w:lang w:val="en-US"/>
        </w:rPr>
        <w:t>PaintEventArgs</w:t>
      </w:r>
      <w:r w:rsidRPr="0069636E">
        <w:rPr>
          <w:rFonts w:ascii="Courier New" w:hAnsi="Courier New" w:cs="Courier New"/>
          <w:noProof/>
          <w:lang w:val="en-US"/>
        </w:rPr>
        <w:t xml:space="preserve"> e)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Draw();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Random</w:t>
      </w:r>
      <w:r w:rsidRPr="0069636E">
        <w:rPr>
          <w:rFonts w:ascii="Courier New" w:hAnsi="Courier New" w:cs="Courier New"/>
          <w:noProof/>
          <w:lang w:val="en-US"/>
        </w:rPr>
        <w:t xml:space="preserve"> random;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Triangle</w:t>
      </w:r>
      <w:r w:rsidRPr="0069636E">
        <w:rPr>
          <w:rFonts w:ascii="Courier New" w:hAnsi="Courier New" w:cs="Courier New"/>
          <w:noProof/>
          <w:lang w:val="en-US"/>
        </w:rPr>
        <w:t>[] triangles;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Color</w:t>
      </w:r>
      <w:r w:rsidRPr="0069636E">
        <w:rPr>
          <w:rFonts w:ascii="Courier New" w:hAnsi="Courier New" w:cs="Courier New"/>
          <w:noProof/>
          <w:lang w:val="en-US"/>
        </w:rPr>
        <w:t xml:space="preserve">[] colors; 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69636E">
        <w:rPr>
          <w:rFonts w:ascii="Courier New" w:hAnsi="Courier New" w:cs="Courier New"/>
          <w:noProof/>
          <w:lang w:val="en-US"/>
        </w:rPr>
        <w:t xml:space="preserve">[] vertices; 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[,] zBuffer;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 pd =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List</w:t>
      </w:r>
      <w:r w:rsidRPr="0069636E">
        <w:rPr>
          <w:rFonts w:ascii="Courier New" w:hAnsi="Courier New" w:cs="Courier New"/>
          <w:noProof/>
          <w:lang w:val="en-US"/>
        </w:rPr>
        <w:t>&lt;</w:t>
      </w:r>
      <w:r w:rsidRPr="0069636E">
        <w:rPr>
          <w:rFonts w:ascii="Courier New" w:hAnsi="Courier New" w:cs="Courier New"/>
          <w:noProof/>
          <w:color w:val="0000FF"/>
          <w:lang w:val="en-US"/>
        </w:rPr>
        <w:t>bool</w:t>
      </w:r>
      <w:r w:rsidRPr="0069636E">
        <w:rPr>
          <w:rFonts w:ascii="Courier New" w:hAnsi="Courier New" w:cs="Courier New"/>
          <w:noProof/>
          <w:lang w:val="en-US"/>
        </w:rPr>
        <w:t>&gt; fade;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List</w:t>
      </w:r>
      <w:r w:rsidRPr="0069636E">
        <w:rPr>
          <w:rFonts w:ascii="Courier New" w:hAnsi="Courier New" w:cs="Courier New"/>
          <w:noProof/>
          <w:lang w:val="en-US"/>
        </w:rPr>
        <w:t>&lt;</w:t>
      </w:r>
      <w:r w:rsidRPr="0069636E">
        <w:rPr>
          <w:rFonts w:ascii="Courier New" w:hAnsi="Courier New" w:cs="Courier New"/>
          <w:noProof/>
          <w:color w:val="0000FF"/>
          <w:lang w:val="en-US"/>
        </w:rPr>
        <w:t>byte</w:t>
      </w:r>
      <w:r w:rsidRPr="0069636E">
        <w:rPr>
          <w:rFonts w:ascii="Courier New" w:hAnsi="Courier New" w:cs="Courier New"/>
          <w:noProof/>
          <w:lang w:val="en-US"/>
        </w:rPr>
        <w:t>[]&gt; spectrum;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List</w:t>
      </w:r>
      <w:r w:rsidRPr="0069636E">
        <w:rPr>
          <w:rFonts w:ascii="Courier New" w:hAnsi="Courier New" w:cs="Courier New"/>
          <w:noProof/>
          <w:lang w:val="en-US"/>
        </w:rPr>
        <w:t>&lt;</w:t>
      </w:r>
      <w:r w:rsidRPr="0069636E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69636E">
        <w:rPr>
          <w:rFonts w:ascii="Courier New" w:hAnsi="Courier New" w:cs="Courier New"/>
          <w:noProof/>
          <w:lang w:val="en-US"/>
        </w:rPr>
        <w:t>&gt; light;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alpha = 255;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void</w:t>
      </w:r>
      <w:r w:rsidRPr="0069636E">
        <w:rPr>
          <w:rFonts w:ascii="Courier New" w:hAnsi="Courier New" w:cs="Courier New"/>
          <w:noProof/>
          <w:lang w:val="en-US"/>
        </w:rPr>
        <w:t xml:space="preserve"> Swap(</w:t>
      </w:r>
      <w:r w:rsidRPr="0069636E">
        <w:rPr>
          <w:rFonts w:ascii="Courier New" w:hAnsi="Courier New" w:cs="Courier New"/>
          <w:noProof/>
          <w:color w:val="0000FF"/>
          <w:lang w:val="en-US"/>
        </w:rPr>
        <w:t>ref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a, </w:t>
      </w:r>
      <w:r w:rsidRPr="0069636E">
        <w:rPr>
          <w:rFonts w:ascii="Courier New" w:hAnsi="Courier New" w:cs="Courier New"/>
          <w:noProof/>
          <w:color w:val="0000FF"/>
          <w:lang w:val="en-US"/>
        </w:rPr>
        <w:t>ref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b)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c = a;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a = b;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b = c;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 CalculateW(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x1,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y1,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z1,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x2,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y2,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z2,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x3,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y3,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z3,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x,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y)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a = y1 * z2 + y2 * z3 + y3 * z1 - y3 * z2 - y2 * z1 - y1 * z3;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b = x1 * z2 + x2 * z3 + x3 * z1 - x3 * z2 - x2 * z1 - x1 * z3;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c = x1 * y2 + x2 * y3 + x3 * y1 - x3 * y2 - x2 * y1 - x1 * y3;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d = x1 * y2 * z3 + y1 * z2 * x3 + x2 * y3 * z1 - x3 * y2 * z1 - x2 * y1 * z3 - x1 * y3 * z2;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 w = ((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)(b * y - a * x + d)) / c;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return</w:t>
      </w:r>
      <w:r w:rsidRPr="0069636E">
        <w:rPr>
          <w:rFonts w:ascii="Courier New" w:hAnsi="Courier New" w:cs="Courier New"/>
          <w:noProof/>
          <w:lang w:val="en-US"/>
        </w:rPr>
        <w:t xml:space="preserve"> w;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void</w:t>
      </w:r>
      <w:r w:rsidRPr="0069636E">
        <w:rPr>
          <w:rFonts w:ascii="Courier New" w:hAnsi="Courier New" w:cs="Courier New"/>
          <w:noProof/>
          <w:lang w:val="en-US"/>
        </w:rPr>
        <w:t xml:space="preserve"> ProcessTriangle(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triangle, </w:t>
      </w:r>
      <w:r w:rsidRPr="0069636E">
        <w:rPr>
          <w:rFonts w:ascii="Courier New" w:hAnsi="Courier New" w:cs="Courier New"/>
          <w:noProof/>
          <w:color w:val="2B91AF"/>
          <w:lang w:val="en-US"/>
        </w:rPr>
        <w:t>Bitmap</w:t>
      </w:r>
      <w:r w:rsidRPr="0069636E">
        <w:rPr>
          <w:rFonts w:ascii="Courier New" w:hAnsi="Courier New" w:cs="Courier New"/>
          <w:noProof/>
          <w:lang w:val="en-US"/>
        </w:rPr>
        <w:t xml:space="preserve"> image, </w:t>
      </w:r>
      <w:r w:rsidRPr="0069636E">
        <w:rPr>
          <w:rFonts w:ascii="Courier New" w:hAnsi="Courier New" w:cs="Courier New"/>
          <w:noProof/>
          <w:color w:val="2B91AF"/>
          <w:lang w:val="en-US"/>
        </w:rPr>
        <w:t>Graphics</w:t>
      </w:r>
      <w:r w:rsidRPr="0069636E">
        <w:rPr>
          <w:rFonts w:ascii="Courier New" w:hAnsi="Courier New" w:cs="Courier New"/>
          <w:noProof/>
          <w:lang w:val="en-US"/>
        </w:rPr>
        <w:t xml:space="preserve"> dc)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960B25">
        <w:rPr>
          <w:rFonts w:ascii="Courier New" w:hAnsi="Courier New" w:cs="Courier New"/>
          <w:noProof/>
          <w:lang w:val="en-US"/>
        </w:rPr>
        <w:t>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a = triangles[triangle].GetI(0);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b = triangles[triangle].GetI(1);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c = triangles[triangle].GetI(2);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 xml:space="preserve"> (vertices[a].GetIY() &gt; vertices[b].GetIY())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Swap(</w:t>
      </w:r>
      <w:r w:rsidRPr="0069636E">
        <w:rPr>
          <w:rFonts w:ascii="Courier New" w:hAnsi="Courier New" w:cs="Courier New"/>
          <w:noProof/>
          <w:color w:val="0000FF"/>
          <w:lang w:val="en-US"/>
        </w:rPr>
        <w:t>ref</w:t>
      </w:r>
      <w:r w:rsidRPr="0069636E">
        <w:rPr>
          <w:rFonts w:ascii="Courier New" w:hAnsi="Courier New" w:cs="Courier New"/>
          <w:noProof/>
          <w:lang w:val="en-US"/>
        </w:rPr>
        <w:t xml:space="preserve"> a, </w:t>
      </w:r>
      <w:r w:rsidRPr="0069636E">
        <w:rPr>
          <w:rFonts w:ascii="Courier New" w:hAnsi="Courier New" w:cs="Courier New"/>
          <w:noProof/>
          <w:color w:val="0000FF"/>
          <w:lang w:val="en-US"/>
        </w:rPr>
        <w:t>ref</w:t>
      </w:r>
      <w:r w:rsidRPr="0069636E">
        <w:rPr>
          <w:rFonts w:ascii="Courier New" w:hAnsi="Courier New" w:cs="Courier New"/>
          <w:noProof/>
          <w:lang w:val="en-US"/>
        </w:rPr>
        <w:t xml:space="preserve"> b);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 xml:space="preserve"> (vertices[a].GetIY() &gt; vertices[c].GetIY())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Swap(</w:t>
      </w:r>
      <w:r w:rsidRPr="0069636E">
        <w:rPr>
          <w:rFonts w:ascii="Courier New" w:hAnsi="Courier New" w:cs="Courier New"/>
          <w:noProof/>
          <w:color w:val="0000FF"/>
          <w:lang w:val="en-US"/>
        </w:rPr>
        <w:t>ref</w:t>
      </w:r>
      <w:r w:rsidRPr="0069636E">
        <w:rPr>
          <w:rFonts w:ascii="Courier New" w:hAnsi="Courier New" w:cs="Courier New"/>
          <w:noProof/>
          <w:lang w:val="en-US"/>
        </w:rPr>
        <w:t xml:space="preserve"> a, </w:t>
      </w:r>
      <w:r w:rsidRPr="0069636E">
        <w:rPr>
          <w:rFonts w:ascii="Courier New" w:hAnsi="Courier New" w:cs="Courier New"/>
          <w:noProof/>
          <w:color w:val="0000FF"/>
          <w:lang w:val="en-US"/>
        </w:rPr>
        <w:t>ref</w:t>
      </w:r>
      <w:r w:rsidRPr="0069636E">
        <w:rPr>
          <w:rFonts w:ascii="Courier New" w:hAnsi="Courier New" w:cs="Courier New"/>
          <w:noProof/>
          <w:lang w:val="en-US"/>
        </w:rPr>
        <w:t xml:space="preserve"> c);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Swap(</w:t>
      </w:r>
      <w:r w:rsidRPr="0069636E">
        <w:rPr>
          <w:rFonts w:ascii="Courier New" w:hAnsi="Courier New" w:cs="Courier New"/>
          <w:noProof/>
          <w:color w:val="0000FF"/>
          <w:lang w:val="en-US"/>
        </w:rPr>
        <w:t>ref</w:t>
      </w:r>
      <w:r w:rsidRPr="0069636E">
        <w:rPr>
          <w:rFonts w:ascii="Courier New" w:hAnsi="Courier New" w:cs="Courier New"/>
          <w:noProof/>
          <w:lang w:val="en-US"/>
        </w:rPr>
        <w:t xml:space="preserve"> c, </w:t>
      </w:r>
      <w:r w:rsidRPr="0069636E">
        <w:rPr>
          <w:rFonts w:ascii="Courier New" w:hAnsi="Courier New" w:cs="Courier New"/>
          <w:noProof/>
          <w:color w:val="0000FF"/>
          <w:lang w:val="en-US"/>
        </w:rPr>
        <w:t>ref</w:t>
      </w:r>
      <w:r w:rsidRPr="0069636E">
        <w:rPr>
          <w:rFonts w:ascii="Courier New" w:hAnsi="Courier New" w:cs="Courier New"/>
          <w:noProof/>
          <w:lang w:val="en-US"/>
        </w:rPr>
        <w:t xml:space="preserve"> b);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else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 xml:space="preserve"> (vertices[b].GetIY() &gt; vertices[c].GetIY())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Swap(</w:t>
      </w:r>
      <w:r w:rsidRPr="0069636E">
        <w:rPr>
          <w:rFonts w:ascii="Courier New" w:hAnsi="Courier New" w:cs="Courier New"/>
          <w:noProof/>
          <w:color w:val="0000FF"/>
          <w:lang w:val="en-US"/>
        </w:rPr>
        <w:t>ref</w:t>
      </w:r>
      <w:r w:rsidRPr="0069636E">
        <w:rPr>
          <w:rFonts w:ascii="Courier New" w:hAnsi="Courier New" w:cs="Courier New"/>
          <w:noProof/>
          <w:lang w:val="en-US"/>
        </w:rPr>
        <w:t xml:space="preserve"> c, </w:t>
      </w:r>
      <w:r w:rsidRPr="0069636E">
        <w:rPr>
          <w:rFonts w:ascii="Courier New" w:hAnsi="Courier New" w:cs="Courier New"/>
          <w:noProof/>
          <w:color w:val="0000FF"/>
          <w:lang w:val="en-US"/>
        </w:rPr>
        <w:t>ref</w:t>
      </w:r>
      <w:r w:rsidRPr="0069636E">
        <w:rPr>
          <w:rFonts w:ascii="Courier New" w:hAnsi="Courier New" w:cs="Courier New"/>
          <w:noProof/>
          <w:lang w:val="en-US"/>
        </w:rPr>
        <w:t xml:space="preserve"> b);</w:t>
      </w:r>
    </w:p>
    <w:p w:rsidR="0069636E" w:rsidRPr="0069636E" w:rsidRDefault="0069636E" w:rsidP="0069636E">
      <w:pPr>
        <w:autoSpaceDE w:val="0"/>
        <w:autoSpaceDN w:val="0"/>
        <w:adjustRightInd w:val="0"/>
        <w:ind w:left="1416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color w:val="0000FF"/>
          <w:lang w:val="en-US"/>
        </w:rPr>
        <w:lastRenderedPageBreak/>
        <w:t>if</w:t>
      </w:r>
      <w:r w:rsidRPr="0069636E">
        <w:rPr>
          <w:rFonts w:ascii="Courier New" w:hAnsi="Courier New" w:cs="Courier New"/>
          <w:noProof/>
          <w:lang w:val="en-US"/>
        </w:rPr>
        <w:t xml:space="preserve"> (vertices[a].GetIY() == vertices[b].GetIY() &amp;&amp; vertices[a].GetIX() &gt; vertices[b].GetIX())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Swap(</w:t>
      </w:r>
      <w:r w:rsidRPr="0069636E">
        <w:rPr>
          <w:rFonts w:ascii="Courier New" w:hAnsi="Courier New" w:cs="Courier New"/>
          <w:noProof/>
          <w:color w:val="0000FF"/>
          <w:lang w:val="en-US"/>
        </w:rPr>
        <w:t>ref</w:t>
      </w:r>
      <w:r w:rsidRPr="0069636E">
        <w:rPr>
          <w:rFonts w:ascii="Courier New" w:hAnsi="Courier New" w:cs="Courier New"/>
          <w:noProof/>
          <w:lang w:val="en-US"/>
        </w:rPr>
        <w:t xml:space="preserve"> a, </w:t>
      </w:r>
      <w:r w:rsidRPr="0069636E">
        <w:rPr>
          <w:rFonts w:ascii="Courier New" w:hAnsi="Courier New" w:cs="Courier New"/>
          <w:noProof/>
          <w:color w:val="0000FF"/>
          <w:lang w:val="en-US"/>
        </w:rPr>
        <w:t>ref</w:t>
      </w:r>
      <w:r w:rsidRPr="0069636E">
        <w:rPr>
          <w:rFonts w:ascii="Courier New" w:hAnsi="Courier New" w:cs="Courier New"/>
          <w:noProof/>
          <w:lang w:val="en-US"/>
        </w:rPr>
        <w:t xml:space="preserve"> b);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x1 = vertices[a].GetIX();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y1 = vertices[a].GetIY();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z1 = vertices[a].GetIZ();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x2 = vertices[b].GetIX();     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y2 = vertices[b].GetIY();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z2 = vertices[b].GetIZ();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x3 = vertices[c].GetIX();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y3 = vertices[c].GetIY();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z3 = vertices[c].GetIZ();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pLx =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Math</w:t>
      </w:r>
      <w:r w:rsidRPr="0069636E">
        <w:rPr>
          <w:rFonts w:ascii="Courier New" w:hAnsi="Courier New" w:cs="Courier New"/>
          <w:noProof/>
          <w:lang w:val="en-US"/>
        </w:rPr>
        <w:t>.Abs(x3 - x1);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pLy = y3 - y1;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sLx =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Math</w:t>
      </w:r>
      <w:r w:rsidRPr="0069636E">
        <w:rPr>
          <w:rFonts w:ascii="Courier New" w:hAnsi="Courier New" w:cs="Courier New"/>
          <w:noProof/>
          <w:lang w:val="en-US"/>
        </w:rPr>
        <w:t>.Abs(x2 - x1);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sLy = y2 - y1;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pD = 0;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sD = 0;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pX = x1;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pX1 = pX;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sX = x1;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sX1 = sX;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pDs = pLy &lt;&lt;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sDs = sLy &lt;&lt;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pT = pLx &lt;&lt;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sT = sLx &lt;&lt;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k = x3;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l = x1;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m = x2;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n = x1;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Color</w:t>
      </w:r>
      <w:r w:rsidRPr="0069636E">
        <w:rPr>
          <w:rFonts w:ascii="Courier New" w:hAnsi="Courier New" w:cs="Courier New"/>
          <w:noProof/>
          <w:lang w:val="en-US"/>
        </w:rPr>
        <w:t xml:space="preserve"> color = </w:t>
      </w:r>
      <w:r w:rsidRPr="0069636E">
        <w:rPr>
          <w:rFonts w:ascii="Courier New" w:hAnsi="Courier New" w:cs="Courier New"/>
          <w:noProof/>
          <w:color w:val="2B91AF"/>
          <w:lang w:val="en-US"/>
        </w:rPr>
        <w:t>Color</w:t>
      </w:r>
      <w:r w:rsidRPr="0069636E">
        <w:rPr>
          <w:rFonts w:ascii="Courier New" w:hAnsi="Courier New" w:cs="Courier New"/>
          <w:noProof/>
          <w:lang w:val="en-US"/>
        </w:rPr>
        <w:t>.FromArgb(alpha</w:t>
      </w:r>
    </w:p>
    <w:p w:rsidR="0069636E" w:rsidRPr="0069636E" w:rsidRDefault="0069636E" w:rsidP="0069636E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>, random.Next(55, 255)</w:t>
      </w:r>
    </w:p>
    <w:p w:rsidR="0069636E" w:rsidRPr="0069636E" w:rsidRDefault="0069636E" w:rsidP="0069636E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>, random.Next(55, 255)</w:t>
      </w:r>
    </w:p>
    <w:p w:rsidR="0069636E" w:rsidRPr="0069636E" w:rsidRDefault="0069636E" w:rsidP="0069636E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, random.Next(55, 255));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y = y1; y &lt;= y3; y++)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 xml:space="preserve"> (y == y2)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sLy = y3 - y2;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sLx =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Math</w:t>
      </w:r>
      <w:r w:rsidRPr="0069636E">
        <w:rPr>
          <w:rFonts w:ascii="Courier New" w:hAnsi="Courier New" w:cs="Courier New"/>
          <w:noProof/>
          <w:lang w:val="en-US"/>
        </w:rPr>
        <w:t>.Abs(x3 - x2);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sD = 0;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sDs = sLy &lt;&lt;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sT  = sLx &lt;&lt; 1;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</w:t>
      </w:r>
      <w:r w:rsidRPr="00960B25">
        <w:rPr>
          <w:rFonts w:ascii="Courier New" w:hAnsi="Courier New" w:cs="Courier New"/>
          <w:noProof/>
          <w:lang w:val="en-US"/>
        </w:rPr>
        <w:t>m = x3;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                n = x2;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                sX = x2;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sX1 = sX;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pD += pT;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sD += sT;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while</w:t>
      </w:r>
      <w:r w:rsidRPr="0069636E">
        <w:rPr>
          <w:rFonts w:ascii="Courier New" w:hAnsi="Courier New" w:cs="Courier New"/>
          <w:noProof/>
          <w:lang w:val="en-US"/>
        </w:rPr>
        <w:t xml:space="preserve"> (pD &gt; pLy &amp;&amp; pX != k)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pD -= pDs;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 xml:space="preserve"> (k &gt; l)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    pX++;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else</w:t>
      </w:r>
      <w:r w:rsidRPr="0069636E">
        <w:rPr>
          <w:rFonts w:ascii="Courier New" w:hAnsi="Courier New" w:cs="Courier New"/>
          <w:noProof/>
          <w:lang w:val="en-US"/>
        </w:rPr>
        <w:t xml:space="preserve"> pX--;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>(pT != 0)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 xml:space="preserve"> (k &gt; l 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pX1 = pX - 1;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else</w:t>
      </w:r>
      <w:r w:rsidRPr="0069636E">
        <w:rPr>
          <w:rFonts w:ascii="Courier New" w:hAnsi="Courier New" w:cs="Courier New"/>
          <w:noProof/>
          <w:lang w:val="en-US"/>
        </w:rPr>
        <w:t xml:space="preserve"> pX1 = pX + 1;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while</w:t>
      </w:r>
      <w:r w:rsidRPr="0069636E">
        <w:rPr>
          <w:rFonts w:ascii="Courier New" w:hAnsi="Courier New" w:cs="Courier New"/>
          <w:noProof/>
          <w:lang w:val="en-US"/>
        </w:rPr>
        <w:t xml:space="preserve"> (sD &gt; sLy &amp;&amp; sX != m)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960B25">
        <w:rPr>
          <w:rFonts w:ascii="Courier New" w:hAnsi="Courier New" w:cs="Courier New"/>
          <w:noProof/>
          <w:lang w:val="en-US"/>
        </w:rPr>
        <w:t>{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                sD -= sDs;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lastRenderedPageBreak/>
        <w:t xml:space="preserve">                    </w:t>
      </w:r>
      <w:r w:rsidRPr="00960B25">
        <w:rPr>
          <w:rFonts w:ascii="Courier New" w:hAnsi="Courier New" w:cs="Courier New"/>
          <w:noProof/>
          <w:color w:val="0000FF"/>
          <w:lang w:val="en-US"/>
        </w:rPr>
        <w:t>if</w:t>
      </w:r>
      <w:r w:rsidRPr="00960B25">
        <w:rPr>
          <w:rFonts w:ascii="Courier New" w:hAnsi="Courier New" w:cs="Courier New"/>
          <w:noProof/>
          <w:lang w:val="en-US"/>
        </w:rPr>
        <w:t xml:space="preserve"> (m &gt; n)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    sX++;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else</w:t>
      </w:r>
      <w:r w:rsidRPr="0069636E">
        <w:rPr>
          <w:rFonts w:ascii="Courier New" w:hAnsi="Courier New" w:cs="Courier New"/>
          <w:noProof/>
          <w:lang w:val="en-US"/>
        </w:rPr>
        <w:t xml:space="preserve"> sX--;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>(sT !=0 )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 xml:space="preserve"> (m &gt; n)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sX1 = sX - 1;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else</w:t>
      </w:r>
      <w:r w:rsidRPr="0069636E">
        <w:rPr>
          <w:rFonts w:ascii="Courier New" w:hAnsi="Courier New" w:cs="Courier New"/>
          <w:noProof/>
          <w:lang w:val="en-US"/>
        </w:rPr>
        <w:t xml:space="preserve"> sX1 = sX + 1;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x =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Math</w:t>
      </w:r>
      <w:r w:rsidRPr="0069636E">
        <w:rPr>
          <w:rFonts w:ascii="Courier New" w:hAnsi="Courier New" w:cs="Courier New"/>
          <w:noProof/>
          <w:lang w:val="en-US"/>
        </w:rPr>
        <w:t xml:space="preserve">.Min(pX1, sX1); x &lt;=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Math</w:t>
      </w:r>
      <w:r w:rsidRPr="0069636E">
        <w:rPr>
          <w:rFonts w:ascii="Courier New" w:hAnsi="Courier New" w:cs="Courier New"/>
          <w:noProof/>
          <w:lang w:val="en-US"/>
        </w:rPr>
        <w:t>.Max(pX1, sX1); x++)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 xml:space="preserve"> (x &gt;= 0 &amp;&amp; y &gt;= 0 &amp;&amp; x &lt; image.Width &amp;&amp; y &lt; image.Height)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 w = CalculateW(x1, y1, z1, x2, y2, z2, x3, y3, z3, x, y);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 xml:space="preserve"> (w &lt; zBuffer[x, y] &amp;&amp; w &gt; 0)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        image.SetPixel(x, y, color);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        zBuffer[x, y] = w;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}   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void</w:t>
      </w:r>
      <w:r w:rsidRPr="0069636E">
        <w:rPr>
          <w:rFonts w:ascii="Courier New" w:hAnsi="Courier New" w:cs="Courier New"/>
          <w:noProof/>
          <w:lang w:val="en-US"/>
        </w:rPr>
        <w:t xml:space="preserve"> MakePolygon(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n,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 radius,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 h, </w:t>
      </w:r>
      <w:r w:rsidRPr="0069636E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69636E">
        <w:rPr>
          <w:rFonts w:ascii="Courier New" w:hAnsi="Courier New" w:cs="Courier New"/>
          <w:noProof/>
          <w:lang w:val="en-US"/>
        </w:rPr>
        <w:t>[] ret)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 addAngle =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Math</w:t>
      </w:r>
      <w:r w:rsidRPr="0069636E">
        <w:rPr>
          <w:rFonts w:ascii="Courier New" w:hAnsi="Courier New" w:cs="Courier New"/>
          <w:noProof/>
          <w:lang w:val="en-US"/>
        </w:rPr>
        <w:t>.PI * 2 / n;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 angle = 0;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i = 0; i &lt; n; i++)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ret[i]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69636E">
        <w:rPr>
          <w:rFonts w:ascii="Courier New" w:hAnsi="Courier New" w:cs="Courier New"/>
          <w:noProof/>
          <w:lang w:val="en-US"/>
        </w:rPr>
        <w:t xml:space="preserve">(radius *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Math</w:t>
      </w:r>
      <w:r w:rsidRPr="0069636E">
        <w:rPr>
          <w:rFonts w:ascii="Courier New" w:hAnsi="Courier New" w:cs="Courier New"/>
          <w:noProof/>
          <w:lang w:val="en-US"/>
        </w:rPr>
        <w:t xml:space="preserve">.Cos(angle), radius *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Math</w:t>
      </w:r>
      <w:r w:rsidRPr="0069636E">
        <w:rPr>
          <w:rFonts w:ascii="Courier New" w:hAnsi="Courier New" w:cs="Courier New"/>
          <w:noProof/>
          <w:lang w:val="en-US"/>
        </w:rPr>
        <w:t>.Sin(angle), h, 1);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960B25">
        <w:rPr>
          <w:rFonts w:ascii="Courier New" w:hAnsi="Courier New" w:cs="Courier New"/>
          <w:noProof/>
          <w:lang w:val="en-US"/>
        </w:rPr>
        <w:t xml:space="preserve">angle += addAngle;                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        }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    }    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void</w:t>
      </w:r>
      <w:r w:rsidRPr="0069636E">
        <w:rPr>
          <w:rFonts w:ascii="Courier New" w:hAnsi="Courier New" w:cs="Courier New"/>
          <w:noProof/>
          <w:lang w:val="en-US"/>
        </w:rPr>
        <w:t xml:space="preserve"> MakePrism(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edgeCount,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height,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radius)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triangles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Triangle</w:t>
      </w:r>
      <w:r w:rsidRPr="0069636E">
        <w:rPr>
          <w:rFonts w:ascii="Courier New" w:hAnsi="Courier New" w:cs="Courier New"/>
          <w:noProof/>
          <w:lang w:val="en-US"/>
        </w:rPr>
        <w:t>[edgeCount * 4];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vertices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69636E">
        <w:rPr>
          <w:rFonts w:ascii="Courier New" w:hAnsi="Courier New" w:cs="Courier New"/>
          <w:noProof/>
          <w:lang w:val="en-US"/>
        </w:rPr>
        <w:t>[edgeCount * 2 + 2];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69636E">
        <w:rPr>
          <w:rFonts w:ascii="Courier New" w:hAnsi="Courier New" w:cs="Courier New"/>
          <w:noProof/>
          <w:lang w:val="en-US"/>
        </w:rPr>
        <w:t xml:space="preserve">[] tmp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69636E">
        <w:rPr>
          <w:rFonts w:ascii="Courier New" w:hAnsi="Courier New" w:cs="Courier New"/>
          <w:noProof/>
          <w:lang w:val="en-US"/>
        </w:rPr>
        <w:t>[edgeCount];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MakePolygon(edgeCount, radius, 0, tmp);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i = 0; i &lt; edgeCount; i++)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vertices[i] = tmp[i];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MakePolygon(edgeCount, radius, height, tmp);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i = 0; i &lt; edgeCount; i++)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vertices[i + edgeCount] = tmp[i];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vertices[edgeCount * 2]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69636E">
        <w:rPr>
          <w:rFonts w:ascii="Courier New" w:hAnsi="Courier New" w:cs="Courier New"/>
          <w:noProof/>
          <w:lang w:val="en-US"/>
        </w:rPr>
        <w:t>(0, 0, 0, 1);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vertices[edgeCount * 2 + 1]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UniformPoint</w:t>
      </w:r>
      <w:r w:rsidRPr="0069636E">
        <w:rPr>
          <w:rFonts w:ascii="Courier New" w:hAnsi="Courier New" w:cs="Courier New"/>
          <w:noProof/>
          <w:lang w:val="en-US"/>
        </w:rPr>
        <w:t>(0, 0, height, 1);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i = 0; i &lt; triangles.Length; i++)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triangles[i]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Triangle</w:t>
      </w:r>
      <w:r w:rsidRPr="0069636E">
        <w:rPr>
          <w:rFonts w:ascii="Courier New" w:hAnsi="Courier New" w:cs="Courier New"/>
          <w:noProof/>
          <w:lang w:val="en-US"/>
        </w:rPr>
        <w:t>(0, 0, 0);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i = 0; i &lt; edgeCount; i++)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960B25">
        <w:rPr>
          <w:rFonts w:ascii="Courier New" w:hAnsi="Courier New" w:cs="Courier New"/>
          <w:noProof/>
          <w:lang w:val="en-US"/>
        </w:rPr>
        <w:t>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v1 = i;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v2 = (i + 1) % edgeCount;         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v3 = i + edgeCount;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v4 = i + edgeCount + 1;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>(v4 == edgeCount * 2)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v4 = edgeCount;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triangles[i]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Triangle</w:t>
      </w:r>
      <w:r w:rsidRPr="0069636E">
        <w:rPr>
          <w:rFonts w:ascii="Courier New" w:hAnsi="Courier New" w:cs="Courier New"/>
          <w:noProof/>
          <w:lang w:val="en-US"/>
        </w:rPr>
        <w:t>(edgeCount * 2, v1, v2);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triangles[i + edgeCount]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Triangle</w:t>
      </w:r>
      <w:r w:rsidRPr="0069636E">
        <w:rPr>
          <w:rFonts w:ascii="Courier New" w:hAnsi="Courier New" w:cs="Courier New"/>
          <w:noProof/>
          <w:lang w:val="en-US"/>
        </w:rPr>
        <w:t>(edgeCount * 2 + 1, v3, v4);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lastRenderedPageBreak/>
        <w:t xml:space="preserve">                triangles[i + edgeCount * 2]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Triangle</w:t>
      </w:r>
      <w:r w:rsidRPr="0069636E">
        <w:rPr>
          <w:rFonts w:ascii="Courier New" w:hAnsi="Courier New" w:cs="Courier New"/>
          <w:noProof/>
          <w:lang w:val="en-US"/>
        </w:rPr>
        <w:t>(v1, v3, v4);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triangles[i + edgeCount * 3]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Triangle</w:t>
      </w:r>
      <w:r w:rsidRPr="0069636E">
        <w:rPr>
          <w:rFonts w:ascii="Courier New" w:hAnsi="Courier New" w:cs="Courier New"/>
          <w:noProof/>
          <w:lang w:val="en-US"/>
        </w:rPr>
        <w:t>(v1, v4, v2);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void</w:t>
      </w:r>
      <w:r w:rsidRPr="0069636E">
        <w:rPr>
          <w:rFonts w:ascii="Courier New" w:hAnsi="Courier New" w:cs="Courier New"/>
          <w:noProof/>
          <w:lang w:val="en-US"/>
        </w:rPr>
        <w:t xml:space="preserve"> FillParaphilia(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[][] paraphilia)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i = 0; i &lt; 4; i++)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j = 0; j &lt; 4; j++)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paraphilia[i][j] = 0;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paraphilia[0][2] = -1;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paraphilia[1][0] =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paraphilia[2][1] =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paraphilia[3][3] =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void</w:t>
      </w:r>
      <w:r w:rsidRPr="0069636E">
        <w:rPr>
          <w:rFonts w:ascii="Courier New" w:hAnsi="Courier New" w:cs="Courier New"/>
          <w:noProof/>
          <w:lang w:val="en-US"/>
        </w:rPr>
        <w:t xml:space="preserve"> Draw()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random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Random</w:t>
      </w:r>
      <w:r w:rsidRPr="0069636E">
        <w:rPr>
          <w:rFonts w:ascii="Courier New" w:hAnsi="Courier New" w:cs="Courier New"/>
          <w:noProof/>
          <w:lang w:val="en-US"/>
        </w:rPr>
        <w:t>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zBuffer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[panel2.Width, panel2.Height];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i = 0; i &lt; panel2.Width; i++)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j = 0; j &lt; panel2.Height; j++)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960B25">
        <w:rPr>
          <w:rFonts w:ascii="Courier New" w:hAnsi="Courier New" w:cs="Courier New"/>
          <w:noProof/>
          <w:lang w:val="en-US"/>
        </w:rPr>
        <w:t xml:space="preserve">{                  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                zBuffer[i, j] = 1 &lt;&lt; 22;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               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960B25">
        <w:rPr>
          <w:rFonts w:ascii="Courier New" w:hAnsi="Courier New" w:cs="Courier New"/>
          <w:noProof/>
          <w:lang w:val="en-US"/>
        </w:rPr>
        <w:t xml:space="preserve">        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xView = 0;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yView = 0;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zView = 0;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radius = 0;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height = 0;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edgeCount = 0;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 xml:space="preserve"> d = 0;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try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xView = </w:t>
      </w:r>
      <w:r w:rsidRPr="0069636E">
        <w:rPr>
          <w:rFonts w:ascii="Courier New" w:hAnsi="Courier New" w:cs="Courier New"/>
          <w:noProof/>
          <w:color w:val="2B91AF"/>
          <w:lang w:val="en-US"/>
        </w:rPr>
        <w:t>Convert</w:t>
      </w:r>
      <w:r w:rsidRPr="0069636E">
        <w:rPr>
          <w:rFonts w:ascii="Courier New" w:hAnsi="Courier New" w:cs="Courier New"/>
          <w:noProof/>
          <w:lang w:val="en-US"/>
        </w:rPr>
        <w:t>.ToInt32(viewPointX.Text);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yView = </w:t>
      </w:r>
      <w:r w:rsidRPr="0069636E">
        <w:rPr>
          <w:rFonts w:ascii="Courier New" w:hAnsi="Courier New" w:cs="Courier New"/>
          <w:noProof/>
          <w:color w:val="2B91AF"/>
          <w:lang w:val="en-US"/>
        </w:rPr>
        <w:t>Convert</w:t>
      </w:r>
      <w:r w:rsidRPr="0069636E">
        <w:rPr>
          <w:rFonts w:ascii="Courier New" w:hAnsi="Courier New" w:cs="Courier New"/>
          <w:noProof/>
          <w:lang w:val="en-US"/>
        </w:rPr>
        <w:t>.ToInt32(viewPointY.Text);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zView = </w:t>
      </w:r>
      <w:r w:rsidRPr="0069636E">
        <w:rPr>
          <w:rFonts w:ascii="Courier New" w:hAnsi="Courier New" w:cs="Courier New"/>
          <w:noProof/>
          <w:color w:val="2B91AF"/>
          <w:lang w:val="en-US"/>
        </w:rPr>
        <w:t>Convert</w:t>
      </w:r>
      <w:r w:rsidRPr="0069636E">
        <w:rPr>
          <w:rFonts w:ascii="Courier New" w:hAnsi="Courier New" w:cs="Courier New"/>
          <w:noProof/>
          <w:lang w:val="en-US"/>
        </w:rPr>
        <w:t>.ToInt32(viewPointZ.Text);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edgeCount = </w:t>
      </w:r>
      <w:r w:rsidRPr="0069636E">
        <w:rPr>
          <w:rFonts w:ascii="Courier New" w:hAnsi="Courier New" w:cs="Courier New"/>
          <w:noProof/>
          <w:color w:val="2B91AF"/>
          <w:lang w:val="en-US"/>
        </w:rPr>
        <w:t>Convert</w:t>
      </w:r>
      <w:r w:rsidRPr="0069636E">
        <w:rPr>
          <w:rFonts w:ascii="Courier New" w:hAnsi="Courier New" w:cs="Courier New"/>
          <w:noProof/>
          <w:lang w:val="en-US"/>
        </w:rPr>
        <w:t>.ToInt32(edgeCountBox.Text);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height = </w:t>
      </w:r>
      <w:r w:rsidRPr="0069636E">
        <w:rPr>
          <w:rFonts w:ascii="Courier New" w:hAnsi="Courier New" w:cs="Courier New"/>
          <w:noProof/>
          <w:color w:val="2B91AF"/>
          <w:lang w:val="en-US"/>
        </w:rPr>
        <w:t>Convert</w:t>
      </w:r>
      <w:r w:rsidRPr="0069636E">
        <w:rPr>
          <w:rFonts w:ascii="Courier New" w:hAnsi="Courier New" w:cs="Courier New"/>
          <w:noProof/>
          <w:lang w:val="en-US"/>
        </w:rPr>
        <w:t>.ToInt32(heightBox.Text);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radius = </w:t>
      </w:r>
      <w:r w:rsidRPr="0069636E">
        <w:rPr>
          <w:rFonts w:ascii="Courier New" w:hAnsi="Courier New" w:cs="Courier New"/>
          <w:noProof/>
          <w:color w:val="2B91AF"/>
          <w:lang w:val="en-US"/>
        </w:rPr>
        <w:t>Convert</w:t>
      </w:r>
      <w:r w:rsidRPr="0069636E">
        <w:rPr>
          <w:rFonts w:ascii="Courier New" w:hAnsi="Courier New" w:cs="Courier New"/>
          <w:noProof/>
          <w:lang w:val="en-US"/>
        </w:rPr>
        <w:t>.ToInt32(radiusBox.Text);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d = (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>)</w:t>
      </w:r>
      <w:r w:rsidRPr="0069636E">
        <w:rPr>
          <w:rFonts w:ascii="Courier New" w:hAnsi="Courier New" w:cs="Courier New"/>
          <w:noProof/>
          <w:color w:val="2B91AF"/>
          <w:lang w:val="en-US"/>
        </w:rPr>
        <w:t>Convert</w:t>
      </w:r>
      <w:r w:rsidRPr="0069636E">
        <w:rPr>
          <w:rFonts w:ascii="Courier New" w:hAnsi="Courier New" w:cs="Courier New"/>
          <w:noProof/>
          <w:lang w:val="en-US"/>
        </w:rPr>
        <w:t>.ToDouble(screenDist.Text);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catch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2B91AF"/>
          <w:lang w:val="en-US"/>
        </w:rPr>
        <w:t>Exception</w:t>
      </w:r>
      <w:r w:rsidRPr="0069636E">
        <w:rPr>
          <w:rFonts w:ascii="Courier New" w:hAnsi="Courier New" w:cs="Courier New"/>
          <w:noProof/>
          <w:lang w:val="en-US"/>
        </w:rPr>
        <w:t>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MessageBox</w:t>
      </w:r>
      <w:r w:rsidRPr="0069636E">
        <w:rPr>
          <w:rFonts w:ascii="Courier New" w:hAnsi="Courier New" w:cs="Courier New"/>
          <w:noProof/>
          <w:lang w:val="en-US"/>
        </w:rPr>
        <w:t>.Show(</w:t>
      </w:r>
      <w:r w:rsidRPr="0069636E">
        <w:rPr>
          <w:rFonts w:ascii="Courier New" w:hAnsi="Courier New" w:cs="Courier New"/>
          <w:noProof/>
          <w:color w:val="A31515"/>
          <w:lang w:val="en-US"/>
        </w:rPr>
        <w:t>"</w:t>
      </w:r>
      <w:r>
        <w:rPr>
          <w:rFonts w:ascii="Courier New" w:hAnsi="Courier New" w:cs="Courier New"/>
          <w:noProof/>
          <w:color w:val="A31515"/>
        </w:rPr>
        <w:t>Проблема</w:t>
      </w:r>
      <w:r w:rsidRPr="0069636E">
        <w:rPr>
          <w:rFonts w:ascii="Courier New" w:hAnsi="Courier New" w:cs="Courier New"/>
          <w:noProof/>
          <w:color w:val="A31515"/>
          <w:lang w:val="en-US"/>
        </w:rPr>
        <w:t>"</w:t>
      </w:r>
      <w:r w:rsidRPr="0069636E">
        <w:rPr>
          <w:rFonts w:ascii="Courier New" w:hAnsi="Courier New" w:cs="Courier New"/>
          <w:noProof/>
          <w:lang w:val="en-US"/>
        </w:rPr>
        <w:t>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return</w:t>
      </w:r>
      <w:r w:rsidRPr="0069636E">
        <w:rPr>
          <w:rFonts w:ascii="Courier New" w:hAnsi="Courier New" w:cs="Courier New"/>
          <w:noProof/>
          <w:lang w:val="en-US"/>
        </w:rPr>
        <w:t>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MakePrism(edgeCount, height, radius);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 mv =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Math</w:t>
      </w:r>
      <w:r w:rsidRPr="0069636E">
        <w:rPr>
          <w:rFonts w:ascii="Courier New" w:hAnsi="Courier New" w:cs="Courier New"/>
          <w:noProof/>
          <w:lang w:val="en-US"/>
        </w:rPr>
        <w:t>.Sqrt(xView * xView + yView * yView);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 me =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Math</w:t>
      </w:r>
      <w:r w:rsidRPr="0069636E">
        <w:rPr>
          <w:rFonts w:ascii="Courier New" w:hAnsi="Courier New" w:cs="Courier New"/>
          <w:noProof/>
          <w:lang w:val="en-US"/>
        </w:rPr>
        <w:t>.Sqrt(xView * xView + yView * yView + zView * zView);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 cost = 0;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 sint = 1;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>(mv != 0)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cost = (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)(xView) / mv;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sint = (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)(yView) / mv;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 cosp = (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)(zView) / me;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 sinp = mv / me;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[][] rotateZ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[4][];</w:t>
      </w:r>
    </w:p>
    <w:p w:rsidR="0069636E" w:rsidRPr="00960B25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960B25">
        <w:rPr>
          <w:rFonts w:ascii="Courier New" w:hAnsi="Courier New" w:cs="Courier New"/>
          <w:noProof/>
          <w:color w:val="0000FF"/>
          <w:lang w:val="en-US"/>
        </w:rPr>
        <w:t>double</w:t>
      </w:r>
      <w:r w:rsidRPr="00960B25">
        <w:rPr>
          <w:rFonts w:ascii="Courier New" w:hAnsi="Courier New" w:cs="Courier New"/>
          <w:noProof/>
          <w:lang w:val="en-US"/>
        </w:rPr>
        <w:t xml:space="preserve">[][] rotateY = </w:t>
      </w:r>
      <w:r w:rsidRPr="00960B25">
        <w:rPr>
          <w:rFonts w:ascii="Courier New" w:hAnsi="Courier New" w:cs="Courier New"/>
          <w:noProof/>
          <w:color w:val="0000FF"/>
          <w:lang w:val="en-US"/>
        </w:rPr>
        <w:t>new</w:t>
      </w:r>
      <w:r w:rsidRPr="00960B25">
        <w:rPr>
          <w:rFonts w:ascii="Courier New" w:hAnsi="Courier New" w:cs="Courier New"/>
          <w:noProof/>
          <w:lang w:val="en-US"/>
        </w:rPr>
        <w:t xml:space="preserve"> </w:t>
      </w:r>
      <w:r w:rsidRPr="00960B25">
        <w:rPr>
          <w:rFonts w:ascii="Courier New" w:hAnsi="Courier New" w:cs="Courier New"/>
          <w:noProof/>
          <w:color w:val="0000FF"/>
          <w:lang w:val="en-US"/>
        </w:rPr>
        <w:t>double</w:t>
      </w:r>
      <w:r w:rsidRPr="00960B25">
        <w:rPr>
          <w:rFonts w:ascii="Courier New" w:hAnsi="Courier New" w:cs="Courier New"/>
          <w:noProof/>
          <w:lang w:val="en-US"/>
        </w:rPr>
        <w:t>[4][];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lastRenderedPageBreak/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[][] tmp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[4][];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[][] tmp2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[4][];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[][] translation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[4][];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 xml:space="preserve">[][] paraphilia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[4][];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i = 0; i &lt; 4; i++)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tmp[i]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[4];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tmp2[i]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[4];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rotateY[i]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[4];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rotateZ[i]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[4];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translation[i]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[4];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paraphilia[i]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double</w:t>
      </w:r>
      <w:r w:rsidRPr="0069636E">
        <w:rPr>
          <w:rFonts w:ascii="Courier New" w:hAnsi="Courier New" w:cs="Courier New"/>
          <w:noProof/>
          <w:lang w:val="en-US"/>
        </w:rPr>
        <w:t>[4];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FillParaphilia(paraphilia);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Matrix</w:t>
      </w:r>
      <w:r w:rsidRPr="0069636E">
        <w:rPr>
          <w:rFonts w:ascii="Courier New" w:hAnsi="Courier New" w:cs="Courier New"/>
          <w:noProof/>
          <w:lang w:val="en-US"/>
        </w:rPr>
        <w:t>.Make3DRotationY(sinp, cosp, rotateY);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Matrix</w:t>
      </w:r>
      <w:r w:rsidRPr="0069636E">
        <w:rPr>
          <w:rFonts w:ascii="Courier New" w:hAnsi="Courier New" w:cs="Courier New"/>
          <w:noProof/>
          <w:lang w:val="en-US"/>
        </w:rPr>
        <w:t>.Make3DRotationZ(cost, -sint, rotateZ);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Matrix</w:t>
      </w:r>
      <w:r w:rsidRPr="0069636E">
        <w:rPr>
          <w:rFonts w:ascii="Courier New" w:hAnsi="Courier New" w:cs="Courier New"/>
          <w:noProof/>
          <w:lang w:val="en-US"/>
        </w:rPr>
        <w:t>.Make3DTranslation(-me, 0, 0, translation);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Matrix</w:t>
      </w:r>
      <w:r w:rsidRPr="0069636E">
        <w:rPr>
          <w:rFonts w:ascii="Courier New" w:hAnsi="Courier New" w:cs="Courier New"/>
          <w:noProof/>
          <w:lang w:val="en-US"/>
        </w:rPr>
        <w:t>.MatrixMatrixMlp(rotateZ, rotateY, 4, tmp);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Matrix</w:t>
      </w:r>
      <w:r w:rsidRPr="0069636E">
        <w:rPr>
          <w:rFonts w:ascii="Courier New" w:hAnsi="Courier New" w:cs="Courier New"/>
          <w:noProof/>
          <w:lang w:val="en-US"/>
        </w:rPr>
        <w:t>.MatrixMatrixMlp(tmp, translation, 4, tmp2);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Matrix</w:t>
      </w:r>
      <w:r w:rsidRPr="0069636E">
        <w:rPr>
          <w:rFonts w:ascii="Courier New" w:hAnsi="Courier New" w:cs="Courier New"/>
          <w:noProof/>
          <w:lang w:val="en-US"/>
        </w:rPr>
        <w:t>.MatrixMatrixMlp(tmp2, paraphilia, 4, tmp);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 xml:space="preserve"> dx = panel2.Width / 2;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 xml:space="preserve"> dy = panel2.Height / 2;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Graphics</w:t>
      </w:r>
      <w:r w:rsidRPr="0069636E">
        <w:rPr>
          <w:rFonts w:ascii="Courier New" w:hAnsi="Courier New" w:cs="Courier New"/>
          <w:noProof/>
          <w:lang w:val="en-US"/>
        </w:rPr>
        <w:t xml:space="preserve"> dc = panel2.CreateGraphics();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dc.Clear(panel2.BackColor);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Pen</w:t>
      </w:r>
      <w:r w:rsidRPr="0069636E">
        <w:rPr>
          <w:rFonts w:ascii="Courier New" w:hAnsi="Courier New" w:cs="Courier New"/>
          <w:noProof/>
          <w:lang w:val="en-US"/>
        </w:rPr>
        <w:t xml:space="preserve"> pen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Pen</w:t>
      </w:r>
      <w:r w:rsidRPr="0069636E">
        <w:rPr>
          <w:rFonts w:ascii="Courier New" w:hAnsi="Courier New" w:cs="Courier New"/>
          <w:noProof/>
          <w:lang w:val="en-US"/>
        </w:rPr>
        <w:t>(</w:t>
      </w:r>
      <w:r w:rsidRPr="0069636E">
        <w:rPr>
          <w:rFonts w:ascii="Courier New" w:hAnsi="Courier New" w:cs="Courier New"/>
          <w:noProof/>
          <w:color w:val="2B91AF"/>
          <w:lang w:val="en-US"/>
        </w:rPr>
        <w:t>Color</w:t>
      </w:r>
      <w:r w:rsidRPr="0069636E">
        <w:rPr>
          <w:rFonts w:ascii="Courier New" w:hAnsi="Courier New" w:cs="Courier New"/>
          <w:noProof/>
          <w:lang w:val="en-US"/>
        </w:rPr>
        <w:t>.White, 2);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i = 0; i &lt; vertices.Length; i++)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vertices[i].Transform(tmp);         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 xml:space="preserve"> (perspective.Checked)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vertices[i].MakePerspectiveTransformation(d);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vertices[i].Shift(dx, dy, 0);                       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}   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if</w:t>
      </w:r>
      <w:r w:rsidRPr="0069636E">
        <w:rPr>
          <w:rFonts w:ascii="Courier New" w:hAnsi="Courier New" w:cs="Courier New"/>
          <w:noProof/>
          <w:lang w:val="en-US"/>
        </w:rPr>
        <w:t xml:space="preserve"> (isWireframe.Checked)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i = 0; i &lt; triangles.Length; i++)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{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 xml:space="preserve"> x1 = (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>)vertices[triangles[i].GetI(0)].GetX();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 xml:space="preserve"> y1 = (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>)vertices[triangles[i].GetI(0)].GetY();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 xml:space="preserve"> x2 = (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>)vertices[triangles[i].GetI(1)].GetX();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 xml:space="preserve"> y2 = (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>)vertices[triangles[i].GetI(1)].GetY();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 xml:space="preserve"> x3 = (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>)vertices[triangles[i].GetI(2)].GetX();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 xml:space="preserve"> y3 = (</w:t>
      </w:r>
      <w:r w:rsidRPr="0069636E">
        <w:rPr>
          <w:rFonts w:ascii="Courier New" w:hAnsi="Courier New" w:cs="Courier New"/>
          <w:noProof/>
          <w:color w:val="0000FF"/>
          <w:lang w:val="en-US"/>
        </w:rPr>
        <w:t>float</w:t>
      </w:r>
      <w:r w:rsidRPr="0069636E">
        <w:rPr>
          <w:rFonts w:ascii="Courier New" w:hAnsi="Courier New" w:cs="Courier New"/>
          <w:noProof/>
          <w:lang w:val="en-US"/>
        </w:rPr>
        <w:t>)vertices[triangles[i].GetI(2)].GetY();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dc.DrawLine(pen, x1, y1, x2, y2);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dc.DrawLine(pen, x1, y1, x3, y3);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dc.DrawLine(pen, x2, y2, x3, y3);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{                      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2B91AF"/>
          <w:lang w:val="en-US"/>
        </w:rPr>
        <w:t>Bitmap</w:t>
      </w:r>
      <w:r w:rsidRPr="0069636E">
        <w:rPr>
          <w:rFonts w:ascii="Courier New" w:hAnsi="Courier New" w:cs="Courier New"/>
          <w:noProof/>
          <w:lang w:val="en-US"/>
        </w:rPr>
        <w:t xml:space="preserve"> image =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Bitmap</w:t>
      </w:r>
      <w:r w:rsidRPr="0069636E">
        <w:rPr>
          <w:rFonts w:ascii="Courier New" w:hAnsi="Courier New" w:cs="Courier New"/>
          <w:noProof/>
          <w:lang w:val="en-US"/>
        </w:rPr>
        <w:t>(panel2.Width, panel2.Height);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for</w:t>
      </w:r>
      <w:r w:rsidRPr="0069636E">
        <w:rPr>
          <w:rFonts w:ascii="Courier New" w:hAnsi="Courier New" w:cs="Courier New"/>
          <w:noProof/>
          <w:lang w:val="en-US"/>
        </w:rPr>
        <w:t xml:space="preserve"> (</w:t>
      </w:r>
      <w:r w:rsidRPr="0069636E">
        <w:rPr>
          <w:rFonts w:ascii="Courier New" w:hAnsi="Courier New" w:cs="Courier New"/>
          <w:noProof/>
          <w:color w:val="0000FF"/>
          <w:lang w:val="en-US"/>
        </w:rPr>
        <w:t>int</w:t>
      </w:r>
      <w:r w:rsidRPr="0069636E">
        <w:rPr>
          <w:rFonts w:ascii="Courier New" w:hAnsi="Courier New" w:cs="Courier New"/>
          <w:noProof/>
          <w:lang w:val="en-US"/>
        </w:rPr>
        <w:t xml:space="preserve"> i = 0; i &lt; triangles.Length; i++)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    ProcessTriangle(i, image, dc);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    dc.DrawImage(image, </w:t>
      </w:r>
      <w:r w:rsidRPr="0069636E">
        <w:rPr>
          <w:rFonts w:ascii="Courier New" w:hAnsi="Courier New" w:cs="Courier New"/>
          <w:noProof/>
          <w:color w:val="0000FF"/>
          <w:lang w:val="en-US"/>
        </w:rPr>
        <w:t>new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2B91AF"/>
          <w:lang w:val="en-US"/>
        </w:rPr>
        <w:t>Point</w:t>
      </w:r>
      <w:r w:rsidRPr="0069636E">
        <w:rPr>
          <w:rFonts w:ascii="Courier New" w:hAnsi="Courier New" w:cs="Courier New"/>
          <w:noProof/>
          <w:lang w:val="en-US"/>
        </w:rPr>
        <w:t>(0, 0));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    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}</w:t>
      </w:r>
    </w:p>
    <w:p w:rsidR="0069636E" w:rsidRP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 w:rsidRPr="0069636E">
        <w:rPr>
          <w:rFonts w:ascii="Courier New" w:hAnsi="Courier New" w:cs="Courier New"/>
          <w:noProof/>
          <w:color w:val="0000FF"/>
          <w:lang w:val="en-US"/>
        </w:rPr>
        <w:t>private</w:t>
      </w:r>
      <w:r w:rsidRPr="0069636E">
        <w:rPr>
          <w:rFonts w:ascii="Courier New" w:hAnsi="Courier New" w:cs="Courier New"/>
          <w:noProof/>
          <w:lang w:val="en-US"/>
        </w:rPr>
        <w:t xml:space="preserve"> </w:t>
      </w:r>
      <w:r w:rsidRPr="0069636E">
        <w:rPr>
          <w:rFonts w:ascii="Courier New" w:hAnsi="Courier New" w:cs="Courier New"/>
          <w:noProof/>
          <w:color w:val="0000FF"/>
          <w:lang w:val="en-US"/>
        </w:rPr>
        <w:t>void</w:t>
      </w:r>
      <w:r w:rsidRPr="0069636E">
        <w:rPr>
          <w:rFonts w:ascii="Courier New" w:hAnsi="Courier New" w:cs="Courier New"/>
          <w:noProof/>
          <w:lang w:val="en-US"/>
        </w:rPr>
        <w:t xml:space="preserve"> button1_Click(</w:t>
      </w:r>
      <w:r w:rsidRPr="0069636E">
        <w:rPr>
          <w:rFonts w:ascii="Courier New" w:hAnsi="Courier New" w:cs="Courier New"/>
          <w:noProof/>
          <w:color w:val="0000FF"/>
          <w:lang w:val="en-US"/>
        </w:rPr>
        <w:t>object</w:t>
      </w:r>
      <w:r w:rsidRPr="0069636E">
        <w:rPr>
          <w:rFonts w:ascii="Courier New" w:hAnsi="Courier New" w:cs="Courier New"/>
          <w:noProof/>
          <w:lang w:val="en-US"/>
        </w:rPr>
        <w:t xml:space="preserve"> sender, </w:t>
      </w:r>
      <w:r w:rsidRPr="0069636E">
        <w:rPr>
          <w:rFonts w:ascii="Courier New" w:hAnsi="Courier New" w:cs="Courier New"/>
          <w:noProof/>
          <w:color w:val="2B91AF"/>
          <w:lang w:val="en-US"/>
        </w:rPr>
        <w:t>EventArgs</w:t>
      </w:r>
      <w:r w:rsidRPr="0069636E">
        <w:rPr>
          <w:rFonts w:ascii="Courier New" w:hAnsi="Courier New" w:cs="Courier New"/>
          <w:noProof/>
          <w:lang w:val="en-US"/>
        </w:rPr>
        <w:t xml:space="preserve"> e)</w:t>
      </w:r>
    </w:p>
    <w:p w:rsid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69636E">
        <w:rPr>
          <w:rFonts w:ascii="Courier New" w:hAnsi="Courier New" w:cs="Courier New"/>
          <w:noProof/>
          <w:lang w:val="en-US"/>
        </w:rPr>
        <w:t xml:space="preserve">        </w:t>
      </w:r>
      <w:r>
        <w:rPr>
          <w:rFonts w:ascii="Courier New" w:hAnsi="Courier New" w:cs="Courier New"/>
          <w:noProof/>
        </w:rPr>
        <w:t>{</w:t>
      </w:r>
    </w:p>
    <w:p w:rsid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    Draw();</w:t>
      </w:r>
    </w:p>
    <w:p w:rsid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} </w:t>
      </w:r>
    </w:p>
    <w:p w:rsidR="0069636E" w:rsidRDefault="0069636E" w:rsidP="0069636E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}</w:t>
      </w:r>
    </w:p>
    <w:p w:rsidR="0069636E" w:rsidRPr="0069636E" w:rsidRDefault="0069636E" w:rsidP="0069636E">
      <w:pPr>
        <w:jc w:val="both"/>
        <w:rPr>
          <w:b/>
          <w:sz w:val="28"/>
          <w:szCs w:val="28"/>
        </w:rPr>
      </w:pPr>
      <w:r>
        <w:rPr>
          <w:rFonts w:ascii="Courier New" w:hAnsi="Courier New" w:cs="Courier New"/>
          <w:noProof/>
        </w:rPr>
        <w:t>}</w:t>
      </w:r>
    </w:p>
    <w:p w:rsidR="00007025" w:rsidRDefault="00007025" w:rsidP="00B93DC5">
      <w:pPr>
        <w:jc w:val="both"/>
        <w:rPr>
          <w:sz w:val="28"/>
          <w:szCs w:val="28"/>
        </w:rPr>
      </w:pPr>
    </w:p>
    <w:p w:rsidR="0069636E" w:rsidRDefault="0069636E" w:rsidP="00B93DC5">
      <w:pPr>
        <w:jc w:val="both"/>
        <w:rPr>
          <w:b/>
          <w:sz w:val="28"/>
          <w:szCs w:val="28"/>
        </w:rPr>
      </w:pPr>
      <w:bookmarkStart w:id="0" w:name="_GoBack"/>
      <w:bookmarkEnd w:id="0"/>
      <w:r w:rsidRPr="0069636E">
        <w:rPr>
          <w:b/>
          <w:sz w:val="28"/>
          <w:szCs w:val="28"/>
        </w:rPr>
        <w:lastRenderedPageBreak/>
        <w:t>Демонстрация работы программы:</w:t>
      </w:r>
    </w:p>
    <w:p w:rsidR="0069636E" w:rsidRDefault="0069636E" w:rsidP="00B93DC5">
      <w:pPr>
        <w:jc w:val="both"/>
        <w:rPr>
          <w:b/>
          <w:sz w:val="28"/>
          <w:szCs w:val="28"/>
        </w:rPr>
      </w:pPr>
    </w:p>
    <w:p w:rsidR="0069636E" w:rsidRDefault="0069636E" w:rsidP="0069636E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153025" cy="3762375"/>
            <wp:effectExtent l="0" t="0" r="9525" b="9525"/>
            <wp:docPr id="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6E" w:rsidRDefault="0069636E" w:rsidP="00B93DC5">
      <w:pPr>
        <w:jc w:val="both"/>
        <w:rPr>
          <w:noProof/>
        </w:rPr>
      </w:pPr>
    </w:p>
    <w:p w:rsidR="0069636E" w:rsidRDefault="0069636E" w:rsidP="0069636E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153025" cy="3762375"/>
            <wp:effectExtent l="0" t="0" r="9525" b="9525"/>
            <wp:docPr id="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6E" w:rsidRDefault="0069636E" w:rsidP="0069636E">
      <w:pPr>
        <w:jc w:val="center"/>
        <w:rPr>
          <w:noProof/>
        </w:rPr>
      </w:pPr>
    </w:p>
    <w:p w:rsidR="0069636E" w:rsidRDefault="0069636E" w:rsidP="0069636E">
      <w:pPr>
        <w:jc w:val="center"/>
        <w:rPr>
          <w:noProof/>
        </w:rPr>
      </w:pPr>
    </w:p>
    <w:p w:rsidR="0069636E" w:rsidRDefault="0069636E" w:rsidP="0069636E">
      <w:pPr>
        <w:jc w:val="center"/>
        <w:rPr>
          <w:noProof/>
        </w:rPr>
      </w:pPr>
    </w:p>
    <w:p w:rsidR="0069636E" w:rsidRDefault="0069636E" w:rsidP="0069636E">
      <w:pPr>
        <w:jc w:val="center"/>
        <w:rPr>
          <w:noProof/>
        </w:rPr>
      </w:pPr>
    </w:p>
    <w:p w:rsidR="0069636E" w:rsidRDefault="0069636E" w:rsidP="0069636E">
      <w:pPr>
        <w:jc w:val="center"/>
        <w:rPr>
          <w:noProof/>
        </w:rPr>
      </w:pPr>
    </w:p>
    <w:p w:rsidR="0069636E" w:rsidRDefault="0069636E" w:rsidP="0069636E">
      <w:pPr>
        <w:jc w:val="center"/>
        <w:rPr>
          <w:noProof/>
        </w:rPr>
      </w:pPr>
    </w:p>
    <w:p w:rsidR="0069636E" w:rsidRDefault="0069636E" w:rsidP="0069636E">
      <w:pPr>
        <w:jc w:val="center"/>
        <w:rPr>
          <w:noProof/>
        </w:rPr>
      </w:pPr>
    </w:p>
    <w:p w:rsidR="0069636E" w:rsidRDefault="0069636E" w:rsidP="0069636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81625" cy="3924300"/>
            <wp:effectExtent l="0" t="0" r="9525" b="0"/>
            <wp:docPr id="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6E" w:rsidRDefault="0069636E" w:rsidP="0069636E">
      <w:pPr>
        <w:jc w:val="center"/>
        <w:rPr>
          <w:noProof/>
        </w:rPr>
      </w:pPr>
    </w:p>
    <w:p w:rsidR="0069636E" w:rsidRDefault="0069636E" w:rsidP="0069636E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172075" cy="4543425"/>
            <wp:effectExtent l="0" t="0" r="9525" b="9525"/>
            <wp:docPr id="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36E" w:rsidSect="00B93DC5">
      <w:footerReference w:type="default" r:id="rId6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12C" w:rsidRDefault="0074712C" w:rsidP="00B93DC5">
      <w:r>
        <w:separator/>
      </w:r>
    </w:p>
  </w:endnote>
  <w:endnote w:type="continuationSeparator" w:id="0">
    <w:p w:rsidR="0074712C" w:rsidRDefault="0074712C" w:rsidP="00B9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3E2" w:rsidRDefault="006453E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738B8">
      <w:rPr>
        <w:noProof/>
      </w:rPr>
      <w:t>21</w:t>
    </w:r>
    <w:r>
      <w:fldChar w:fldCharType="end"/>
    </w:r>
  </w:p>
  <w:p w:rsidR="006453E2" w:rsidRDefault="006453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12C" w:rsidRDefault="0074712C" w:rsidP="00B93DC5">
      <w:r>
        <w:separator/>
      </w:r>
    </w:p>
  </w:footnote>
  <w:footnote w:type="continuationSeparator" w:id="0">
    <w:p w:rsidR="0074712C" w:rsidRDefault="0074712C" w:rsidP="00B93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123C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51"/>
    <w:rsid w:val="00007025"/>
    <w:rsid w:val="001215C3"/>
    <w:rsid w:val="001B3D1A"/>
    <w:rsid w:val="002E69EB"/>
    <w:rsid w:val="004971BE"/>
    <w:rsid w:val="0053011D"/>
    <w:rsid w:val="006453E2"/>
    <w:rsid w:val="006641B8"/>
    <w:rsid w:val="0069636E"/>
    <w:rsid w:val="00697B90"/>
    <w:rsid w:val="006C2A5A"/>
    <w:rsid w:val="0074712C"/>
    <w:rsid w:val="007738B8"/>
    <w:rsid w:val="00932B4D"/>
    <w:rsid w:val="00960B25"/>
    <w:rsid w:val="00B91251"/>
    <w:rsid w:val="00B93DC5"/>
    <w:rsid w:val="00D6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12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93D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93DC5"/>
  </w:style>
  <w:style w:type="paragraph" w:styleId="a5">
    <w:name w:val="footer"/>
    <w:basedOn w:val="a"/>
    <w:link w:val="a6"/>
    <w:uiPriority w:val="99"/>
    <w:rsid w:val="00B93D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93DC5"/>
  </w:style>
  <w:style w:type="paragraph" w:styleId="a7">
    <w:name w:val="Balloon Text"/>
    <w:basedOn w:val="a"/>
    <w:link w:val="a8"/>
    <w:rsid w:val="00960B2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960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12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93D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93DC5"/>
  </w:style>
  <w:style w:type="paragraph" w:styleId="a5">
    <w:name w:val="footer"/>
    <w:basedOn w:val="a"/>
    <w:link w:val="a6"/>
    <w:uiPriority w:val="99"/>
    <w:rsid w:val="00B93D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93DC5"/>
  </w:style>
  <w:style w:type="paragraph" w:styleId="a7">
    <w:name w:val="Balloon Text"/>
    <w:basedOn w:val="a"/>
    <w:link w:val="a8"/>
    <w:rsid w:val="00960B2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960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emf"/><Relationship Id="rId68" Type="http://schemas.openxmlformats.org/officeDocument/2006/relationships/image" Target="media/image33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2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8;&#1086;&#1079;&#1076;%20&#1054;&#1083;&#1077;&#1075;\AppData\Roaming\Microsoft\&#1064;&#1072;&#1073;&#1083;&#1086;&#1085;&#1099;\Normal1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105</TotalTime>
  <Pages>1</Pages>
  <Words>5288</Words>
  <Characters>30147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СФУ ИКИТ</Company>
  <LinksUpToDate>false</LinksUpToDate>
  <CharactersWithSpaces>35365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Дрозд Олег</dc:creator>
  <cp:lastModifiedBy>Дрозд Олег</cp:lastModifiedBy>
  <cp:revision>6</cp:revision>
  <cp:lastPrinted>2011-04-30T07:59:00Z</cp:lastPrinted>
  <dcterms:created xsi:type="dcterms:W3CDTF">2011-04-23T11:37:00Z</dcterms:created>
  <dcterms:modified xsi:type="dcterms:W3CDTF">2011-04-30T07:59:00Z</dcterms:modified>
</cp:coreProperties>
</file>